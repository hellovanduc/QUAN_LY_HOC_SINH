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F6A6" w14:textId="77777777" w:rsidR="000665DD" w:rsidRDefault="000665DD" w:rsidP="000665DD">
      <w:pPr>
        <w:pStyle w:val="Heading1"/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lang w:val="en-US"/>
        </w:rPr>
        <w:t xml:space="preserve"> </w:t>
      </w:r>
    </w:p>
    <w:p w14:paraId="4A4A14C6" w14:textId="627674EF" w:rsidR="000665DD" w:rsidRPr="00802CA2" w:rsidRDefault="00802CA2" w:rsidP="00802CA2">
      <w:pPr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Trang web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3.</w:t>
      </w:r>
    </w:p>
    <w:p w14:paraId="170BBAF0" w14:textId="77777777" w:rsidR="000665DD" w:rsidRDefault="000665DD" w:rsidP="000665DD"/>
    <w:p w14:paraId="3A918333" w14:textId="4C4A243B" w:rsidR="000665DD" w:rsidRDefault="000665DD" w:rsidP="00581AAB">
      <w:pPr>
        <w:pStyle w:val="Heading1"/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35CCF16" w14:textId="7734E3F4" w:rsidR="00581AAB" w:rsidRPr="00581AAB" w:rsidRDefault="00581AAB" w:rsidP="00581AAB">
      <w:pPr>
        <w:numPr>
          <w:ilvl w:val="0"/>
          <w:numId w:val="32"/>
        </w:numPr>
        <w:rPr>
          <w:lang w:val="en-US"/>
        </w:rPr>
      </w:pPr>
      <w:r>
        <w:rPr>
          <w:lang w:val="en-US"/>
        </w:rPr>
        <w:t>ASP.NET MVC</w:t>
      </w:r>
    </w:p>
    <w:p w14:paraId="7B630C4C" w14:textId="77777777" w:rsidR="000665DD" w:rsidRDefault="000665DD" w:rsidP="000665DD">
      <w:pPr>
        <w:pStyle w:val="Heading1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1"/>
        <w:gridCol w:w="1545"/>
        <w:gridCol w:w="3484"/>
      </w:tblGrid>
      <w:tr w:rsidR="00581AAB" w14:paraId="1584831C" w14:textId="77777777" w:rsidTr="000665DD">
        <w:tc>
          <w:tcPr>
            <w:tcW w:w="763" w:type="dxa"/>
          </w:tcPr>
          <w:p w14:paraId="21DBB879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0540ACFD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1D390DC6" w14:textId="77777777" w:rsidR="000665DD" w:rsidRDefault="000665DD" w:rsidP="000279E6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tên</w:t>
            </w:r>
          </w:p>
        </w:tc>
        <w:tc>
          <w:tcPr>
            <w:tcW w:w="1573" w:type="dxa"/>
          </w:tcPr>
          <w:p w14:paraId="30D230AF" w14:textId="77777777" w:rsidR="000665DD" w:rsidRDefault="000665DD" w:rsidP="000279E6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287" w:type="dxa"/>
          </w:tcPr>
          <w:p w14:paraId="0AA2758E" w14:textId="77777777" w:rsidR="000665DD" w:rsidRDefault="000665DD" w:rsidP="000279E6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</w:tr>
      <w:tr w:rsidR="00581AAB" w14:paraId="50819446" w14:textId="77777777" w:rsidTr="000665DD">
        <w:tc>
          <w:tcPr>
            <w:tcW w:w="763" w:type="dxa"/>
          </w:tcPr>
          <w:p w14:paraId="17A67755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83CA728" w14:textId="418BDF67" w:rsidR="000665DD" w:rsidRPr="00581AAB" w:rsidRDefault="00581AA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18120324</w:t>
            </w:r>
          </w:p>
        </w:tc>
        <w:tc>
          <w:tcPr>
            <w:tcW w:w="2855" w:type="dxa"/>
          </w:tcPr>
          <w:p w14:paraId="79E59AF8" w14:textId="2079FF38" w:rsidR="000665DD" w:rsidRPr="00581AAB" w:rsidRDefault="00581AA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Văn Đức</w:t>
            </w:r>
          </w:p>
        </w:tc>
        <w:tc>
          <w:tcPr>
            <w:tcW w:w="1573" w:type="dxa"/>
          </w:tcPr>
          <w:p w14:paraId="78771C71" w14:textId="2ACC3A17" w:rsidR="000665DD" w:rsidRPr="00581AAB" w:rsidRDefault="00581AA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0941771721</w:t>
            </w:r>
          </w:p>
        </w:tc>
        <w:tc>
          <w:tcPr>
            <w:tcW w:w="3287" w:type="dxa"/>
          </w:tcPr>
          <w:p w14:paraId="0C8B211A" w14:textId="4B30E6A9" w:rsidR="000665DD" w:rsidRPr="00581AAB" w:rsidRDefault="00581AA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18120324@student.hcmus.edu.vn</w:t>
            </w:r>
          </w:p>
        </w:tc>
      </w:tr>
    </w:tbl>
    <w:p w14:paraId="3841E6BB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33D71E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7472F7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0F5AB5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BBA4B9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4F3DCA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A6468B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911952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29422B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8053BD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BD6AEF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03AC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5FA91F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8BE656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B4514D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43DF9E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8A85B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DCFBAA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F381" w14:textId="77777777" w:rsidR="00553722" w:rsidRDefault="00553722">
      <w:r>
        <w:separator/>
      </w:r>
    </w:p>
  </w:endnote>
  <w:endnote w:type="continuationSeparator" w:id="0">
    <w:p w14:paraId="42A31609" w14:textId="77777777" w:rsidR="00553722" w:rsidRDefault="0055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1E4B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CB9E3A4" wp14:editId="625EF7BF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39F8F7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1504" w14:textId="77777777" w:rsidR="00553722" w:rsidRDefault="00553722">
      <w:r>
        <w:separator/>
      </w:r>
    </w:p>
  </w:footnote>
  <w:footnote w:type="continuationSeparator" w:id="0">
    <w:p w14:paraId="6EE9021A" w14:textId="77777777" w:rsidR="00553722" w:rsidRDefault="0055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1783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25C521E1" wp14:editId="16B182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6C8DCA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2E5EA64" wp14:editId="395DC0C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16C9D7" w14:textId="77777777" w:rsidR="003701D7" w:rsidRDefault="003701D7" w:rsidP="003701D7">
    <w:pPr>
      <w:pStyle w:val="Title"/>
      <w:rPr>
        <w:lang w:val="en-US"/>
      </w:rPr>
    </w:pPr>
  </w:p>
  <w:p w14:paraId="1E4A215D" w14:textId="77777777" w:rsidR="003B1A2B" w:rsidRPr="003B1A2B" w:rsidRDefault="003B1A2B" w:rsidP="003B1A2B">
    <w:pPr>
      <w:rPr>
        <w:lang w:val="en-US"/>
      </w:rPr>
    </w:pPr>
  </w:p>
  <w:p w14:paraId="1CEEA1C3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433BBC"/>
    <w:multiLevelType w:val="hybridMultilevel"/>
    <w:tmpl w:val="AAF884C8"/>
    <w:lvl w:ilvl="0" w:tplc="6ED8D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6"/>
  </w:num>
  <w:num w:numId="18">
    <w:abstractNumId w:val="9"/>
  </w:num>
  <w:num w:numId="19">
    <w:abstractNumId w:val="19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53722"/>
    <w:rsid w:val="005802A5"/>
    <w:rsid w:val="00581AAB"/>
    <w:rsid w:val="006257BE"/>
    <w:rsid w:val="006855DC"/>
    <w:rsid w:val="006E420F"/>
    <w:rsid w:val="006E56E2"/>
    <w:rsid w:val="007338F6"/>
    <w:rsid w:val="00744990"/>
    <w:rsid w:val="007A1DE8"/>
    <w:rsid w:val="007F21C9"/>
    <w:rsid w:val="00802CA2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49BAD"/>
  <w15:docId w15:val="{C3CCC06B-B27C-41D7-A59C-D4C3C83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Emphasis">
    <w:name w:val="Emphasis"/>
    <w:basedOn w:val="DefaultParagraphFont"/>
    <w:qFormat/>
    <w:rsid w:val="00581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8</cp:revision>
  <cp:lastPrinted>2013-12-07T15:54:00Z</cp:lastPrinted>
  <dcterms:created xsi:type="dcterms:W3CDTF">2013-10-13T11:23:00Z</dcterms:created>
  <dcterms:modified xsi:type="dcterms:W3CDTF">2021-05-29T00:17:00Z</dcterms:modified>
</cp:coreProperties>
</file>