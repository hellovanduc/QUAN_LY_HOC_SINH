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CE80" w14:textId="77777777" w:rsidR="003548A8" w:rsidRDefault="003548A8" w:rsidP="003548A8">
      <w:pPr>
        <w:rPr>
          <w:lang w:val="en-US"/>
        </w:rPr>
      </w:pPr>
    </w:p>
    <w:p w14:paraId="4E2DE2D6" w14:textId="77777777" w:rsidR="00301562" w:rsidRDefault="00301562" w:rsidP="003548A8">
      <w:pPr>
        <w:rPr>
          <w:lang w:val="en-US"/>
        </w:rPr>
      </w:pPr>
    </w:p>
    <w:p w14:paraId="5163F984" w14:textId="77777777" w:rsidR="00301562" w:rsidRDefault="00301562" w:rsidP="003548A8">
      <w:pPr>
        <w:rPr>
          <w:lang w:val="en-US"/>
        </w:rPr>
      </w:pPr>
    </w:p>
    <w:p w14:paraId="03682BA0" w14:textId="77777777" w:rsidR="00301562" w:rsidRDefault="00301562" w:rsidP="003548A8">
      <w:pPr>
        <w:rPr>
          <w:lang w:val="en-US"/>
        </w:rPr>
      </w:pPr>
    </w:p>
    <w:p w14:paraId="4E5E5777" w14:textId="77777777" w:rsidR="00301562" w:rsidRDefault="00301562" w:rsidP="003548A8">
      <w:pPr>
        <w:rPr>
          <w:lang w:val="en-US"/>
        </w:rPr>
      </w:pPr>
    </w:p>
    <w:p w14:paraId="144E4EDE" w14:textId="77777777" w:rsidR="00301562" w:rsidRDefault="00301562" w:rsidP="003548A8">
      <w:pPr>
        <w:rPr>
          <w:lang w:val="en-US"/>
        </w:rPr>
      </w:pPr>
    </w:p>
    <w:p w14:paraId="1B345DF0" w14:textId="77777777" w:rsidR="00301562" w:rsidRDefault="00301562" w:rsidP="003548A8">
      <w:pPr>
        <w:rPr>
          <w:lang w:val="en-US"/>
        </w:rPr>
      </w:pPr>
    </w:p>
    <w:p w14:paraId="43047802" w14:textId="77777777" w:rsidR="003548A8" w:rsidRPr="003548A8" w:rsidRDefault="003548A8" w:rsidP="003548A8">
      <w:pPr>
        <w:rPr>
          <w:lang w:val="en-US"/>
        </w:rPr>
      </w:pPr>
    </w:p>
    <w:p w14:paraId="1D7CCAEE" w14:textId="5D7781EA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proofErr w:type="spellStart"/>
      <w:r w:rsidR="00407084">
        <w:rPr>
          <w:lang w:val="en-US"/>
        </w:rPr>
        <w:t>Quản</w:t>
      </w:r>
      <w:proofErr w:type="spellEnd"/>
      <w:r w:rsidR="00407084">
        <w:rPr>
          <w:lang w:val="en-US"/>
        </w:rPr>
        <w:t xml:space="preserve"> </w:t>
      </w:r>
      <w:proofErr w:type="spellStart"/>
      <w:r w:rsidR="00407084">
        <w:rPr>
          <w:lang w:val="en-US"/>
        </w:rPr>
        <w:t>lý</w:t>
      </w:r>
      <w:proofErr w:type="spellEnd"/>
      <w:r w:rsidR="00407084">
        <w:rPr>
          <w:lang w:val="en-US"/>
        </w:rPr>
        <w:t xml:space="preserve"> </w:t>
      </w:r>
      <w:proofErr w:type="spellStart"/>
      <w:r w:rsidR="00407084">
        <w:rPr>
          <w:lang w:val="en-US"/>
        </w:rPr>
        <w:t>học</w:t>
      </w:r>
      <w:proofErr w:type="spellEnd"/>
      <w:r w:rsidR="00407084">
        <w:rPr>
          <w:lang w:val="en-US"/>
        </w:rPr>
        <w:t xml:space="preserve"> </w:t>
      </w:r>
      <w:proofErr w:type="spellStart"/>
      <w:r w:rsidR="00407084">
        <w:rPr>
          <w:lang w:val="en-US"/>
        </w:rPr>
        <w:t>sinh</w:t>
      </w:r>
      <w:proofErr w:type="spellEnd"/>
      <w:r w:rsidR="00407084">
        <w:rPr>
          <w:lang w:val="en-US"/>
        </w:rPr>
        <w:t xml:space="preserve"> </w:t>
      </w:r>
      <w:proofErr w:type="spellStart"/>
      <w:r w:rsidR="00407084">
        <w:rPr>
          <w:lang w:val="en-US"/>
        </w:rPr>
        <w:t>cấp</w:t>
      </w:r>
      <w:proofErr w:type="spellEnd"/>
      <w:r w:rsidR="00407084">
        <w:rPr>
          <w:lang w:val="en-US"/>
        </w:rPr>
        <w:t xml:space="preserve"> 3</w:t>
      </w:r>
    </w:p>
    <w:p w14:paraId="5781DD02" w14:textId="77777777" w:rsidR="007A1DE8" w:rsidRPr="007A1DE8" w:rsidRDefault="007A1DE8" w:rsidP="007A1DE8">
      <w:pPr>
        <w:rPr>
          <w:lang w:val="en-US"/>
        </w:rPr>
      </w:pPr>
    </w:p>
    <w:p w14:paraId="2C0879AF" w14:textId="5F8C5E4F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07084">
        <w:rPr>
          <w:rFonts w:ascii="Arial" w:hAnsi="Arial"/>
          <w:sz w:val="34"/>
          <w:szCs w:val="30"/>
          <w:lang w:val="en-US"/>
        </w:rPr>
        <w:t>1.</w:t>
      </w:r>
      <w:r w:rsidR="00EF38AB">
        <w:rPr>
          <w:rFonts w:ascii="Arial" w:hAnsi="Arial"/>
          <w:sz w:val="34"/>
          <w:szCs w:val="30"/>
          <w:lang w:val="en-US"/>
        </w:rPr>
        <w:t>2</w:t>
      </w:r>
    </w:p>
    <w:p w14:paraId="5C30EDE3" w14:textId="77777777" w:rsidR="00D234F3" w:rsidRDefault="00D234F3">
      <w:pPr>
        <w:pStyle w:val="Title"/>
        <w:jc w:val="both"/>
        <w:rPr>
          <w:lang w:val="en-US"/>
        </w:rPr>
      </w:pPr>
    </w:p>
    <w:p w14:paraId="5C2309F6" w14:textId="77777777" w:rsidR="003548A8" w:rsidRDefault="003548A8" w:rsidP="003548A8">
      <w:pPr>
        <w:rPr>
          <w:lang w:val="en-US"/>
        </w:rPr>
      </w:pPr>
    </w:p>
    <w:p w14:paraId="4741FCCE" w14:textId="77777777" w:rsidR="00301562" w:rsidRDefault="00301562" w:rsidP="003548A8">
      <w:pPr>
        <w:rPr>
          <w:lang w:val="en-US"/>
        </w:rPr>
      </w:pPr>
    </w:p>
    <w:p w14:paraId="498C4DE4" w14:textId="77777777" w:rsidR="00301562" w:rsidRDefault="00301562" w:rsidP="003548A8">
      <w:pPr>
        <w:rPr>
          <w:lang w:val="en-US"/>
        </w:rPr>
      </w:pPr>
    </w:p>
    <w:p w14:paraId="2695029D" w14:textId="77777777" w:rsidR="00301562" w:rsidRDefault="00301562" w:rsidP="003548A8">
      <w:pPr>
        <w:rPr>
          <w:lang w:val="en-US"/>
        </w:rPr>
      </w:pPr>
    </w:p>
    <w:p w14:paraId="3D921242" w14:textId="77777777" w:rsidR="00301562" w:rsidRDefault="00301562" w:rsidP="003548A8">
      <w:pPr>
        <w:rPr>
          <w:lang w:val="en-US"/>
        </w:rPr>
      </w:pPr>
    </w:p>
    <w:p w14:paraId="27D343EC" w14:textId="77777777" w:rsidR="00301562" w:rsidRDefault="00301562" w:rsidP="003548A8">
      <w:pPr>
        <w:rPr>
          <w:lang w:val="en-US"/>
        </w:rPr>
      </w:pPr>
    </w:p>
    <w:p w14:paraId="6EE17552" w14:textId="77777777" w:rsidR="00301562" w:rsidRDefault="00301562" w:rsidP="003548A8">
      <w:pPr>
        <w:rPr>
          <w:lang w:val="en-US"/>
        </w:rPr>
      </w:pPr>
    </w:p>
    <w:p w14:paraId="5A5EBAA8" w14:textId="77777777" w:rsidR="00301562" w:rsidRDefault="00301562" w:rsidP="003548A8">
      <w:pPr>
        <w:rPr>
          <w:lang w:val="en-US"/>
        </w:rPr>
      </w:pPr>
    </w:p>
    <w:p w14:paraId="7F2BA036" w14:textId="77777777" w:rsidR="00301562" w:rsidRDefault="00301562" w:rsidP="003548A8">
      <w:pPr>
        <w:rPr>
          <w:lang w:val="en-US"/>
        </w:rPr>
      </w:pPr>
    </w:p>
    <w:p w14:paraId="47AE2802" w14:textId="77777777" w:rsidR="003548A8" w:rsidRDefault="003548A8" w:rsidP="003548A8">
      <w:pPr>
        <w:rPr>
          <w:lang w:val="en-US"/>
        </w:rPr>
      </w:pPr>
    </w:p>
    <w:p w14:paraId="7F41C03F" w14:textId="77777777" w:rsidR="003548A8" w:rsidRDefault="003548A8" w:rsidP="003548A8">
      <w:pPr>
        <w:rPr>
          <w:lang w:val="en-US"/>
        </w:rPr>
      </w:pPr>
    </w:p>
    <w:p w14:paraId="187923D4" w14:textId="77777777" w:rsidR="003548A8" w:rsidRDefault="003548A8" w:rsidP="003548A8">
      <w:pPr>
        <w:rPr>
          <w:lang w:val="en-US"/>
        </w:rPr>
      </w:pPr>
    </w:p>
    <w:p w14:paraId="7A604811" w14:textId="77777777" w:rsidR="003548A8" w:rsidRDefault="003548A8" w:rsidP="003548A8">
      <w:pPr>
        <w:rPr>
          <w:lang w:val="en-US"/>
        </w:rPr>
      </w:pPr>
    </w:p>
    <w:p w14:paraId="5AB99C06" w14:textId="77777777" w:rsidR="003548A8" w:rsidRDefault="003548A8" w:rsidP="003548A8">
      <w:pPr>
        <w:rPr>
          <w:lang w:val="en-US"/>
        </w:rPr>
      </w:pPr>
    </w:p>
    <w:p w14:paraId="1DA38918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5A8ACE5F" w14:textId="02CDF799" w:rsidR="00DC363E" w:rsidRPr="00407084" w:rsidRDefault="00407084" w:rsidP="00407084">
      <w:pPr>
        <w:jc w:val="center"/>
        <w:rPr>
          <w:sz w:val="30"/>
          <w:szCs w:val="30"/>
          <w:lang w:val="en-US"/>
        </w:rPr>
        <w:sectPr w:rsidR="00DC363E" w:rsidRPr="00407084" w:rsidSect="006D084D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sz w:val="30"/>
          <w:szCs w:val="30"/>
          <w:lang w:val="en-US"/>
        </w:rPr>
        <w:t xml:space="preserve">18120324 </w:t>
      </w:r>
      <w:proofErr w:type="gramStart"/>
      <w:r>
        <w:rPr>
          <w:rFonts w:ascii="Arial" w:hAnsi="Arial" w:cs="Arial"/>
          <w:sz w:val="30"/>
          <w:szCs w:val="30"/>
          <w:lang w:val="en-US"/>
        </w:rPr>
        <w:t>-  Nguyễn</w:t>
      </w:r>
      <w:proofErr w:type="gramEnd"/>
      <w:r>
        <w:rPr>
          <w:rFonts w:ascii="Arial" w:hAnsi="Arial" w:cs="Arial"/>
          <w:sz w:val="30"/>
          <w:szCs w:val="30"/>
          <w:lang w:val="en-US"/>
        </w:rPr>
        <w:t xml:space="preserve"> Văn Đức</w:t>
      </w:r>
    </w:p>
    <w:p w14:paraId="1A1BECF4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3C5E0955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3FE3E45" w14:textId="77777777" w:rsidTr="00EF38A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8E0A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FAAF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F352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5F393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32C994E6" w14:textId="77777777" w:rsidTr="00EF38A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7BE2D" w14:textId="63C1511D" w:rsidR="00E95D0C" w:rsidRPr="0020280D" w:rsidRDefault="0020280D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03/06/2021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78769" w14:textId="739774FE" w:rsidR="00E95D0C" w:rsidRPr="0020280D" w:rsidRDefault="0020280D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2906D" w14:textId="3F5AA442" w:rsidR="00E95D0C" w:rsidRPr="0020280D" w:rsidRDefault="0020280D" w:rsidP="00011ADF">
            <w:pPr>
              <w:keepLines/>
              <w:spacing w:after="120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tài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B71CC" w14:textId="50630FCD" w:rsidR="00E95D0C" w:rsidRPr="0020280D" w:rsidRDefault="0020280D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1869B1DB" w14:textId="77777777" w:rsidTr="00EF38A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203B5" w14:textId="765E94C7" w:rsidR="00E95D0C" w:rsidRPr="007A1DE8" w:rsidRDefault="008E0CF5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20/06/2021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533E3" w14:textId="57D7651D" w:rsidR="00E95D0C" w:rsidRPr="007A1DE8" w:rsidRDefault="008E0CF5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44C21" w14:textId="1AD45673" w:rsidR="00E95D0C" w:rsidRPr="007A1DE8" w:rsidRDefault="008E0CF5" w:rsidP="00011ADF">
            <w:pPr>
              <w:keepLines/>
              <w:spacing w:after="120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Thêm</w:t>
            </w:r>
            <w:proofErr w:type="spellEnd"/>
            <w:r>
              <w:rPr>
                <w:rFonts w:eastAsia="SimSun"/>
                <w:lang w:val="en-US"/>
              </w:rPr>
              <w:t xml:space="preserve"> field MA_SO </w:t>
            </w:r>
            <w:proofErr w:type="spellStart"/>
            <w:r>
              <w:rPr>
                <w:rFonts w:eastAsia="SimSun"/>
                <w:lang w:val="en-US"/>
              </w:rPr>
              <w:t>cho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bảng</w:t>
            </w:r>
            <w:proofErr w:type="spellEnd"/>
            <w:r>
              <w:rPr>
                <w:rFonts w:eastAsia="SimSun"/>
                <w:lang w:val="en-US"/>
              </w:rPr>
              <w:t xml:space="preserve"> HOC_SINH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95E76" w14:textId="35EC031E" w:rsidR="00E95D0C" w:rsidRPr="007A1DE8" w:rsidRDefault="008E0CF5" w:rsidP="008E0C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284CA708" w14:textId="77777777" w:rsidTr="00EF38A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8E1FF" w14:textId="5BBCC177" w:rsidR="00E95D0C" w:rsidRPr="007A1DE8" w:rsidRDefault="00EF38AB" w:rsidP="00EF38A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06/07/2021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2B966" w14:textId="1AE5DA62" w:rsidR="00E95D0C" w:rsidRPr="007A1DE8" w:rsidRDefault="00EF38AB" w:rsidP="00EF38A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205C3" w14:textId="77777777" w:rsidR="00011ADF" w:rsidRDefault="00EF38AB" w:rsidP="00011ADF">
            <w:pPr>
              <w:keepLines/>
              <w:spacing w:after="120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Bổ</w:t>
            </w:r>
            <w:proofErr w:type="spellEnd"/>
            <w:r>
              <w:rPr>
                <w:rFonts w:eastAsia="SimSun"/>
                <w:lang w:val="en-US"/>
              </w:rPr>
              <w:t xml:space="preserve"> sung VERSION </w:t>
            </w:r>
            <w:proofErr w:type="spellStart"/>
            <w:r>
              <w:rPr>
                <w:rFonts w:eastAsia="SimSun"/>
                <w:lang w:val="en-US"/>
              </w:rPr>
              <w:t>cho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các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SimSun"/>
                <w:lang w:val="en-US"/>
              </w:rPr>
              <w:t>bảng</w:t>
            </w:r>
            <w:proofErr w:type="spellEnd"/>
            <w:r w:rsidR="00011ADF">
              <w:rPr>
                <w:rFonts w:eastAsia="SimSun"/>
                <w:lang w:val="en-US"/>
              </w:rPr>
              <w:t>;</w:t>
            </w:r>
            <w:proofErr w:type="gramEnd"/>
          </w:p>
          <w:p w14:paraId="4CE1CEF3" w14:textId="7E6131EE" w:rsidR="00E95D0C" w:rsidRDefault="00011ADF" w:rsidP="00011ADF">
            <w:pPr>
              <w:keepLines/>
              <w:spacing w:after="120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B</w:t>
            </w:r>
            <w:r w:rsidR="00EF38AB">
              <w:rPr>
                <w:rFonts w:eastAsia="SimSun"/>
                <w:lang w:val="en-US"/>
              </w:rPr>
              <w:t>ổ</w:t>
            </w:r>
            <w:proofErr w:type="spellEnd"/>
            <w:r w:rsidR="00EF38AB">
              <w:rPr>
                <w:rFonts w:eastAsia="SimSun"/>
                <w:lang w:val="en-US"/>
              </w:rPr>
              <w:t xml:space="preserve"> sung MA_SO </w:t>
            </w:r>
            <w:proofErr w:type="spellStart"/>
            <w:r w:rsidR="00EF38AB">
              <w:rPr>
                <w:rFonts w:eastAsia="SimSun"/>
                <w:lang w:val="en-US"/>
              </w:rPr>
              <w:t>cho</w:t>
            </w:r>
            <w:proofErr w:type="spellEnd"/>
            <w:r w:rsidR="00EF38AB">
              <w:rPr>
                <w:rFonts w:eastAsia="SimSun"/>
                <w:lang w:val="en-US"/>
              </w:rPr>
              <w:t xml:space="preserve"> </w:t>
            </w:r>
            <w:proofErr w:type="spellStart"/>
            <w:r w:rsidR="00EF38AB">
              <w:rPr>
                <w:rFonts w:eastAsia="SimSun"/>
                <w:lang w:val="en-US"/>
              </w:rPr>
              <w:t>bảng</w:t>
            </w:r>
            <w:proofErr w:type="spellEnd"/>
            <w:r w:rsidR="00EF38AB">
              <w:rPr>
                <w:rFonts w:eastAsia="SimSun"/>
                <w:lang w:val="en-US"/>
              </w:rPr>
              <w:t xml:space="preserve"> MON_</w:t>
            </w:r>
            <w:proofErr w:type="gramStart"/>
            <w:r w:rsidR="00EF38AB">
              <w:rPr>
                <w:rFonts w:eastAsia="SimSun"/>
                <w:lang w:val="en-US"/>
              </w:rPr>
              <w:t>HOC</w:t>
            </w:r>
            <w:r>
              <w:rPr>
                <w:rFonts w:eastAsia="SimSun"/>
                <w:lang w:val="en-US"/>
              </w:rPr>
              <w:t>;</w:t>
            </w:r>
            <w:proofErr w:type="gramEnd"/>
          </w:p>
          <w:p w14:paraId="666F35A6" w14:textId="0538DA74" w:rsidR="00011ADF" w:rsidRPr="007A1DE8" w:rsidRDefault="00011ADF" w:rsidP="00011ADF">
            <w:pPr>
              <w:keepLines/>
              <w:spacing w:after="120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Cập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nhật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bảng</w:t>
            </w:r>
            <w:proofErr w:type="spellEnd"/>
            <w:r>
              <w:rPr>
                <w:rFonts w:eastAsia="SimSun"/>
                <w:lang w:val="en-US"/>
              </w:rPr>
              <w:t xml:space="preserve"> LOP: </w:t>
            </w:r>
            <w:proofErr w:type="spellStart"/>
            <w:r>
              <w:rPr>
                <w:rFonts w:eastAsia="SimSun"/>
                <w:lang w:val="en-US"/>
              </w:rPr>
              <w:t>xóa</w:t>
            </w:r>
            <w:proofErr w:type="spellEnd"/>
            <w:r>
              <w:rPr>
                <w:rFonts w:eastAsia="SimSun"/>
                <w:lang w:val="en-US"/>
              </w:rPr>
              <w:t xml:space="preserve"> SI_SO, </w:t>
            </w:r>
            <w:proofErr w:type="spellStart"/>
            <w:r>
              <w:rPr>
                <w:rFonts w:eastAsia="SimSun"/>
                <w:lang w:val="en-US"/>
              </w:rPr>
              <w:t>thêm</w:t>
            </w:r>
            <w:proofErr w:type="spellEnd"/>
            <w:r>
              <w:rPr>
                <w:rFonts w:eastAsia="SimSun"/>
                <w:lang w:val="en-US"/>
              </w:rPr>
              <w:t xml:space="preserve"> KHOI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A18F7" w14:textId="6D64B6C0" w:rsidR="00E95D0C" w:rsidRPr="007A1DE8" w:rsidRDefault="00011ADF" w:rsidP="00EF38A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</w:tbl>
    <w:p w14:paraId="6791277D" w14:textId="77777777" w:rsidR="00A23833" w:rsidRDefault="00A23833" w:rsidP="0031511D">
      <w:pPr>
        <w:pStyle w:val="Title"/>
        <w:rPr>
          <w:lang w:val="en-US"/>
        </w:rPr>
      </w:pPr>
    </w:p>
    <w:p w14:paraId="08DA1962" w14:textId="77777777" w:rsidR="00AA39E2" w:rsidRDefault="00A23833" w:rsidP="00AA39E2">
      <w:pPr>
        <w:pStyle w:val="Title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1093358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0C8078" w14:textId="21DC3D52" w:rsidR="00AA39E2" w:rsidRPr="00AA39E2" w:rsidRDefault="00AA39E2" w:rsidP="00AA39E2">
          <w:pPr>
            <w:pStyle w:val="TOCHeading"/>
            <w:jc w:val="center"/>
            <w:rPr>
              <w:color w:val="auto"/>
            </w:rPr>
          </w:pPr>
          <w:proofErr w:type="spellStart"/>
          <w:r>
            <w:rPr>
              <w:color w:val="auto"/>
            </w:rPr>
            <w:t>Mục</w:t>
          </w:r>
          <w:proofErr w:type="spellEnd"/>
          <w:r>
            <w:rPr>
              <w:color w:val="auto"/>
            </w:rPr>
            <w:t xml:space="preserve"> </w:t>
          </w:r>
          <w:proofErr w:type="spellStart"/>
          <w:r>
            <w:rPr>
              <w:color w:val="auto"/>
            </w:rPr>
            <w:t>lục</w:t>
          </w:r>
          <w:proofErr w:type="spellEnd"/>
        </w:p>
        <w:p w14:paraId="466468E2" w14:textId="0E0F2A31" w:rsidR="00EF38AB" w:rsidRDefault="00AA39E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69736" w:history="1">
            <w:r w:rsidR="00EF38AB" w:rsidRPr="00953CA5">
              <w:rPr>
                <w:rStyle w:val="Hyperlink"/>
                <w:noProof/>
              </w:rPr>
              <w:t>1.</w:t>
            </w:r>
            <w:r w:rsidR="00EF38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F38AB" w:rsidRPr="00953CA5">
              <w:rPr>
                <w:rStyle w:val="Hyperlink"/>
                <w:noProof/>
              </w:rPr>
              <w:t>Sơ đồ logic</w:t>
            </w:r>
            <w:r w:rsidR="00EF38AB">
              <w:rPr>
                <w:noProof/>
                <w:webHidden/>
              </w:rPr>
              <w:tab/>
            </w:r>
            <w:r w:rsidR="00EF38AB">
              <w:rPr>
                <w:noProof/>
                <w:webHidden/>
              </w:rPr>
              <w:fldChar w:fldCharType="begin"/>
            </w:r>
            <w:r w:rsidR="00EF38AB">
              <w:rPr>
                <w:noProof/>
                <w:webHidden/>
              </w:rPr>
              <w:instrText xml:space="preserve"> PAGEREF _Toc76469736 \h </w:instrText>
            </w:r>
            <w:r w:rsidR="00EF38AB">
              <w:rPr>
                <w:noProof/>
                <w:webHidden/>
              </w:rPr>
            </w:r>
            <w:r w:rsidR="00EF38AB">
              <w:rPr>
                <w:noProof/>
                <w:webHidden/>
              </w:rPr>
              <w:fldChar w:fldCharType="separate"/>
            </w:r>
            <w:r w:rsidR="00EF38AB">
              <w:rPr>
                <w:noProof/>
                <w:webHidden/>
              </w:rPr>
              <w:t>3</w:t>
            </w:r>
            <w:r w:rsidR="00EF38AB">
              <w:rPr>
                <w:noProof/>
                <w:webHidden/>
              </w:rPr>
              <w:fldChar w:fldCharType="end"/>
            </w:r>
          </w:hyperlink>
        </w:p>
        <w:p w14:paraId="151878FA" w14:textId="5C2679A0" w:rsidR="00EF38AB" w:rsidRDefault="00EF38A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9737" w:history="1">
            <w:r w:rsidRPr="00953CA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53CA5">
              <w:rPr>
                <w:rStyle w:val="Hyperlink"/>
                <w:noProof/>
              </w:rPr>
              <w:t>Mô tả chi tiết các kiểu dữ liệu trong sơ đồ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BE3F" w14:textId="0137AD69" w:rsidR="00EF38AB" w:rsidRDefault="00EF38A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9738" w:history="1">
            <w:r w:rsidRPr="00953CA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53CA5">
              <w:rPr>
                <w:rStyle w:val="Hyperlink"/>
                <w:noProof/>
                <w:lang w:val="en-US"/>
              </w:rPr>
              <w:t>Bảng HOC_SINH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07645" w14:textId="4D5BF674" w:rsidR="00EF38AB" w:rsidRDefault="00EF38A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9739" w:history="1">
            <w:r w:rsidRPr="00953CA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53CA5">
              <w:rPr>
                <w:rStyle w:val="Hyperlink"/>
                <w:noProof/>
                <w:lang w:val="en-US"/>
              </w:rPr>
              <w:t>Bảng 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E072" w14:textId="307EFE5E" w:rsidR="00EF38AB" w:rsidRDefault="00EF38A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9740" w:history="1">
            <w:r w:rsidRPr="00953CA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53CA5">
              <w:rPr>
                <w:rStyle w:val="Hyperlink"/>
                <w:noProof/>
                <w:lang w:val="en-US"/>
              </w:rPr>
              <w:t>Bảng BANG_DIEM_MON_HOC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07C22" w14:textId="0A57AF20" w:rsidR="00EF38AB" w:rsidRDefault="00EF38A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9741" w:history="1">
            <w:r w:rsidRPr="00953CA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53CA5">
              <w:rPr>
                <w:rStyle w:val="Hyperlink"/>
                <w:noProof/>
                <w:lang w:val="en-US"/>
              </w:rPr>
              <w:t>Bảng MON_HOC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14F8" w14:textId="19A3B855" w:rsidR="00EF38AB" w:rsidRDefault="00EF38A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69742" w:history="1">
            <w:r w:rsidRPr="00953CA5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53CA5">
              <w:rPr>
                <w:rStyle w:val="Hyperlink"/>
                <w:noProof/>
                <w:lang w:val="en-US"/>
              </w:rPr>
              <w:t>Bảng QUY_DINH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_Toc76469742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5A74" w14:textId="70DC4828" w:rsidR="00AA39E2" w:rsidRDefault="00AA39E2">
          <w:r>
            <w:rPr>
              <w:b/>
              <w:bCs/>
              <w:noProof/>
            </w:rPr>
            <w:fldChar w:fldCharType="end"/>
          </w:r>
        </w:p>
      </w:sdtContent>
    </w:sdt>
    <w:p w14:paraId="46A4E377" w14:textId="36C6EF60" w:rsidR="00AA39E2" w:rsidRDefault="00AA39E2" w:rsidP="00AA39E2">
      <w:pPr>
        <w:pStyle w:val="Title"/>
        <w:rPr>
          <w:lang w:val="en-US"/>
        </w:rPr>
      </w:pPr>
      <w:r>
        <w:rPr>
          <w:lang w:val="en-US"/>
        </w:rPr>
        <w:t xml:space="preserve"> </w:t>
      </w:r>
    </w:p>
    <w:p w14:paraId="70723C26" w14:textId="782D5C2F" w:rsidR="00C14AB8" w:rsidRDefault="00C14AB8" w:rsidP="00C14AB8">
      <w:pPr>
        <w:pStyle w:val="BodyText"/>
        <w:jc w:val="both"/>
        <w:rPr>
          <w:lang w:val="en-US"/>
        </w:rPr>
      </w:pPr>
    </w:p>
    <w:p w14:paraId="697A6A60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19D59668" w14:textId="7D367D5C" w:rsidR="00C14AB8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369451398"/>
      <w:bookmarkStart w:id="2" w:name="_Toc76469736"/>
      <w:r w:rsidRPr="005F2DFA">
        <w:lastRenderedPageBreak/>
        <w:t xml:space="preserve">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0"/>
      <w:bookmarkEnd w:id="1"/>
      <w:bookmarkEnd w:id="2"/>
      <w:proofErr w:type="spellEnd"/>
    </w:p>
    <w:p w14:paraId="2E741BC6" w14:textId="611618F4" w:rsidR="00DA1C2E" w:rsidRPr="00DA1C2E" w:rsidRDefault="001E1B2A" w:rsidP="00DA1C2E">
      <w:r>
        <w:rPr>
          <w:noProof/>
        </w:rPr>
        <w:drawing>
          <wp:inline distT="0" distB="0" distL="0" distR="0" wp14:anchorId="1275733F" wp14:editId="0C9A3CB6">
            <wp:extent cx="6042947" cy="277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2" t="13542" b="11651"/>
                    <a:stretch/>
                  </pic:blipFill>
                  <pic:spPr bwMode="auto">
                    <a:xfrm>
                      <a:off x="0" y="0"/>
                      <a:ext cx="6046863" cy="277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43194" w14:textId="4908FAB9" w:rsidR="003C2F0F" w:rsidRDefault="00C14AB8" w:rsidP="00DA1C2E">
      <w:pPr>
        <w:pStyle w:val="Heading1"/>
        <w:spacing w:line="360" w:lineRule="auto"/>
        <w:jc w:val="both"/>
      </w:pPr>
      <w:bookmarkStart w:id="3" w:name="_Toc176928160"/>
      <w:bookmarkStart w:id="4" w:name="_Toc369451399"/>
      <w:bookmarkStart w:id="5" w:name="_Toc76469737"/>
      <w:r w:rsidRPr="005F2DFA">
        <w:t xml:space="preserve">Mô </w:t>
      </w:r>
      <w:proofErr w:type="spellStart"/>
      <w:r w:rsidRPr="005F2DFA">
        <w:t>tả</w:t>
      </w:r>
      <w:proofErr w:type="spellEnd"/>
      <w:r w:rsidRPr="005F2DFA">
        <w:t xml:space="preserve"> chi </w:t>
      </w:r>
      <w:proofErr w:type="spellStart"/>
      <w:r w:rsidRPr="005F2DFA">
        <w:t>tiết</w:t>
      </w:r>
      <w:proofErr w:type="spellEnd"/>
      <w:r w:rsidRPr="005F2DFA">
        <w:t xml:space="preserve"> </w:t>
      </w:r>
      <w:proofErr w:type="spellStart"/>
      <w:r w:rsidRPr="005F2DFA">
        <w:t>các</w:t>
      </w:r>
      <w:proofErr w:type="spellEnd"/>
      <w:r w:rsidRPr="005F2DFA">
        <w:t xml:space="preserve"> </w:t>
      </w:r>
      <w:proofErr w:type="spellStart"/>
      <w:r w:rsidRPr="005F2DFA">
        <w:t>kiểu</w:t>
      </w:r>
      <w:proofErr w:type="spellEnd"/>
      <w:r w:rsidRPr="005F2DFA">
        <w:t xml:space="preserve"> </w:t>
      </w:r>
      <w:proofErr w:type="spellStart"/>
      <w:r w:rsidRPr="005F2DFA">
        <w:t>dữ</w:t>
      </w:r>
      <w:proofErr w:type="spellEnd"/>
      <w:r w:rsidRPr="005F2DFA">
        <w:t xml:space="preserve"> </w:t>
      </w:r>
      <w:proofErr w:type="spellStart"/>
      <w:r w:rsidRPr="005F2DFA">
        <w:t>liệu</w:t>
      </w:r>
      <w:proofErr w:type="spellEnd"/>
      <w:r w:rsidRPr="005F2DFA">
        <w:t xml:space="preserve"> trong 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3"/>
      <w:bookmarkEnd w:id="4"/>
      <w:bookmarkEnd w:id="5"/>
      <w:proofErr w:type="spellEnd"/>
    </w:p>
    <w:p w14:paraId="7887712E" w14:textId="18381A95" w:rsidR="00DA1C2E" w:rsidRPr="00DA1C2E" w:rsidRDefault="00DA1C2E" w:rsidP="00DA1C2E">
      <w:pPr>
        <w:pStyle w:val="Heading2"/>
      </w:pPr>
      <w:bookmarkStart w:id="6" w:name="_Toc76469738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HOC_SINH</w:t>
      </w:r>
      <w:bookmarkEnd w:id="6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670"/>
        <w:gridCol w:w="1691"/>
        <w:gridCol w:w="1456"/>
        <w:gridCol w:w="2318"/>
        <w:gridCol w:w="2733"/>
      </w:tblGrid>
      <w:tr w:rsidR="002774FD" w:rsidRPr="002774FD" w14:paraId="2E4B4051" w14:textId="77777777" w:rsidTr="002774FD">
        <w:tc>
          <w:tcPr>
            <w:tcW w:w="0" w:type="auto"/>
          </w:tcPr>
          <w:p w14:paraId="4A44BF89" w14:textId="4793C464" w:rsidR="002774FD" w:rsidRPr="002774FD" w:rsidRDefault="002774FD" w:rsidP="002774FD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bookmarkStart w:id="7" w:name="_Hlk73896868"/>
            <w:r w:rsidRPr="002774FD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0" w:type="auto"/>
          </w:tcPr>
          <w:p w14:paraId="4A74BCBE" w14:textId="0555C468" w:rsidR="002774FD" w:rsidRPr="002774FD" w:rsidRDefault="002774FD" w:rsidP="002774FD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Tên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thuộc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tính</w:t>
            </w:r>
            <w:proofErr w:type="spellEnd"/>
          </w:p>
        </w:tc>
        <w:tc>
          <w:tcPr>
            <w:tcW w:w="0" w:type="auto"/>
          </w:tcPr>
          <w:p w14:paraId="7B7993EB" w14:textId="79834BFC" w:rsidR="002774FD" w:rsidRPr="002774FD" w:rsidRDefault="002774FD" w:rsidP="002774FD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Kiểu</w:t>
            </w:r>
            <w:proofErr w:type="spellEnd"/>
          </w:p>
        </w:tc>
        <w:tc>
          <w:tcPr>
            <w:tcW w:w="0" w:type="auto"/>
          </w:tcPr>
          <w:p w14:paraId="022CA8D8" w14:textId="45777773" w:rsidR="002774FD" w:rsidRPr="002774FD" w:rsidRDefault="002774FD" w:rsidP="002774FD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Ràng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buộc</w:t>
            </w:r>
            <w:proofErr w:type="spellEnd"/>
          </w:p>
        </w:tc>
        <w:tc>
          <w:tcPr>
            <w:tcW w:w="0" w:type="auto"/>
          </w:tcPr>
          <w:p w14:paraId="06560D5C" w14:textId="7CFB563B" w:rsidR="002774FD" w:rsidRPr="002774FD" w:rsidRDefault="002774FD" w:rsidP="002774FD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 xml:space="preserve">Ý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nghĩa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>/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ghi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chú</w:t>
            </w:r>
            <w:proofErr w:type="spellEnd"/>
          </w:p>
        </w:tc>
      </w:tr>
      <w:tr w:rsidR="002774FD" w:rsidRPr="002774FD" w14:paraId="2B4544F5" w14:textId="77777777" w:rsidTr="002774FD">
        <w:tc>
          <w:tcPr>
            <w:tcW w:w="0" w:type="auto"/>
          </w:tcPr>
          <w:p w14:paraId="17EF2F3F" w14:textId="72045F5E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2774FD"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4DF44795" w14:textId="184C8221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0" w:type="auto"/>
          </w:tcPr>
          <w:p w14:paraId="2F6B1076" w14:textId="78F59B8B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39633B43" w14:textId="19002678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</w:p>
        </w:tc>
        <w:tc>
          <w:tcPr>
            <w:tcW w:w="0" w:type="auto"/>
          </w:tcPr>
          <w:p w14:paraId="2EE53C41" w14:textId="749FFC48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</w:p>
        </w:tc>
      </w:tr>
      <w:tr w:rsidR="008750E1" w:rsidRPr="002774FD" w14:paraId="53339E7B" w14:textId="77777777" w:rsidTr="002774FD">
        <w:tc>
          <w:tcPr>
            <w:tcW w:w="0" w:type="auto"/>
          </w:tcPr>
          <w:p w14:paraId="209B310A" w14:textId="7E53A9A6" w:rsidR="008750E1" w:rsidRPr="002774FD" w:rsidRDefault="008750E1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</w:tcPr>
          <w:p w14:paraId="7CB5128A" w14:textId="0B68426C" w:rsidR="008750E1" w:rsidRDefault="008750E1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MA_SO</w:t>
            </w:r>
          </w:p>
        </w:tc>
        <w:tc>
          <w:tcPr>
            <w:tcW w:w="0" w:type="auto"/>
          </w:tcPr>
          <w:p w14:paraId="49952407" w14:textId="3B7A7DB7" w:rsidR="008750E1" w:rsidRDefault="008750E1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79940FF5" w14:textId="55F67395" w:rsidR="008750E1" w:rsidRDefault="008750E1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Duy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nhất</w:t>
            </w:r>
            <w:proofErr w:type="spellEnd"/>
          </w:p>
        </w:tc>
        <w:tc>
          <w:tcPr>
            <w:tcW w:w="0" w:type="auto"/>
          </w:tcPr>
          <w:p w14:paraId="40352E07" w14:textId="762F24DE" w:rsidR="008750E1" w:rsidRDefault="008750E1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Mã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số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</w:p>
        </w:tc>
      </w:tr>
      <w:tr w:rsidR="002774FD" w:rsidRPr="002774FD" w14:paraId="33AE7FB6" w14:textId="77777777" w:rsidTr="002774FD">
        <w:tc>
          <w:tcPr>
            <w:tcW w:w="0" w:type="auto"/>
          </w:tcPr>
          <w:p w14:paraId="1B733F73" w14:textId="0718B662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</w:tcPr>
          <w:p w14:paraId="2F55ED74" w14:textId="44FF913D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HO_TEN</w:t>
            </w:r>
          </w:p>
        </w:tc>
        <w:tc>
          <w:tcPr>
            <w:tcW w:w="0" w:type="auto"/>
          </w:tcPr>
          <w:p w14:paraId="0E834A58" w14:textId="19567A82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255)</w:t>
            </w:r>
          </w:p>
        </w:tc>
        <w:tc>
          <w:tcPr>
            <w:tcW w:w="0" w:type="auto"/>
          </w:tcPr>
          <w:p w14:paraId="5DC7C538" w14:textId="0499999C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53E5D879" w14:textId="4BC696B9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Họ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tên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</w:p>
        </w:tc>
      </w:tr>
      <w:tr w:rsidR="002774FD" w:rsidRPr="002774FD" w14:paraId="20D16FBA" w14:textId="77777777" w:rsidTr="002774FD">
        <w:tc>
          <w:tcPr>
            <w:tcW w:w="0" w:type="auto"/>
          </w:tcPr>
          <w:p w14:paraId="48663638" w14:textId="5A196EDE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0" w:type="auto"/>
          </w:tcPr>
          <w:p w14:paraId="143AD8AA" w14:textId="2CD77CD8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GIOI_TINH</w:t>
            </w:r>
          </w:p>
        </w:tc>
        <w:tc>
          <w:tcPr>
            <w:tcW w:w="0" w:type="auto"/>
          </w:tcPr>
          <w:p w14:paraId="3096AED3" w14:textId="107A5283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binary</w:t>
            </w:r>
          </w:p>
        </w:tc>
        <w:tc>
          <w:tcPr>
            <w:tcW w:w="0" w:type="auto"/>
          </w:tcPr>
          <w:p w14:paraId="1FBDAFEB" w14:textId="2D049BB7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4B1286FD" w14:textId="4E5E85C4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Giới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tính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</w:p>
        </w:tc>
      </w:tr>
      <w:tr w:rsidR="002774FD" w:rsidRPr="002774FD" w14:paraId="2A42DFD4" w14:textId="77777777" w:rsidTr="002774FD">
        <w:tc>
          <w:tcPr>
            <w:tcW w:w="0" w:type="auto"/>
          </w:tcPr>
          <w:p w14:paraId="1DB807EB" w14:textId="1CBF2D5E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0" w:type="auto"/>
          </w:tcPr>
          <w:p w14:paraId="38147194" w14:textId="77E1AB6E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NGAY_SINH</w:t>
            </w:r>
          </w:p>
        </w:tc>
        <w:tc>
          <w:tcPr>
            <w:tcW w:w="0" w:type="auto"/>
          </w:tcPr>
          <w:p w14:paraId="0355FEE1" w14:textId="5BC6A8FF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date</w:t>
            </w:r>
          </w:p>
        </w:tc>
        <w:tc>
          <w:tcPr>
            <w:tcW w:w="0" w:type="auto"/>
          </w:tcPr>
          <w:p w14:paraId="151FB57D" w14:textId="2431714D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Phải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thỏa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điều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kiện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độ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tuổi</w:t>
            </w:r>
            <w:proofErr w:type="spellEnd"/>
          </w:p>
        </w:tc>
        <w:tc>
          <w:tcPr>
            <w:tcW w:w="0" w:type="auto"/>
          </w:tcPr>
          <w:p w14:paraId="7C823547" w14:textId="2589A68F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Ngày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</w:p>
        </w:tc>
      </w:tr>
      <w:tr w:rsidR="002774FD" w:rsidRPr="002774FD" w14:paraId="371A504E" w14:textId="77777777" w:rsidTr="002774FD">
        <w:tc>
          <w:tcPr>
            <w:tcW w:w="0" w:type="auto"/>
          </w:tcPr>
          <w:p w14:paraId="62918561" w14:textId="6D3C2625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0" w:type="auto"/>
          </w:tcPr>
          <w:p w14:paraId="03B6D161" w14:textId="49E93A97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DIA_CHI</w:t>
            </w:r>
          </w:p>
        </w:tc>
        <w:tc>
          <w:tcPr>
            <w:tcW w:w="0" w:type="auto"/>
          </w:tcPr>
          <w:p w14:paraId="178B2260" w14:textId="77E5632A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255)</w:t>
            </w:r>
          </w:p>
        </w:tc>
        <w:tc>
          <w:tcPr>
            <w:tcW w:w="0" w:type="auto"/>
          </w:tcPr>
          <w:p w14:paraId="4FB26FD3" w14:textId="16BDABF4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0B78DF47" w14:textId="6F277169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Địa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chỉ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thường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trú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</w:p>
        </w:tc>
      </w:tr>
      <w:tr w:rsidR="002774FD" w:rsidRPr="002774FD" w14:paraId="55185E34" w14:textId="77777777" w:rsidTr="002774FD">
        <w:tc>
          <w:tcPr>
            <w:tcW w:w="0" w:type="auto"/>
          </w:tcPr>
          <w:p w14:paraId="07878BF1" w14:textId="37903FB8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0" w:type="auto"/>
          </w:tcPr>
          <w:p w14:paraId="76105A97" w14:textId="20BAC1DE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EMAIL</w:t>
            </w:r>
          </w:p>
        </w:tc>
        <w:tc>
          <w:tcPr>
            <w:tcW w:w="0" w:type="auto"/>
          </w:tcPr>
          <w:p w14:paraId="6C703BFA" w14:textId="65E0342E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50)</w:t>
            </w:r>
          </w:p>
        </w:tc>
        <w:tc>
          <w:tcPr>
            <w:tcW w:w="0" w:type="auto"/>
          </w:tcPr>
          <w:p w14:paraId="28B9E008" w14:textId="0D8791A6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7DD45045" w14:textId="31C4F0BF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Email </w:t>
            </w:r>
            <w:proofErr w:type="spellStart"/>
            <w:r>
              <w:rPr>
                <w:iCs/>
                <w:lang w:val="en-US"/>
              </w:rPr>
              <w:t>liên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lạc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</w:p>
        </w:tc>
      </w:tr>
      <w:tr w:rsidR="002774FD" w:rsidRPr="002774FD" w14:paraId="0A0CB0E0" w14:textId="77777777" w:rsidTr="002774FD">
        <w:tc>
          <w:tcPr>
            <w:tcW w:w="0" w:type="auto"/>
          </w:tcPr>
          <w:p w14:paraId="1CAB6893" w14:textId="23EA25F1" w:rsid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</w:t>
            </w:r>
          </w:p>
        </w:tc>
        <w:tc>
          <w:tcPr>
            <w:tcW w:w="0" w:type="auto"/>
          </w:tcPr>
          <w:p w14:paraId="76D79F33" w14:textId="78C3F2DF" w:rsid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LOP_ID</w:t>
            </w:r>
          </w:p>
        </w:tc>
        <w:tc>
          <w:tcPr>
            <w:tcW w:w="0" w:type="auto"/>
          </w:tcPr>
          <w:p w14:paraId="49035286" w14:textId="78252C8D" w:rsid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1F81C735" w14:textId="2C7CDBCB" w:rsid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ngoại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tới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  <w:r>
              <w:rPr>
                <w:iCs/>
                <w:lang w:val="en-US"/>
              </w:rPr>
              <w:t xml:space="preserve"> LOP</w:t>
            </w:r>
          </w:p>
        </w:tc>
        <w:tc>
          <w:tcPr>
            <w:tcW w:w="0" w:type="auto"/>
          </w:tcPr>
          <w:p w14:paraId="50C3FEA4" w14:textId="430AA7A8" w:rsid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ID </w:t>
            </w:r>
            <w:proofErr w:type="spellStart"/>
            <w:r>
              <w:rPr>
                <w:iCs/>
                <w:lang w:val="en-US"/>
              </w:rPr>
              <w:t>lớp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</w:p>
        </w:tc>
      </w:tr>
      <w:tr w:rsidR="001E1B2A" w:rsidRPr="002774FD" w14:paraId="7D2E5705" w14:textId="77777777" w:rsidTr="002774FD">
        <w:tc>
          <w:tcPr>
            <w:tcW w:w="0" w:type="auto"/>
          </w:tcPr>
          <w:p w14:paraId="04FCBB98" w14:textId="75CD607C" w:rsidR="001E1B2A" w:rsidRDefault="001E1B2A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0" w:type="auto"/>
          </w:tcPr>
          <w:p w14:paraId="6EB55F47" w14:textId="7028797C" w:rsidR="001E1B2A" w:rsidRDefault="001E1B2A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VERSION</w:t>
            </w:r>
          </w:p>
        </w:tc>
        <w:tc>
          <w:tcPr>
            <w:tcW w:w="0" w:type="auto"/>
          </w:tcPr>
          <w:p w14:paraId="3F152C4E" w14:textId="03BF2C92" w:rsidR="001E1B2A" w:rsidRDefault="001E1B2A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2A519144" w14:textId="1887A48F" w:rsidR="001E1B2A" w:rsidRDefault="001E1B2A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163EAAE2" w14:textId="33E92FC2" w:rsidR="001E1B2A" w:rsidRDefault="001E1B2A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Phiên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</w:t>
            </w:r>
            <w:proofErr w:type="spellEnd"/>
          </w:p>
        </w:tc>
      </w:tr>
      <w:bookmarkEnd w:id="7"/>
    </w:tbl>
    <w:p w14:paraId="1FD27670" w14:textId="3CF27BD3" w:rsid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p w14:paraId="3D85258B" w14:textId="77777777" w:rsidR="002774FD" w:rsidRDefault="002774FD" w:rsidP="003C2F0F">
      <w:pPr>
        <w:pStyle w:val="BodyText"/>
        <w:ind w:left="0"/>
        <w:rPr>
          <w:i/>
          <w:color w:val="0000FF"/>
          <w:lang w:val="en-US"/>
        </w:rPr>
      </w:pPr>
    </w:p>
    <w:p w14:paraId="36606EF1" w14:textId="2F900DF1" w:rsidR="00DA1C2E" w:rsidRPr="00DA1C2E" w:rsidRDefault="00DA1C2E" w:rsidP="00DA1C2E">
      <w:pPr>
        <w:pStyle w:val="Heading2"/>
      </w:pPr>
      <w:bookmarkStart w:id="8" w:name="_Toc76469739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LOP</w:t>
      </w:r>
      <w:bookmarkEnd w:id="8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799"/>
        <w:gridCol w:w="2058"/>
        <w:gridCol w:w="1738"/>
        <w:gridCol w:w="1588"/>
        <w:gridCol w:w="2685"/>
      </w:tblGrid>
      <w:tr w:rsidR="00C7000B" w:rsidRPr="002774FD" w14:paraId="1ABDA0AD" w14:textId="77777777" w:rsidTr="00CE35E6">
        <w:tc>
          <w:tcPr>
            <w:tcW w:w="0" w:type="auto"/>
          </w:tcPr>
          <w:p w14:paraId="00507B34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0" w:type="auto"/>
          </w:tcPr>
          <w:p w14:paraId="2A931AF0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Tên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thuộc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tính</w:t>
            </w:r>
            <w:proofErr w:type="spellEnd"/>
          </w:p>
        </w:tc>
        <w:tc>
          <w:tcPr>
            <w:tcW w:w="0" w:type="auto"/>
          </w:tcPr>
          <w:p w14:paraId="687D20A2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Kiểu</w:t>
            </w:r>
            <w:proofErr w:type="spellEnd"/>
          </w:p>
        </w:tc>
        <w:tc>
          <w:tcPr>
            <w:tcW w:w="0" w:type="auto"/>
          </w:tcPr>
          <w:p w14:paraId="2359DEF7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Ràng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buộc</w:t>
            </w:r>
            <w:proofErr w:type="spellEnd"/>
          </w:p>
        </w:tc>
        <w:tc>
          <w:tcPr>
            <w:tcW w:w="0" w:type="auto"/>
          </w:tcPr>
          <w:p w14:paraId="49CB63BA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 xml:space="preserve">Ý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nghĩa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>/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ghi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chú</w:t>
            </w:r>
            <w:proofErr w:type="spellEnd"/>
          </w:p>
        </w:tc>
      </w:tr>
      <w:tr w:rsidR="00C7000B" w:rsidRPr="002774FD" w14:paraId="46824257" w14:textId="77777777" w:rsidTr="00CE35E6">
        <w:tc>
          <w:tcPr>
            <w:tcW w:w="0" w:type="auto"/>
          </w:tcPr>
          <w:p w14:paraId="77C9D8F9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2774FD"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1595B747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0" w:type="auto"/>
          </w:tcPr>
          <w:p w14:paraId="2BA4EB25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70DDC7CD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</w:p>
        </w:tc>
        <w:tc>
          <w:tcPr>
            <w:tcW w:w="0" w:type="auto"/>
          </w:tcPr>
          <w:p w14:paraId="0746E9C1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</w:p>
        </w:tc>
      </w:tr>
      <w:tr w:rsidR="00C7000B" w:rsidRPr="002774FD" w14:paraId="704AE65B" w14:textId="77777777" w:rsidTr="00CE35E6">
        <w:tc>
          <w:tcPr>
            <w:tcW w:w="0" w:type="auto"/>
          </w:tcPr>
          <w:p w14:paraId="0E37EA69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lastRenderedPageBreak/>
              <w:t>2</w:t>
            </w:r>
          </w:p>
        </w:tc>
        <w:tc>
          <w:tcPr>
            <w:tcW w:w="0" w:type="auto"/>
          </w:tcPr>
          <w:p w14:paraId="122879B7" w14:textId="438767AD" w:rsidR="002774FD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</w:t>
            </w:r>
          </w:p>
        </w:tc>
        <w:tc>
          <w:tcPr>
            <w:tcW w:w="0" w:type="auto"/>
          </w:tcPr>
          <w:p w14:paraId="35D22478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255)</w:t>
            </w:r>
          </w:p>
        </w:tc>
        <w:tc>
          <w:tcPr>
            <w:tcW w:w="0" w:type="auto"/>
          </w:tcPr>
          <w:p w14:paraId="59CDD1E7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47FA819B" w14:textId="40398A77" w:rsidR="002774FD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Tên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lớp</w:t>
            </w:r>
            <w:proofErr w:type="spellEnd"/>
          </w:p>
        </w:tc>
      </w:tr>
      <w:tr w:rsidR="00C7000B" w:rsidRPr="002774FD" w14:paraId="45F3E13C" w14:textId="77777777" w:rsidTr="00CE35E6">
        <w:tc>
          <w:tcPr>
            <w:tcW w:w="0" w:type="auto"/>
          </w:tcPr>
          <w:p w14:paraId="0474231A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0" w:type="auto"/>
          </w:tcPr>
          <w:p w14:paraId="7673619A" w14:textId="4030650A" w:rsidR="002774FD" w:rsidRPr="002774FD" w:rsidRDefault="001E1B2A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KHỐI</w:t>
            </w:r>
          </w:p>
        </w:tc>
        <w:tc>
          <w:tcPr>
            <w:tcW w:w="0" w:type="auto"/>
          </w:tcPr>
          <w:p w14:paraId="437443E3" w14:textId="12E27565" w:rsidR="002774FD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5E5D2784" w14:textId="4E5D2E92" w:rsidR="002774FD" w:rsidRPr="002774FD" w:rsidRDefault="001E1B2A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10/11/12</w:t>
            </w:r>
          </w:p>
        </w:tc>
        <w:tc>
          <w:tcPr>
            <w:tcW w:w="0" w:type="auto"/>
          </w:tcPr>
          <w:p w14:paraId="36C1DACE" w14:textId="7CFBFDDA" w:rsidR="002774FD" w:rsidRPr="002774FD" w:rsidRDefault="001E1B2A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Khối</w:t>
            </w:r>
            <w:proofErr w:type="spellEnd"/>
          </w:p>
        </w:tc>
      </w:tr>
      <w:tr w:rsidR="001E1B2A" w:rsidRPr="002774FD" w14:paraId="5BCB1661" w14:textId="77777777" w:rsidTr="00CE35E6">
        <w:tc>
          <w:tcPr>
            <w:tcW w:w="0" w:type="auto"/>
          </w:tcPr>
          <w:p w14:paraId="63E66F28" w14:textId="19265EE8" w:rsidR="001E1B2A" w:rsidRDefault="001E1B2A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0" w:type="auto"/>
          </w:tcPr>
          <w:p w14:paraId="1A43490B" w14:textId="7F44B946" w:rsidR="001E1B2A" w:rsidRDefault="001E1B2A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VERSION</w:t>
            </w:r>
          </w:p>
        </w:tc>
        <w:tc>
          <w:tcPr>
            <w:tcW w:w="0" w:type="auto"/>
          </w:tcPr>
          <w:p w14:paraId="2255F9F9" w14:textId="1C7A89B3" w:rsidR="001E1B2A" w:rsidRDefault="001E1B2A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57638A2A" w14:textId="6CBDE3D8" w:rsidR="001E1B2A" w:rsidRDefault="001E1B2A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20B85CC1" w14:textId="77B447C0" w:rsidR="001E1B2A" w:rsidRDefault="001E1B2A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Phiên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</w:t>
            </w:r>
            <w:proofErr w:type="spellEnd"/>
          </w:p>
        </w:tc>
      </w:tr>
    </w:tbl>
    <w:p w14:paraId="4DFB2251" w14:textId="4473B3B0" w:rsidR="00DA1C2E" w:rsidRDefault="00DA1C2E" w:rsidP="00D27AAB">
      <w:pPr>
        <w:pStyle w:val="BodyText"/>
        <w:ind w:left="0"/>
        <w:jc w:val="center"/>
        <w:rPr>
          <w:i/>
          <w:color w:val="0000FF"/>
          <w:lang w:val="en-US"/>
        </w:rPr>
      </w:pPr>
    </w:p>
    <w:p w14:paraId="009A1295" w14:textId="3FE744FF" w:rsidR="00DA1C2E" w:rsidRPr="00DA1C2E" w:rsidRDefault="00DA1C2E" w:rsidP="00DA1C2E">
      <w:pPr>
        <w:pStyle w:val="Heading2"/>
      </w:pPr>
      <w:bookmarkStart w:id="9" w:name="_Toc76469740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BANG_DIEM_MON_HOC</w:t>
      </w:r>
      <w:bookmarkEnd w:id="9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670"/>
        <w:gridCol w:w="2003"/>
        <w:gridCol w:w="883"/>
        <w:gridCol w:w="2536"/>
        <w:gridCol w:w="2776"/>
      </w:tblGrid>
      <w:tr w:rsidR="00C7000B" w:rsidRPr="002774FD" w14:paraId="1F867231" w14:textId="77777777" w:rsidTr="00CE35E6">
        <w:tc>
          <w:tcPr>
            <w:tcW w:w="0" w:type="auto"/>
          </w:tcPr>
          <w:p w14:paraId="7C7F0E10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0" w:type="auto"/>
          </w:tcPr>
          <w:p w14:paraId="314B7EDD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Tên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thuộc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tính</w:t>
            </w:r>
            <w:proofErr w:type="spellEnd"/>
          </w:p>
        </w:tc>
        <w:tc>
          <w:tcPr>
            <w:tcW w:w="0" w:type="auto"/>
          </w:tcPr>
          <w:p w14:paraId="384EB249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Kiểu</w:t>
            </w:r>
            <w:proofErr w:type="spellEnd"/>
          </w:p>
        </w:tc>
        <w:tc>
          <w:tcPr>
            <w:tcW w:w="0" w:type="auto"/>
          </w:tcPr>
          <w:p w14:paraId="3E1A77BB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Ràng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buộc</w:t>
            </w:r>
            <w:proofErr w:type="spellEnd"/>
          </w:p>
        </w:tc>
        <w:tc>
          <w:tcPr>
            <w:tcW w:w="0" w:type="auto"/>
          </w:tcPr>
          <w:p w14:paraId="18701947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 xml:space="preserve">Ý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nghĩa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>/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ghi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chú</w:t>
            </w:r>
            <w:proofErr w:type="spellEnd"/>
          </w:p>
        </w:tc>
      </w:tr>
      <w:tr w:rsidR="00C7000B" w:rsidRPr="002774FD" w14:paraId="1D7540F3" w14:textId="77777777" w:rsidTr="00CE35E6">
        <w:tc>
          <w:tcPr>
            <w:tcW w:w="0" w:type="auto"/>
          </w:tcPr>
          <w:p w14:paraId="03D77A87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2774FD"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7C842D69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0" w:type="auto"/>
          </w:tcPr>
          <w:p w14:paraId="75CF00F7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2164EC42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</w:p>
        </w:tc>
        <w:tc>
          <w:tcPr>
            <w:tcW w:w="0" w:type="auto"/>
          </w:tcPr>
          <w:p w14:paraId="37C86270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</w:p>
        </w:tc>
      </w:tr>
      <w:tr w:rsidR="00C7000B" w:rsidRPr="002774FD" w14:paraId="3164AA49" w14:textId="77777777" w:rsidTr="00CE35E6">
        <w:tc>
          <w:tcPr>
            <w:tcW w:w="0" w:type="auto"/>
          </w:tcPr>
          <w:p w14:paraId="36497116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</w:tcPr>
          <w:p w14:paraId="3A84256B" w14:textId="54FC34E4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DIEM_15PHUT</w:t>
            </w:r>
          </w:p>
        </w:tc>
        <w:tc>
          <w:tcPr>
            <w:tcW w:w="0" w:type="auto"/>
          </w:tcPr>
          <w:p w14:paraId="7A9C5E32" w14:textId="36EA05EF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float</w:t>
            </w:r>
          </w:p>
        </w:tc>
        <w:tc>
          <w:tcPr>
            <w:tcW w:w="0" w:type="auto"/>
          </w:tcPr>
          <w:p w14:paraId="5BD6ACAF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55AB8D9D" w14:textId="63587C95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Điểm</w:t>
            </w:r>
            <w:proofErr w:type="spellEnd"/>
            <w:r>
              <w:rPr>
                <w:iCs/>
                <w:lang w:val="en-US"/>
              </w:rPr>
              <w:t xml:space="preserve"> 15 </w:t>
            </w:r>
            <w:proofErr w:type="spellStart"/>
            <w:r>
              <w:rPr>
                <w:iCs/>
                <w:lang w:val="en-US"/>
              </w:rPr>
              <w:t>phút</w:t>
            </w:r>
            <w:proofErr w:type="spellEnd"/>
          </w:p>
        </w:tc>
      </w:tr>
      <w:tr w:rsidR="00C7000B" w:rsidRPr="002774FD" w14:paraId="77CC70F2" w14:textId="77777777" w:rsidTr="00CE35E6">
        <w:tc>
          <w:tcPr>
            <w:tcW w:w="0" w:type="auto"/>
          </w:tcPr>
          <w:p w14:paraId="7DE57BB9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0" w:type="auto"/>
          </w:tcPr>
          <w:p w14:paraId="67C853CD" w14:textId="1F9FE7AD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DIEM_1TIET</w:t>
            </w:r>
          </w:p>
        </w:tc>
        <w:tc>
          <w:tcPr>
            <w:tcW w:w="0" w:type="auto"/>
          </w:tcPr>
          <w:p w14:paraId="0B43D962" w14:textId="60F1F6E0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float</w:t>
            </w:r>
          </w:p>
        </w:tc>
        <w:tc>
          <w:tcPr>
            <w:tcW w:w="0" w:type="auto"/>
          </w:tcPr>
          <w:p w14:paraId="44F74C62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5E3A25E3" w14:textId="291289C9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Điểm</w:t>
            </w:r>
            <w:proofErr w:type="spellEnd"/>
            <w:r>
              <w:rPr>
                <w:iCs/>
                <w:lang w:val="en-US"/>
              </w:rPr>
              <w:t xml:space="preserve"> 1 </w:t>
            </w:r>
            <w:proofErr w:type="spellStart"/>
            <w:r>
              <w:rPr>
                <w:iCs/>
                <w:lang w:val="en-US"/>
              </w:rPr>
              <w:t>tiết</w:t>
            </w:r>
            <w:proofErr w:type="spellEnd"/>
          </w:p>
        </w:tc>
      </w:tr>
      <w:tr w:rsidR="00C7000B" w:rsidRPr="002774FD" w14:paraId="240E53CA" w14:textId="77777777" w:rsidTr="00CE35E6">
        <w:tc>
          <w:tcPr>
            <w:tcW w:w="0" w:type="auto"/>
          </w:tcPr>
          <w:p w14:paraId="7915DAF0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0" w:type="auto"/>
          </w:tcPr>
          <w:p w14:paraId="567D2019" w14:textId="4E93C31C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DIEM_CUOI_KY</w:t>
            </w:r>
          </w:p>
        </w:tc>
        <w:tc>
          <w:tcPr>
            <w:tcW w:w="0" w:type="auto"/>
          </w:tcPr>
          <w:p w14:paraId="1945431D" w14:textId="19FFB4F9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float</w:t>
            </w:r>
          </w:p>
        </w:tc>
        <w:tc>
          <w:tcPr>
            <w:tcW w:w="0" w:type="auto"/>
          </w:tcPr>
          <w:p w14:paraId="112C75D2" w14:textId="1BBF2926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71B0BB4C" w14:textId="76D9959C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Điểm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cuối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kỳ</w:t>
            </w:r>
            <w:proofErr w:type="spellEnd"/>
          </w:p>
        </w:tc>
      </w:tr>
      <w:tr w:rsidR="00C7000B" w:rsidRPr="002774FD" w14:paraId="5A9FE0A4" w14:textId="77777777" w:rsidTr="00CE35E6">
        <w:tc>
          <w:tcPr>
            <w:tcW w:w="0" w:type="auto"/>
          </w:tcPr>
          <w:p w14:paraId="54B1258D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0" w:type="auto"/>
          </w:tcPr>
          <w:p w14:paraId="2AFA82C4" w14:textId="11E6D23F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MON_HOC_ID</w:t>
            </w:r>
          </w:p>
        </w:tc>
        <w:tc>
          <w:tcPr>
            <w:tcW w:w="0" w:type="auto"/>
          </w:tcPr>
          <w:p w14:paraId="67776C4C" w14:textId="4D95C36E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6B828A4E" w14:textId="251DBC08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ngoại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tới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  <w:r>
              <w:rPr>
                <w:iCs/>
                <w:lang w:val="en-US"/>
              </w:rPr>
              <w:t xml:space="preserve"> MON_HOC</w:t>
            </w:r>
          </w:p>
        </w:tc>
        <w:tc>
          <w:tcPr>
            <w:tcW w:w="0" w:type="auto"/>
          </w:tcPr>
          <w:p w14:paraId="0A00C55B" w14:textId="4A22C70E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Môn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mà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điểm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ghi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nhận</w:t>
            </w:r>
            <w:proofErr w:type="spellEnd"/>
          </w:p>
        </w:tc>
      </w:tr>
      <w:tr w:rsidR="00C7000B" w:rsidRPr="002774FD" w14:paraId="2C47E66A" w14:textId="77777777" w:rsidTr="00CE35E6">
        <w:tc>
          <w:tcPr>
            <w:tcW w:w="0" w:type="auto"/>
          </w:tcPr>
          <w:p w14:paraId="4279D057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0" w:type="auto"/>
          </w:tcPr>
          <w:p w14:paraId="563A6E80" w14:textId="01C4C0A3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HOC_KY</w:t>
            </w:r>
          </w:p>
        </w:tc>
        <w:tc>
          <w:tcPr>
            <w:tcW w:w="0" w:type="auto"/>
          </w:tcPr>
          <w:p w14:paraId="1AADF6A0" w14:textId="68DC309E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binary</w:t>
            </w:r>
          </w:p>
        </w:tc>
        <w:tc>
          <w:tcPr>
            <w:tcW w:w="0" w:type="auto"/>
          </w:tcPr>
          <w:p w14:paraId="1EDB0E9A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54CBDF71" w14:textId="4D9956B2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kỳ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ghi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nhận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điểm</w:t>
            </w:r>
            <w:proofErr w:type="spellEnd"/>
          </w:p>
        </w:tc>
      </w:tr>
      <w:tr w:rsidR="00C7000B" w:rsidRPr="002774FD" w14:paraId="24A4E831" w14:textId="77777777" w:rsidTr="00CE35E6">
        <w:tc>
          <w:tcPr>
            <w:tcW w:w="0" w:type="auto"/>
          </w:tcPr>
          <w:p w14:paraId="5D5F4DB8" w14:textId="77777777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</w:t>
            </w:r>
          </w:p>
        </w:tc>
        <w:tc>
          <w:tcPr>
            <w:tcW w:w="0" w:type="auto"/>
          </w:tcPr>
          <w:p w14:paraId="2C356430" w14:textId="279DB6D9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HOC_SINH_ID</w:t>
            </w:r>
          </w:p>
        </w:tc>
        <w:tc>
          <w:tcPr>
            <w:tcW w:w="0" w:type="auto"/>
          </w:tcPr>
          <w:p w14:paraId="17513ED6" w14:textId="77777777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22E45077" w14:textId="2144616B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ngoại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tới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  <w:r>
              <w:rPr>
                <w:iCs/>
                <w:lang w:val="en-US"/>
              </w:rPr>
              <w:t xml:space="preserve"> HOC_SINH</w:t>
            </w:r>
          </w:p>
        </w:tc>
        <w:tc>
          <w:tcPr>
            <w:tcW w:w="0" w:type="auto"/>
          </w:tcPr>
          <w:p w14:paraId="2BEFABF7" w14:textId="6D941206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ID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mà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điểm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thuộc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về</w:t>
            </w:r>
            <w:proofErr w:type="spellEnd"/>
          </w:p>
        </w:tc>
      </w:tr>
      <w:tr w:rsidR="001E1B2A" w:rsidRPr="002774FD" w14:paraId="7553EA51" w14:textId="77777777" w:rsidTr="00CE35E6">
        <w:tc>
          <w:tcPr>
            <w:tcW w:w="0" w:type="auto"/>
          </w:tcPr>
          <w:p w14:paraId="12E554C0" w14:textId="52E2D17F" w:rsidR="001E1B2A" w:rsidRDefault="001E1B2A" w:rsidP="001E1B2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0" w:type="auto"/>
          </w:tcPr>
          <w:p w14:paraId="02F103C0" w14:textId="1112C941" w:rsidR="001E1B2A" w:rsidRDefault="001E1B2A" w:rsidP="001E1B2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VERSION</w:t>
            </w:r>
          </w:p>
        </w:tc>
        <w:tc>
          <w:tcPr>
            <w:tcW w:w="0" w:type="auto"/>
          </w:tcPr>
          <w:p w14:paraId="7329807D" w14:textId="18BF87A0" w:rsidR="001E1B2A" w:rsidRDefault="001E1B2A" w:rsidP="001E1B2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1A332DE8" w14:textId="06C2C3C5" w:rsidR="001E1B2A" w:rsidRDefault="001E1B2A" w:rsidP="001E1B2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3874D674" w14:textId="78DD0A58" w:rsidR="001E1B2A" w:rsidRDefault="001E1B2A" w:rsidP="001E1B2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Phiên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</w:t>
            </w:r>
            <w:proofErr w:type="spellEnd"/>
          </w:p>
        </w:tc>
      </w:tr>
    </w:tbl>
    <w:p w14:paraId="25C13850" w14:textId="264EB258" w:rsidR="00DA1C2E" w:rsidRDefault="00DA1C2E" w:rsidP="00D27AAB">
      <w:pPr>
        <w:pStyle w:val="BodyText"/>
        <w:ind w:left="0"/>
        <w:jc w:val="center"/>
        <w:rPr>
          <w:i/>
          <w:color w:val="0000FF"/>
          <w:lang w:val="en-US"/>
        </w:rPr>
      </w:pPr>
    </w:p>
    <w:p w14:paraId="4B30C91F" w14:textId="1E462D85" w:rsidR="00DA1C2E" w:rsidRPr="00DA1C2E" w:rsidRDefault="00DA1C2E" w:rsidP="00DA1C2E">
      <w:pPr>
        <w:pStyle w:val="Heading2"/>
      </w:pPr>
      <w:bookmarkStart w:id="10" w:name="_Toc76469741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MON_HOC</w:t>
      </w:r>
      <w:bookmarkEnd w:id="10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799"/>
        <w:gridCol w:w="2058"/>
        <w:gridCol w:w="1738"/>
        <w:gridCol w:w="1588"/>
        <w:gridCol w:w="2685"/>
      </w:tblGrid>
      <w:tr w:rsidR="00C7000B" w:rsidRPr="002774FD" w14:paraId="494F9B2E" w14:textId="77777777" w:rsidTr="00CE35E6">
        <w:tc>
          <w:tcPr>
            <w:tcW w:w="0" w:type="auto"/>
          </w:tcPr>
          <w:p w14:paraId="7AF4223D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0" w:type="auto"/>
          </w:tcPr>
          <w:p w14:paraId="02D2712E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Tên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thuộc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tính</w:t>
            </w:r>
            <w:proofErr w:type="spellEnd"/>
          </w:p>
        </w:tc>
        <w:tc>
          <w:tcPr>
            <w:tcW w:w="0" w:type="auto"/>
          </w:tcPr>
          <w:p w14:paraId="5E4C9E4B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Kiểu</w:t>
            </w:r>
            <w:proofErr w:type="spellEnd"/>
          </w:p>
        </w:tc>
        <w:tc>
          <w:tcPr>
            <w:tcW w:w="0" w:type="auto"/>
          </w:tcPr>
          <w:p w14:paraId="3C618003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Ràng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buộc</w:t>
            </w:r>
            <w:proofErr w:type="spellEnd"/>
          </w:p>
        </w:tc>
        <w:tc>
          <w:tcPr>
            <w:tcW w:w="0" w:type="auto"/>
          </w:tcPr>
          <w:p w14:paraId="0378B8A1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 xml:space="preserve">Ý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nghĩa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>/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ghi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chú</w:t>
            </w:r>
            <w:proofErr w:type="spellEnd"/>
          </w:p>
        </w:tc>
      </w:tr>
      <w:tr w:rsidR="00C7000B" w:rsidRPr="002774FD" w14:paraId="098140A5" w14:textId="77777777" w:rsidTr="00CE35E6">
        <w:tc>
          <w:tcPr>
            <w:tcW w:w="0" w:type="auto"/>
          </w:tcPr>
          <w:p w14:paraId="0E011160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2774FD"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5A04454C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0" w:type="auto"/>
          </w:tcPr>
          <w:p w14:paraId="70E36201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5E33A1B2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</w:p>
        </w:tc>
        <w:tc>
          <w:tcPr>
            <w:tcW w:w="0" w:type="auto"/>
          </w:tcPr>
          <w:p w14:paraId="7DCF01B4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</w:p>
        </w:tc>
      </w:tr>
      <w:tr w:rsidR="0003749D" w:rsidRPr="002774FD" w14:paraId="68E53190" w14:textId="77777777" w:rsidTr="00CE35E6">
        <w:tc>
          <w:tcPr>
            <w:tcW w:w="0" w:type="auto"/>
          </w:tcPr>
          <w:p w14:paraId="04B88775" w14:textId="3BAB5142" w:rsidR="0003749D" w:rsidRPr="002774FD" w:rsidRDefault="0003749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</w:tcPr>
          <w:p w14:paraId="363133A6" w14:textId="63AB7582" w:rsidR="0003749D" w:rsidRDefault="0003749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MA_SO</w:t>
            </w:r>
          </w:p>
        </w:tc>
        <w:tc>
          <w:tcPr>
            <w:tcW w:w="0" w:type="auto"/>
          </w:tcPr>
          <w:p w14:paraId="18973E39" w14:textId="1D946E8E" w:rsidR="0003749D" w:rsidRDefault="0003749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7D3ADF27" w14:textId="6D369C04" w:rsidR="0003749D" w:rsidRDefault="0003749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Duy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nhất</w:t>
            </w:r>
            <w:proofErr w:type="spellEnd"/>
          </w:p>
        </w:tc>
        <w:tc>
          <w:tcPr>
            <w:tcW w:w="0" w:type="auto"/>
          </w:tcPr>
          <w:p w14:paraId="568FE230" w14:textId="672657A7" w:rsidR="0003749D" w:rsidRDefault="0003749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Mã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số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môn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</w:p>
        </w:tc>
      </w:tr>
      <w:tr w:rsidR="00C7000B" w:rsidRPr="002774FD" w14:paraId="7ED495A5" w14:textId="77777777" w:rsidTr="00CE35E6">
        <w:tc>
          <w:tcPr>
            <w:tcW w:w="0" w:type="auto"/>
          </w:tcPr>
          <w:p w14:paraId="3E999CEF" w14:textId="4D88E41A" w:rsidR="00C7000B" w:rsidRPr="002774FD" w:rsidRDefault="0003749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0" w:type="auto"/>
          </w:tcPr>
          <w:p w14:paraId="26264FFF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</w:t>
            </w:r>
          </w:p>
        </w:tc>
        <w:tc>
          <w:tcPr>
            <w:tcW w:w="0" w:type="auto"/>
          </w:tcPr>
          <w:p w14:paraId="26D7B4F1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255)</w:t>
            </w:r>
          </w:p>
        </w:tc>
        <w:tc>
          <w:tcPr>
            <w:tcW w:w="0" w:type="auto"/>
          </w:tcPr>
          <w:p w14:paraId="3C454A15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4937DAE0" w14:textId="201BB0A9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Tên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môn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</w:p>
        </w:tc>
      </w:tr>
      <w:tr w:rsidR="0003749D" w:rsidRPr="002774FD" w14:paraId="57EE4DDE" w14:textId="77777777" w:rsidTr="00CE35E6">
        <w:tc>
          <w:tcPr>
            <w:tcW w:w="0" w:type="auto"/>
          </w:tcPr>
          <w:p w14:paraId="0CAB12F8" w14:textId="7A9DDA72" w:rsidR="0003749D" w:rsidRDefault="0003749D" w:rsidP="0003749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0" w:type="auto"/>
          </w:tcPr>
          <w:p w14:paraId="1A036B05" w14:textId="084208DC" w:rsidR="0003749D" w:rsidRDefault="0003749D" w:rsidP="0003749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VERSION</w:t>
            </w:r>
          </w:p>
        </w:tc>
        <w:tc>
          <w:tcPr>
            <w:tcW w:w="0" w:type="auto"/>
          </w:tcPr>
          <w:p w14:paraId="102D57C4" w14:textId="685A9079" w:rsidR="0003749D" w:rsidRDefault="0003749D" w:rsidP="0003749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368CAF7A" w14:textId="756566C4" w:rsidR="0003749D" w:rsidRDefault="0003749D" w:rsidP="0003749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4E34BAC7" w14:textId="4E247439" w:rsidR="0003749D" w:rsidRDefault="0003749D" w:rsidP="0003749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Phiên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</w:t>
            </w:r>
            <w:proofErr w:type="spellEnd"/>
          </w:p>
        </w:tc>
      </w:tr>
    </w:tbl>
    <w:p w14:paraId="341CAD4A" w14:textId="054D177E" w:rsidR="00DA1C2E" w:rsidRDefault="00DA1C2E" w:rsidP="00D27AAB">
      <w:pPr>
        <w:pStyle w:val="BodyText"/>
        <w:ind w:left="0"/>
        <w:jc w:val="center"/>
        <w:rPr>
          <w:i/>
          <w:color w:val="0000FF"/>
          <w:lang w:val="en-US"/>
        </w:rPr>
      </w:pPr>
    </w:p>
    <w:p w14:paraId="643AC162" w14:textId="6C302FB1" w:rsidR="00DA1C2E" w:rsidRPr="00DA1C2E" w:rsidRDefault="00DA1C2E" w:rsidP="00DA1C2E">
      <w:pPr>
        <w:pStyle w:val="Heading2"/>
      </w:pPr>
      <w:bookmarkStart w:id="11" w:name="_Toc76469742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QUY_DINH</w:t>
      </w:r>
      <w:bookmarkEnd w:id="11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670"/>
        <w:gridCol w:w="1923"/>
        <w:gridCol w:w="1456"/>
        <w:gridCol w:w="2196"/>
        <w:gridCol w:w="2623"/>
      </w:tblGrid>
      <w:tr w:rsidR="00C7000B" w:rsidRPr="002774FD" w14:paraId="6D73B60E" w14:textId="77777777" w:rsidTr="00CE35E6">
        <w:tc>
          <w:tcPr>
            <w:tcW w:w="0" w:type="auto"/>
          </w:tcPr>
          <w:p w14:paraId="571D9CCA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0" w:type="auto"/>
          </w:tcPr>
          <w:p w14:paraId="2614D6C3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Tên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thuộc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tính</w:t>
            </w:r>
            <w:proofErr w:type="spellEnd"/>
          </w:p>
        </w:tc>
        <w:tc>
          <w:tcPr>
            <w:tcW w:w="0" w:type="auto"/>
          </w:tcPr>
          <w:p w14:paraId="087FC777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Kiểu</w:t>
            </w:r>
            <w:proofErr w:type="spellEnd"/>
          </w:p>
        </w:tc>
        <w:tc>
          <w:tcPr>
            <w:tcW w:w="0" w:type="auto"/>
          </w:tcPr>
          <w:p w14:paraId="2913E4CB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Ràng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buộc</w:t>
            </w:r>
            <w:proofErr w:type="spellEnd"/>
          </w:p>
        </w:tc>
        <w:tc>
          <w:tcPr>
            <w:tcW w:w="0" w:type="auto"/>
          </w:tcPr>
          <w:p w14:paraId="7B3CFAF0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 xml:space="preserve">Ý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nghĩa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>/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ghi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chú</w:t>
            </w:r>
            <w:proofErr w:type="spellEnd"/>
          </w:p>
        </w:tc>
      </w:tr>
      <w:tr w:rsidR="00C7000B" w:rsidRPr="002774FD" w14:paraId="04D46571" w14:textId="77777777" w:rsidTr="00CE35E6">
        <w:tc>
          <w:tcPr>
            <w:tcW w:w="0" w:type="auto"/>
          </w:tcPr>
          <w:p w14:paraId="0B1C3472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2774FD"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5414A88B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0" w:type="auto"/>
          </w:tcPr>
          <w:p w14:paraId="3792C000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13DCA23C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</w:p>
        </w:tc>
        <w:tc>
          <w:tcPr>
            <w:tcW w:w="0" w:type="auto"/>
          </w:tcPr>
          <w:p w14:paraId="1248904C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</w:p>
        </w:tc>
      </w:tr>
      <w:tr w:rsidR="00C7000B" w:rsidRPr="002774FD" w14:paraId="3AF875FF" w14:textId="77777777" w:rsidTr="00CE35E6">
        <w:tc>
          <w:tcPr>
            <w:tcW w:w="0" w:type="auto"/>
          </w:tcPr>
          <w:p w14:paraId="63444B82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</w:tcPr>
          <w:p w14:paraId="4E11A18D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</w:t>
            </w:r>
          </w:p>
        </w:tc>
        <w:tc>
          <w:tcPr>
            <w:tcW w:w="0" w:type="auto"/>
          </w:tcPr>
          <w:p w14:paraId="156F8A92" w14:textId="61E2E27C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50)</w:t>
            </w:r>
          </w:p>
        </w:tc>
        <w:tc>
          <w:tcPr>
            <w:tcW w:w="0" w:type="auto"/>
          </w:tcPr>
          <w:p w14:paraId="7323CF8A" w14:textId="67DC4BF5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được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trùng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lặp</w:t>
            </w:r>
            <w:proofErr w:type="spellEnd"/>
          </w:p>
        </w:tc>
        <w:tc>
          <w:tcPr>
            <w:tcW w:w="0" w:type="auto"/>
          </w:tcPr>
          <w:p w14:paraId="3FDDCC6E" w14:textId="6139CC9C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Tên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quy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định</w:t>
            </w:r>
            <w:proofErr w:type="spellEnd"/>
          </w:p>
        </w:tc>
      </w:tr>
      <w:tr w:rsidR="00C7000B" w:rsidRPr="002774FD" w14:paraId="3297BDEA" w14:textId="77777777" w:rsidTr="00CE35E6">
        <w:tc>
          <w:tcPr>
            <w:tcW w:w="0" w:type="auto"/>
          </w:tcPr>
          <w:p w14:paraId="68D38FE6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0" w:type="auto"/>
          </w:tcPr>
          <w:p w14:paraId="174469B6" w14:textId="64D74520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KIEU_DU_LIEU</w:t>
            </w:r>
          </w:p>
        </w:tc>
        <w:tc>
          <w:tcPr>
            <w:tcW w:w="0" w:type="auto"/>
          </w:tcPr>
          <w:p w14:paraId="369827F6" w14:textId="1BDC3CBD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 w:rsidRPr="00C7000B">
              <w:rPr>
                <w:iCs/>
                <w:lang w:val="en-US"/>
              </w:rPr>
              <w:t>varchar(</w:t>
            </w:r>
            <w:proofErr w:type="gramEnd"/>
            <w:r w:rsidRPr="00C7000B">
              <w:rPr>
                <w:iCs/>
                <w:lang w:val="en-US"/>
              </w:rPr>
              <w:t>50)</w:t>
            </w:r>
          </w:p>
        </w:tc>
        <w:tc>
          <w:tcPr>
            <w:tcW w:w="0" w:type="auto"/>
          </w:tcPr>
          <w:p w14:paraId="0641CEBB" w14:textId="0F7F3714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25A47E8D" w14:textId="02FCD1DB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Kiểu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dữ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liệu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quy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định</w:t>
            </w:r>
            <w:proofErr w:type="spellEnd"/>
          </w:p>
        </w:tc>
      </w:tr>
      <w:tr w:rsidR="00C7000B" w:rsidRPr="002774FD" w14:paraId="12C38471" w14:textId="77777777" w:rsidTr="00CE35E6">
        <w:tc>
          <w:tcPr>
            <w:tcW w:w="0" w:type="auto"/>
          </w:tcPr>
          <w:p w14:paraId="33DEE391" w14:textId="71BC93FA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0" w:type="auto"/>
          </w:tcPr>
          <w:p w14:paraId="08CD0EF7" w14:textId="26D636AB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GIA_TRI</w:t>
            </w:r>
          </w:p>
        </w:tc>
        <w:tc>
          <w:tcPr>
            <w:tcW w:w="0" w:type="auto"/>
          </w:tcPr>
          <w:p w14:paraId="3DC3D2AD" w14:textId="07BB2ABA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 w:rsidRPr="00C7000B"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255</w:t>
            </w:r>
            <w:r w:rsidRPr="00C7000B">
              <w:rPr>
                <w:iCs/>
                <w:lang w:val="en-US"/>
              </w:rPr>
              <w:t>)</w:t>
            </w:r>
          </w:p>
        </w:tc>
        <w:tc>
          <w:tcPr>
            <w:tcW w:w="0" w:type="auto"/>
          </w:tcPr>
          <w:p w14:paraId="1C76127D" w14:textId="3F03FC16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78AFFE81" w14:textId="4DE04141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Giá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trị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quy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định</w:t>
            </w:r>
            <w:proofErr w:type="spellEnd"/>
          </w:p>
        </w:tc>
      </w:tr>
      <w:tr w:rsidR="0003749D" w:rsidRPr="002774FD" w14:paraId="5455F632" w14:textId="77777777" w:rsidTr="00CE35E6">
        <w:tc>
          <w:tcPr>
            <w:tcW w:w="0" w:type="auto"/>
          </w:tcPr>
          <w:p w14:paraId="0DEAA200" w14:textId="00D2C285" w:rsidR="0003749D" w:rsidRDefault="0003749D" w:rsidP="0003749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0" w:type="auto"/>
          </w:tcPr>
          <w:p w14:paraId="7D559531" w14:textId="2DB4C376" w:rsidR="0003749D" w:rsidRDefault="0003749D" w:rsidP="0003749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VERSION</w:t>
            </w:r>
          </w:p>
        </w:tc>
        <w:tc>
          <w:tcPr>
            <w:tcW w:w="0" w:type="auto"/>
          </w:tcPr>
          <w:p w14:paraId="574965AC" w14:textId="0ABB4436" w:rsidR="0003749D" w:rsidRPr="00C7000B" w:rsidRDefault="0003749D" w:rsidP="0003749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35CE4E7A" w14:textId="4D3483E3" w:rsidR="0003749D" w:rsidRDefault="0003749D" w:rsidP="0003749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46A573BD" w14:textId="72B4851C" w:rsidR="0003749D" w:rsidRDefault="0003749D" w:rsidP="0003749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Phiên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</w:t>
            </w:r>
            <w:proofErr w:type="spellEnd"/>
          </w:p>
        </w:tc>
      </w:tr>
    </w:tbl>
    <w:p w14:paraId="798AFDE2" w14:textId="77777777" w:rsidR="00DA1C2E" w:rsidRPr="003C2F0F" w:rsidRDefault="00DA1C2E" w:rsidP="003C2F0F">
      <w:pPr>
        <w:pStyle w:val="BodyText"/>
        <w:ind w:left="0"/>
        <w:rPr>
          <w:i/>
          <w:color w:val="0000FF"/>
          <w:lang w:val="en-US"/>
        </w:rPr>
      </w:pPr>
    </w:p>
    <w:sectPr w:rsidR="00DA1C2E" w:rsidRPr="003C2F0F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2F781" w14:textId="77777777" w:rsidR="00A207A1" w:rsidRDefault="00A207A1">
      <w:r>
        <w:separator/>
      </w:r>
    </w:p>
  </w:endnote>
  <w:endnote w:type="continuationSeparator" w:id="0">
    <w:p w14:paraId="7F992DAD" w14:textId="77777777" w:rsidR="00A207A1" w:rsidRDefault="00A2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43E65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4D8176E5" wp14:editId="6A26D6B1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747913E9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B7DE31E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9776" behindDoc="1" locked="0" layoutInCell="1" allowOverlap="1" wp14:anchorId="5F36AB8F" wp14:editId="029734AA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77EBF2E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3FDC76E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D1391" w14:textId="77777777" w:rsidR="00A207A1" w:rsidRDefault="00A207A1">
      <w:r>
        <w:separator/>
      </w:r>
    </w:p>
  </w:footnote>
  <w:footnote w:type="continuationSeparator" w:id="0">
    <w:p w14:paraId="7675FCFC" w14:textId="77777777" w:rsidR="00A207A1" w:rsidRDefault="00A20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01EFA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D7F50A7" wp14:editId="219BF61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339E82" id="Freeform 1" o:spid="_x0000_s1026" style="position:absolute;margin-left:0;margin-top:0;width:93.15pt;height:813.3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406A42E7" wp14:editId="773C94D6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61433F" w14:textId="77777777" w:rsidR="006D084D" w:rsidRDefault="006D084D" w:rsidP="006D084D">
    <w:pPr>
      <w:pStyle w:val="Title"/>
      <w:rPr>
        <w:lang w:val="en-US"/>
      </w:rPr>
    </w:pPr>
  </w:p>
  <w:p w14:paraId="325DAD57" w14:textId="77777777" w:rsidR="006D084D" w:rsidRPr="003B1A2B" w:rsidRDefault="006D084D" w:rsidP="006D084D">
    <w:pPr>
      <w:rPr>
        <w:lang w:val="en-US"/>
      </w:rPr>
    </w:pPr>
  </w:p>
  <w:p w14:paraId="4ECFBA32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226F6F8" w14:textId="77777777" w:rsidR="006D084D" w:rsidRPr="0040293A" w:rsidRDefault="006D084D" w:rsidP="006D084D">
    <w:pPr>
      <w:pStyle w:val="Header"/>
      <w:rPr>
        <w:rFonts w:eastAsia="Tahoma"/>
      </w:rPr>
    </w:pPr>
  </w:p>
  <w:p w14:paraId="7BDD43A9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BDAC9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5619D8C" wp14:editId="6F07355D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C8E9BB7" w14:textId="77777777" w:rsidTr="008D3541">
      <w:tc>
        <w:tcPr>
          <w:tcW w:w="6623" w:type="dxa"/>
          <w:shd w:val="clear" w:color="auto" w:fill="auto"/>
        </w:tcPr>
        <w:p w14:paraId="196552A7" w14:textId="025D9DD9" w:rsidR="00E95D0C" w:rsidRPr="00133F42" w:rsidRDefault="00133F42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Quản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lý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học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sinh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cấp</w:t>
          </w:r>
          <w:proofErr w:type="spellEnd"/>
          <w:r>
            <w:rPr>
              <w:lang w:val="en-US"/>
            </w:rPr>
            <w:t xml:space="preserve"> 3</w:t>
          </w:r>
        </w:p>
      </w:tc>
      <w:tc>
        <w:tcPr>
          <w:tcW w:w="2845" w:type="dxa"/>
          <w:shd w:val="clear" w:color="auto" w:fill="auto"/>
        </w:tcPr>
        <w:p w14:paraId="5F207DFF" w14:textId="1362C1D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133F42">
            <w:rPr>
              <w:lang w:val="en-US"/>
            </w:rPr>
            <w:t>1.</w:t>
          </w:r>
          <w:r w:rsidR="00EF38AB">
            <w:rPr>
              <w:lang w:val="en-US"/>
            </w:rPr>
            <w:t>2</w:t>
          </w:r>
        </w:p>
      </w:tc>
    </w:tr>
    <w:tr w:rsidR="00E95D0C" w14:paraId="4EA8F784" w14:textId="77777777" w:rsidTr="008D3541">
      <w:tc>
        <w:tcPr>
          <w:tcW w:w="6623" w:type="dxa"/>
          <w:shd w:val="clear" w:color="auto" w:fill="auto"/>
        </w:tcPr>
        <w:p w14:paraId="05F8B3E5" w14:textId="77777777" w:rsidR="00E95D0C" w:rsidRPr="008D3541" w:rsidRDefault="00C14AB8" w:rsidP="00D328E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311A07C6" w14:textId="59CC54A5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>:</w:t>
          </w:r>
          <w:r w:rsidR="00133F42">
            <w:rPr>
              <w:lang w:val="en-US"/>
            </w:rPr>
            <w:t xml:space="preserve"> 0</w:t>
          </w:r>
          <w:r w:rsidR="00EF38AB">
            <w:rPr>
              <w:lang w:val="en-US"/>
            </w:rPr>
            <w:t>6</w:t>
          </w:r>
          <w:r w:rsidR="00133F42">
            <w:rPr>
              <w:lang w:val="en-US"/>
            </w:rPr>
            <w:t>/0</w:t>
          </w:r>
          <w:r w:rsidR="00EF38AB">
            <w:rPr>
              <w:lang w:val="en-US"/>
            </w:rPr>
            <w:t>7</w:t>
          </w:r>
          <w:r w:rsidR="00133F42">
            <w:rPr>
              <w:lang w:val="en-US"/>
            </w:rPr>
            <w:t>/2021</w:t>
          </w:r>
        </w:p>
      </w:tc>
    </w:tr>
  </w:tbl>
  <w:p w14:paraId="432C72D2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05E24"/>
    <w:rsid w:val="00011ADF"/>
    <w:rsid w:val="0003749D"/>
    <w:rsid w:val="000519D9"/>
    <w:rsid w:val="000C0CA8"/>
    <w:rsid w:val="000C1C5F"/>
    <w:rsid w:val="00133F42"/>
    <w:rsid w:val="001E1B2A"/>
    <w:rsid w:val="0020280D"/>
    <w:rsid w:val="00213ECB"/>
    <w:rsid w:val="002160F2"/>
    <w:rsid w:val="00221A67"/>
    <w:rsid w:val="002774FD"/>
    <w:rsid w:val="00301562"/>
    <w:rsid w:val="0031511D"/>
    <w:rsid w:val="003548A8"/>
    <w:rsid w:val="003701D7"/>
    <w:rsid w:val="003747E6"/>
    <w:rsid w:val="003919AD"/>
    <w:rsid w:val="003A45F7"/>
    <w:rsid w:val="003C2F0F"/>
    <w:rsid w:val="00407084"/>
    <w:rsid w:val="004176B5"/>
    <w:rsid w:val="00435847"/>
    <w:rsid w:val="004B7CC9"/>
    <w:rsid w:val="004E4257"/>
    <w:rsid w:val="005802A5"/>
    <w:rsid w:val="0060493B"/>
    <w:rsid w:val="006257BE"/>
    <w:rsid w:val="006855DC"/>
    <w:rsid w:val="006D084D"/>
    <w:rsid w:val="006E16F8"/>
    <w:rsid w:val="006E420F"/>
    <w:rsid w:val="006E56E2"/>
    <w:rsid w:val="007338F6"/>
    <w:rsid w:val="007A1DE8"/>
    <w:rsid w:val="007F21C9"/>
    <w:rsid w:val="008243D9"/>
    <w:rsid w:val="008750E1"/>
    <w:rsid w:val="008D3541"/>
    <w:rsid w:val="008E0CF5"/>
    <w:rsid w:val="00984338"/>
    <w:rsid w:val="0099744F"/>
    <w:rsid w:val="009B2AFC"/>
    <w:rsid w:val="009F47F5"/>
    <w:rsid w:val="00A077C4"/>
    <w:rsid w:val="00A207A1"/>
    <w:rsid w:val="00A23833"/>
    <w:rsid w:val="00A544E7"/>
    <w:rsid w:val="00A638EF"/>
    <w:rsid w:val="00AA39E2"/>
    <w:rsid w:val="00AF598C"/>
    <w:rsid w:val="00B871C5"/>
    <w:rsid w:val="00BB5444"/>
    <w:rsid w:val="00C14AB8"/>
    <w:rsid w:val="00C25BB4"/>
    <w:rsid w:val="00C7000B"/>
    <w:rsid w:val="00C74D6D"/>
    <w:rsid w:val="00CA52C8"/>
    <w:rsid w:val="00D04A68"/>
    <w:rsid w:val="00D234F3"/>
    <w:rsid w:val="00D27AAB"/>
    <w:rsid w:val="00D328EA"/>
    <w:rsid w:val="00DA1C2E"/>
    <w:rsid w:val="00DA2A6D"/>
    <w:rsid w:val="00DC363E"/>
    <w:rsid w:val="00DD57E3"/>
    <w:rsid w:val="00E95D0C"/>
    <w:rsid w:val="00EF38AB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0C5FF6"/>
  <w15:docId w15:val="{993C2936-DFA2-4BC4-AA7F-05D1B76F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00B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AA39E2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rsid w:val="002774F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92E20-F31E-455F-BC11-3A9CFB15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66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2886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ĐỨC</cp:lastModifiedBy>
  <cp:revision>22</cp:revision>
  <cp:lastPrinted>2013-12-07T15:58:00Z</cp:lastPrinted>
  <dcterms:created xsi:type="dcterms:W3CDTF">2013-10-13T11:14:00Z</dcterms:created>
  <dcterms:modified xsi:type="dcterms:W3CDTF">2021-07-06T06:18:00Z</dcterms:modified>
</cp:coreProperties>
</file>