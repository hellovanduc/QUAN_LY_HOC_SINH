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9E5D" w14:textId="77777777" w:rsidR="003548A8" w:rsidRDefault="003548A8" w:rsidP="00807397">
      <w:pPr>
        <w:spacing w:line="360" w:lineRule="auto"/>
        <w:rPr>
          <w:lang w:val="en-US"/>
        </w:rPr>
      </w:pPr>
    </w:p>
    <w:p w14:paraId="6C2F4414" w14:textId="77777777" w:rsidR="00301562" w:rsidRDefault="00301562" w:rsidP="00807397">
      <w:pPr>
        <w:spacing w:line="360" w:lineRule="auto"/>
        <w:rPr>
          <w:lang w:val="en-US"/>
        </w:rPr>
      </w:pPr>
    </w:p>
    <w:p w14:paraId="6C539B7D" w14:textId="77777777" w:rsidR="00301562" w:rsidRDefault="00301562" w:rsidP="00807397">
      <w:pPr>
        <w:spacing w:line="360" w:lineRule="auto"/>
        <w:rPr>
          <w:lang w:val="en-US"/>
        </w:rPr>
      </w:pPr>
    </w:p>
    <w:p w14:paraId="5E80FDB9" w14:textId="77777777" w:rsidR="00301562" w:rsidRDefault="00301562" w:rsidP="00807397">
      <w:pPr>
        <w:spacing w:line="360" w:lineRule="auto"/>
        <w:rPr>
          <w:lang w:val="en-US"/>
        </w:rPr>
      </w:pPr>
    </w:p>
    <w:p w14:paraId="15929107" w14:textId="77777777" w:rsidR="00301562" w:rsidRDefault="00301562" w:rsidP="00807397">
      <w:pPr>
        <w:spacing w:line="360" w:lineRule="auto"/>
        <w:rPr>
          <w:lang w:val="en-US"/>
        </w:rPr>
      </w:pPr>
    </w:p>
    <w:p w14:paraId="32D285D2" w14:textId="77777777" w:rsidR="00301562" w:rsidRDefault="00301562" w:rsidP="00807397">
      <w:pPr>
        <w:spacing w:line="360" w:lineRule="auto"/>
        <w:rPr>
          <w:lang w:val="en-US"/>
        </w:rPr>
      </w:pPr>
    </w:p>
    <w:p w14:paraId="51649FAE" w14:textId="77777777" w:rsidR="00301562" w:rsidRDefault="00301562" w:rsidP="00807397">
      <w:pPr>
        <w:spacing w:line="360" w:lineRule="auto"/>
        <w:rPr>
          <w:lang w:val="en-US"/>
        </w:rPr>
      </w:pPr>
    </w:p>
    <w:p w14:paraId="1C4EC09D" w14:textId="77777777" w:rsidR="003548A8" w:rsidRPr="003548A8" w:rsidRDefault="003548A8" w:rsidP="00807397">
      <w:pPr>
        <w:spacing w:line="360" w:lineRule="auto"/>
        <w:rPr>
          <w:lang w:val="en-US"/>
        </w:rPr>
      </w:pPr>
    </w:p>
    <w:p w14:paraId="143FF7D1" w14:textId="5E11074D" w:rsidR="00D234F3" w:rsidRDefault="00770457" w:rsidP="00807397">
      <w:pPr>
        <w:pStyle w:val="Title"/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="007A1DE8">
        <w:rPr>
          <w:lang w:val="en-US"/>
        </w:rPr>
        <w:t xml:space="preserve"> </w:t>
      </w:r>
      <w:r w:rsidR="007C1E76">
        <w:rPr>
          <w:lang w:val="en-US"/>
        </w:rPr>
        <w:t xml:space="preserve">Trang web </w:t>
      </w:r>
      <w:proofErr w:type="spellStart"/>
      <w:r w:rsidR="007C1E76">
        <w:rPr>
          <w:lang w:val="en-US"/>
        </w:rPr>
        <w:t>Quản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lý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học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sinh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cấp</w:t>
      </w:r>
      <w:proofErr w:type="spellEnd"/>
      <w:r w:rsidR="007C1E76">
        <w:rPr>
          <w:lang w:val="en-US"/>
        </w:rPr>
        <w:t xml:space="preserve"> 3</w:t>
      </w:r>
    </w:p>
    <w:p w14:paraId="7512C9EA" w14:textId="77777777" w:rsidR="007A1DE8" w:rsidRPr="007A1DE8" w:rsidRDefault="007A1DE8" w:rsidP="00807397">
      <w:pPr>
        <w:spacing w:line="360" w:lineRule="auto"/>
        <w:rPr>
          <w:lang w:val="en-US"/>
        </w:rPr>
      </w:pPr>
    </w:p>
    <w:p w14:paraId="6CD910AA" w14:textId="70BDBE1B" w:rsidR="007A1DE8" w:rsidRPr="007A1DE8" w:rsidRDefault="007A1DE8" w:rsidP="00807397">
      <w:pPr>
        <w:spacing w:line="360" w:lineRule="auto"/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C1E76">
        <w:rPr>
          <w:rFonts w:ascii="Arial" w:hAnsi="Arial"/>
          <w:sz w:val="34"/>
          <w:szCs w:val="30"/>
          <w:lang w:val="en-US"/>
        </w:rPr>
        <w:t>1.0</w:t>
      </w:r>
    </w:p>
    <w:p w14:paraId="5E6130EF" w14:textId="77777777" w:rsidR="00D234F3" w:rsidRDefault="00D234F3" w:rsidP="00807397">
      <w:pPr>
        <w:pStyle w:val="Title"/>
        <w:spacing w:line="360" w:lineRule="auto"/>
        <w:jc w:val="both"/>
        <w:rPr>
          <w:lang w:val="en-US"/>
        </w:rPr>
      </w:pPr>
    </w:p>
    <w:p w14:paraId="519F1F4F" w14:textId="77777777" w:rsidR="003548A8" w:rsidRDefault="003548A8" w:rsidP="00807397">
      <w:pPr>
        <w:spacing w:line="360" w:lineRule="auto"/>
        <w:rPr>
          <w:lang w:val="en-US"/>
        </w:rPr>
      </w:pPr>
    </w:p>
    <w:p w14:paraId="6080F569" w14:textId="77777777" w:rsidR="00301562" w:rsidRDefault="00301562" w:rsidP="00807397">
      <w:pPr>
        <w:spacing w:line="360" w:lineRule="auto"/>
        <w:rPr>
          <w:lang w:val="en-US"/>
        </w:rPr>
      </w:pPr>
    </w:p>
    <w:p w14:paraId="4E53A392" w14:textId="77777777" w:rsidR="00301562" w:rsidRDefault="00301562" w:rsidP="00807397">
      <w:pPr>
        <w:spacing w:line="360" w:lineRule="auto"/>
        <w:rPr>
          <w:lang w:val="en-US"/>
        </w:rPr>
      </w:pPr>
    </w:p>
    <w:p w14:paraId="79B6FD7D" w14:textId="77777777" w:rsidR="00301562" w:rsidRDefault="00301562" w:rsidP="00807397">
      <w:pPr>
        <w:spacing w:line="360" w:lineRule="auto"/>
        <w:rPr>
          <w:lang w:val="en-US"/>
        </w:rPr>
      </w:pPr>
    </w:p>
    <w:p w14:paraId="7C27A25C" w14:textId="77777777" w:rsidR="00301562" w:rsidRDefault="00301562" w:rsidP="00807397">
      <w:pPr>
        <w:spacing w:line="360" w:lineRule="auto"/>
        <w:rPr>
          <w:lang w:val="en-US"/>
        </w:rPr>
      </w:pPr>
    </w:p>
    <w:p w14:paraId="178CB0AA" w14:textId="77777777" w:rsidR="00301562" w:rsidRDefault="00301562" w:rsidP="00807397">
      <w:pPr>
        <w:spacing w:line="360" w:lineRule="auto"/>
        <w:rPr>
          <w:lang w:val="en-US"/>
        </w:rPr>
      </w:pPr>
    </w:p>
    <w:p w14:paraId="0B622C5F" w14:textId="77777777" w:rsidR="00301562" w:rsidRDefault="00301562" w:rsidP="00807397">
      <w:pPr>
        <w:spacing w:line="360" w:lineRule="auto"/>
        <w:rPr>
          <w:lang w:val="en-US"/>
        </w:rPr>
      </w:pPr>
    </w:p>
    <w:p w14:paraId="504CFE58" w14:textId="77777777" w:rsidR="00301562" w:rsidRDefault="00301562" w:rsidP="00807397">
      <w:pPr>
        <w:spacing w:line="360" w:lineRule="auto"/>
        <w:rPr>
          <w:lang w:val="en-US"/>
        </w:rPr>
      </w:pPr>
    </w:p>
    <w:p w14:paraId="34C65AE6" w14:textId="77777777" w:rsidR="00301562" w:rsidRDefault="00301562" w:rsidP="00807397">
      <w:pPr>
        <w:spacing w:line="360" w:lineRule="auto"/>
        <w:rPr>
          <w:lang w:val="en-US"/>
        </w:rPr>
      </w:pPr>
    </w:p>
    <w:p w14:paraId="3899F6BB" w14:textId="77777777" w:rsidR="003548A8" w:rsidRDefault="003548A8" w:rsidP="00807397">
      <w:pPr>
        <w:spacing w:line="360" w:lineRule="auto"/>
        <w:rPr>
          <w:lang w:val="en-US"/>
        </w:rPr>
      </w:pPr>
    </w:p>
    <w:p w14:paraId="059B4139" w14:textId="77777777" w:rsidR="003548A8" w:rsidRDefault="003548A8" w:rsidP="00807397">
      <w:pPr>
        <w:spacing w:line="360" w:lineRule="auto"/>
        <w:rPr>
          <w:lang w:val="en-US"/>
        </w:rPr>
      </w:pPr>
    </w:p>
    <w:p w14:paraId="3021E0A7" w14:textId="77777777" w:rsidR="003548A8" w:rsidRDefault="003548A8" w:rsidP="00807397">
      <w:pPr>
        <w:spacing w:line="360" w:lineRule="auto"/>
        <w:rPr>
          <w:lang w:val="en-US"/>
        </w:rPr>
      </w:pPr>
    </w:p>
    <w:p w14:paraId="1EB4424F" w14:textId="77777777" w:rsidR="003548A8" w:rsidRDefault="003548A8" w:rsidP="00807397">
      <w:pPr>
        <w:spacing w:line="360" w:lineRule="auto"/>
        <w:rPr>
          <w:lang w:val="en-US"/>
        </w:rPr>
      </w:pPr>
    </w:p>
    <w:p w14:paraId="046089CC" w14:textId="77777777" w:rsidR="003548A8" w:rsidRDefault="003548A8" w:rsidP="00807397">
      <w:pPr>
        <w:spacing w:line="360" w:lineRule="auto"/>
        <w:rPr>
          <w:lang w:val="en-US"/>
        </w:rPr>
      </w:pPr>
    </w:p>
    <w:p w14:paraId="06931A53" w14:textId="77777777" w:rsidR="003548A8" w:rsidRPr="003548A8" w:rsidRDefault="003548A8" w:rsidP="00807397">
      <w:pPr>
        <w:spacing w:line="360" w:lineRule="auto"/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D8D6B1C" w14:textId="0161A63E" w:rsidR="00DC363E" w:rsidRPr="003548A8" w:rsidRDefault="007C1E76" w:rsidP="00807397">
      <w:pPr>
        <w:spacing w:line="360" w:lineRule="auto"/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>18120324 – Nguyễn Văn Đức</w:t>
      </w:r>
    </w:p>
    <w:p w14:paraId="4552F8A6" w14:textId="77777777" w:rsidR="007A1DE8" w:rsidRPr="007A1DE8" w:rsidRDefault="007A1DE8" w:rsidP="00807397">
      <w:pPr>
        <w:spacing w:line="36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B19CC3A" w14:textId="77777777" w:rsidR="007A1DE8" w:rsidRPr="007A1DE8" w:rsidRDefault="007A1DE8" w:rsidP="00807397">
      <w:pPr>
        <w:spacing w:line="360" w:lineRule="auto"/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D2E07A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C9154" w14:textId="77777777" w:rsidR="00E95D0C" w:rsidRPr="007A1DE8" w:rsidRDefault="00E95D0C" w:rsidP="00807397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02F90" w14:textId="77777777" w:rsidR="00E95D0C" w:rsidRPr="007A1DE8" w:rsidRDefault="00E95D0C" w:rsidP="00807397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D7E4D" w14:textId="77777777" w:rsidR="00E95D0C" w:rsidRPr="007A1DE8" w:rsidRDefault="00E95D0C" w:rsidP="00807397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34BC1" w14:textId="77777777" w:rsidR="00E95D0C" w:rsidRPr="007A1DE8" w:rsidRDefault="00DC363E" w:rsidP="00807397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B198D6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851A7" w14:textId="552547F0" w:rsidR="00E95D0C" w:rsidRPr="003548A8" w:rsidRDefault="00BD3D69" w:rsidP="00807397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30/06/2021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17884" w14:textId="6A1D8E51" w:rsidR="00E95D0C" w:rsidRPr="003548A8" w:rsidRDefault="00BD3D69" w:rsidP="00807397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93BBD" w14:textId="447D2BB8" w:rsidR="00E95D0C" w:rsidRPr="0037628A" w:rsidRDefault="00BD3D69" w:rsidP="00807397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5AF0F" w14:textId="01FEF528" w:rsidR="00E95D0C" w:rsidRPr="003548A8" w:rsidRDefault="00BD3D69" w:rsidP="00807397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4CA589F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319D6" w14:textId="77777777" w:rsidR="00E95D0C" w:rsidRPr="007A1DE8" w:rsidRDefault="00E95D0C" w:rsidP="00807397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30A07" w14:textId="77777777" w:rsidR="00E95D0C" w:rsidRPr="007A1DE8" w:rsidRDefault="00E95D0C" w:rsidP="00807397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45595" w14:textId="77777777" w:rsidR="00E95D0C" w:rsidRPr="007A1DE8" w:rsidRDefault="00E95D0C" w:rsidP="00807397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400F4" w14:textId="77777777" w:rsidR="00E95D0C" w:rsidRPr="007A1DE8" w:rsidRDefault="00E95D0C" w:rsidP="00807397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5B278F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A0C1E" w14:textId="77777777" w:rsidR="00E95D0C" w:rsidRPr="007A1DE8" w:rsidRDefault="00E95D0C" w:rsidP="00807397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F9065" w14:textId="77777777" w:rsidR="00E95D0C" w:rsidRPr="007A1DE8" w:rsidRDefault="00E95D0C" w:rsidP="00807397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3670D" w14:textId="77777777" w:rsidR="00E95D0C" w:rsidRPr="007A1DE8" w:rsidRDefault="00E95D0C" w:rsidP="00807397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5614C" w14:textId="77777777" w:rsidR="00E95D0C" w:rsidRPr="007A1DE8" w:rsidRDefault="00E95D0C" w:rsidP="00807397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6AB08B5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6E20A" w14:textId="77777777" w:rsidR="00E95D0C" w:rsidRPr="007A1DE8" w:rsidRDefault="00E95D0C" w:rsidP="00807397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A525B" w14:textId="77777777" w:rsidR="00E95D0C" w:rsidRPr="007A1DE8" w:rsidRDefault="00E95D0C" w:rsidP="00807397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633CA" w14:textId="77777777" w:rsidR="00E95D0C" w:rsidRPr="007A1DE8" w:rsidRDefault="00E95D0C" w:rsidP="00807397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DB835" w14:textId="77777777" w:rsidR="00E95D0C" w:rsidRPr="007A1DE8" w:rsidRDefault="00E95D0C" w:rsidP="00807397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</w:tbl>
    <w:p w14:paraId="11DE6A64" w14:textId="77777777" w:rsidR="00A23833" w:rsidRDefault="00A23833" w:rsidP="00807397">
      <w:pPr>
        <w:pStyle w:val="Title"/>
        <w:spacing w:line="360" w:lineRule="auto"/>
        <w:rPr>
          <w:lang w:val="en-US"/>
        </w:rPr>
      </w:pPr>
    </w:p>
    <w:p w14:paraId="1CA43361" w14:textId="77777777" w:rsidR="00A23833" w:rsidRDefault="00A23833" w:rsidP="00807397">
      <w:pPr>
        <w:pStyle w:val="Title"/>
        <w:spacing w:line="360" w:lineRule="auto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75401EEE" w14:textId="23D564BB" w:rsidR="00084F36" w:rsidRDefault="00A23833" w:rsidP="00807397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5927904" w:history="1">
        <w:r w:rsidR="00084F36" w:rsidRPr="00503699">
          <w:rPr>
            <w:rStyle w:val="Hyperlink"/>
            <w:noProof/>
            <w:lang w:val="en-US"/>
          </w:rPr>
          <w:t>1.</w:t>
        </w:r>
        <w:r w:rsidR="00084F3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84F36" w:rsidRPr="00503699">
          <w:rPr>
            <w:rStyle w:val="Hyperlink"/>
            <w:noProof/>
            <w:lang w:val="en-US"/>
          </w:rPr>
          <w:t>Môi trường phát triển và Môi trường triển khai</w:t>
        </w:r>
        <w:r w:rsidR="00084F36">
          <w:rPr>
            <w:noProof/>
            <w:webHidden/>
          </w:rPr>
          <w:tab/>
        </w:r>
        <w:r w:rsidR="00084F36">
          <w:rPr>
            <w:noProof/>
            <w:webHidden/>
          </w:rPr>
          <w:fldChar w:fldCharType="begin"/>
        </w:r>
        <w:r w:rsidR="00084F36">
          <w:rPr>
            <w:noProof/>
            <w:webHidden/>
          </w:rPr>
          <w:instrText xml:space="preserve"> PAGEREF _Toc75927904 \h </w:instrText>
        </w:r>
        <w:r w:rsidR="00084F36">
          <w:rPr>
            <w:noProof/>
            <w:webHidden/>
          </w:rPr>
        </w:r>
        <w:r w:rsidR="00084F36">
          <w:rPr>
            <w:noProof/>
            <w:webHidden/>
          </w:rPr>
          <w:fldChar w:fldCharType="separate"/>
        </w:r>
        <w:r w:rsidR="00084F36">
          <w:rPr>
            <w:noProof/>
            <w:webHidden/>
          </w:rPr>
          <w:t>3</w:t>
        </w:r>
        <w:r w:rsidR="00084F36">
          <w:rPr>
            <w:noProof/>
            <w:webHidden/>
          </w:rPr>
          <w:fldChar w:fldCharType="end"/>
        </w:r>
      </w:hyperlink>
    </w:p>
    <w:p w14:paraId="37EF959C" w14:textId="382D963E" w:rsidR="00084F36" w:rsidRDefault="00084F36" w:rsidP="00807397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27905" w:history="1">
        <w:r w:rsidRPr="00503699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03699">
          <w:rPr>
            <w:rStyle w:val="Hyperlink"/>
            <w:noProof/>
            <w:lang w:val="en-US"/>
          </w:rPr>
          <w:t>Môi trường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_Toc75927905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4B52F7" w14:textId="354BF29F" w:rsidR="00084F36" w:rsidRDefault="00084F36" w:rsidP="00807397">
      <w:pPr>
        <w:pStyle w:val="TOC2"/>
        <w:tabs>
          <w:tab w:val="left" w:pos="100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27906" w:history="1">
        <w:r w:rsidRPr="00503699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03699">
          <w:rPr>
            <w:rStyle w:val="Hyperlink"/>
            <w:noProof/>
            <w:lang w:val="en-US"/>
          </w:rPr>
          <w:t>Môi trường triển khai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_Toc75927906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BAD101" w14:textId="3C77EC05" w:rsidR="00084F36" w:rsidRDefault="00084F36" w:rsidP="00807397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27907" w:history="1">
        <w:r w:rsidRPr="0050369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03699">
          <w:rPr>
            <w:rStyle w:val="Hyperlink"/>
            <w:noProof/>
            <w:lang w:val="en-US"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_Toc75927907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F0F632" w14:textId="07FBC923" w:rsidR="00084F36" w:rsidRDefault="00084F36" w:rsidP="00807397">
      <w:pPr>
        <w:pStyle w:val="TOC1"/>
        <w:tabs>
          <w:tab w:val="left" w:pos="43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5927908" w:history="1">
        <w:r w:rsidRPr="00503699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03699">
          <w:rPr>
            <w:rStyle w:val="Hyperlink"/>
            <w:noProof/>
            <w:lang w:val="en-US"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_Toc75927908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5C84A1" w14:textId="4121A60B" w:rsidR="00C14AB8" w:rsidRDefault="00A23833" w:rsidP="00807397">
      <w:pPr>
        <w:pStyle w:val="BodyText"/>
        <w:spacing w:line="360" w:lineRule="auto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0E58D5C1" w14:textId="77777777" w:rsidR="00C14AB8" w:rsidRDefault="00C14AB8" w:rsidP="00807397">
      <w:pPr>
        <w:widowControl/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010D089C" w14:textId="46A85361" w:rsidR="00770457" w:rsidRDefault="00770457" w:rsidP="0080739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75927904"/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0"/>
      <w:bookmarkEnd w:id="1"/>
      <w:proofErr w:type="spellEnd"/>
    </w:p>
    <w:p w14:paraId="429385A8" w14:textId="44A42300" w:rsidR="00EB7AAF" w:rsidRDefault="00EB7AAF" w:rsidP="00807397">
      <w:pPr>
        <w:pStyle w:val="Heading2"/>
        <w:spacing w:line="360" w:lineRule="auto"/>
        <w:rPr>
          <w:lang w:val="en-US"/>
        </w:rPr>
      </w:pPr>
      <w:bookmarkStart w:id="2" w:name="_Toc75927905"/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bookmarkEnd w:id="2"/>
      <w:proofErr w:type="spellEnd"/>
    </w:p>
    <w:p w14:paraId="6120946F" w14:textId="5F1E82BC" w:rsidR="00084F36" w:rsidRPr="00084F36" w:rsidRDefault="00084F36" w:rsidP="00807397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084F36">
        <w:rPr>
          <w:lang w:val="en-US"/>
        </w:rPr>
        <w:t>Hệ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điều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hành</w:t>
      </w:r>
      <w:proofErr w:type="spellEnd"/>
      <w:r w:rsidRPr="00084F36">
        <w:rPr>
          <w:lang w:val="en-US"/>
        </w:rPr>
        <w:t xml:space="preserve">: Microsoft Windows </w:t>
      </w:r>
      <w:r>
        <w:rPr>
          <w:lang w:val="en-US"/>
        </w:rPr>
        <w:t>10</w:t>
      </w:r>
    </w:p>
    <w:p w14:paraId="39EB615B" w14:textId="5ED997DE" w:rsidR="00084F36" w:rsidRPr="00084F36" w:rsidRDefault="00084F36" w:rsidP="00807397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084F36">
        <w:rPr>
          <w:lang w:val="en-US"/>
        </w:rPr>
        <w:t>Hệ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quản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trị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cơ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sở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dữ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liệu</w:t>
      </w:r>
      <w:proofErr w:type="spellEnd"/>
      <w:r w:rsidRPr="00084F36">
        <w:rPr>
          <w:lang w:val="en-US"/>
        </w:rPr>
        <w:t xml:space="preserve">: </w:t>
      </w:r>
      <w:r>
        <w:rPr>
          <w:lang w:val="en-US"/>
        </w:rPr>
        <w:t>MSSQL</w:t>
      </w:r>
    </w:p>
    <w:p w14:paraId="1602C3A4" w14:textId="2179EEED" w:rsidR="00084F36" w:rsidRPr="00084F36" w:rsidRDefault="00084F36" w:rsidP="00807397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084F36">
        <w:rPr>
          <w:lang w:val="en-US"/>
        </w:rPr>
        <w:t>Công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cụ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phân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tích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thiết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kế</w:t>
      </w:r>
      <w:proofErr w:type="spellEnd"/>
      <w:r w:rsidRPr="00084F36">
        <w:rPr>
          <w:lang w:val="en-US"/>
        </w:rPr>
        <w:t xml:space="preserve">: </w:t>
      </w:r>
      <w:proofErr w:type="spellStart"/>
      <w:r>
        <w:rPr>
          <w:lang w:val="en-US"/>
        </w:rPr>
        <w:t>StarUML</w:t>
      </w:r>
      <w:proofErr w:type="spellEnd"/>
      <w:r>
        <w:rPr>
          <w:lang w:val="en-US"/>
        </w:rPr>
        <w:t xml:space="preserve">, </w:t>
      </w:r>
      <w:r w:rsidRPr="00084F36">
        <w:rPr>
          <w:lang w:val="en-US"/>
        </w:rPr>
        <w:t>dbdesigner.net</w:t>
      </w:r>
    </w:p>
    <w:p w14:paraId="03182D6B" w14:textId="1E122B87" w:rsidR="00084F36" w:rsidRPr="00084F36" w:rsidRDefault="00084F36" w:rsidP="00807397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084F36">
        <w:rPr>
          <w:lang w:val="en-US"/>
        </w:rPr>
        <w:t>Công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cụ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xây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dựng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ứng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dụng</w:t>
      </w:r>
      <w:proofErr w:type="spellEnd"/>
      <w:r w:rsidRPr="00084F36">
        <w:rPr>
          <w:lang w:val="en-US"/>
        </w:rPr>
        <w:t>: Visual Studio</w:t>
      </w:r>
      <w:r w:rsidR="00CD2BFC">
        <w:rPr>
          <w:lang w:val="en-US"/>
        </w:rPr>
        <w:t xml:space="preserve"> 2019</w:t>
      </w:r>
    </w:p>
    <w:p w14:paraId="3B386CF4" w14:textId="267D2BFD" w:rsidR="00CD2BFC" w:rsidRPr="00CD2BFC" w:rsidRDefault="00084F36" w:rsidP="00807397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084F36">
        <w:rPr>
          <w:lang w:val="en-US"/>
        </w:rPr>
        <w:t>Các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thư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viện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đã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dùng</w:t>
      </w:r>
      <w:proofErr w:type="spellEnd"/>
      <w:r w:rsidRPr="00084F36">
        <w:rPr>
          <w:lang w:val="en-US"/>
        </w:rPr>
        <w:t xml:space="preserve">: </w:t>
      </w:r>
      <w:r w:rsidR="00CD2BFC">
        <w:rPr>
          <w:lang w:val="en-US"/>
        </w:rPr>
        <w:t xml:space="preserve">Bootstrap 4, jQuery 3.6, </w:t>
      </w:r>
      <w:proofErr w:type="spellStart"/>
      <w:r w:rsidR="00CD2BFC">
        <w:rPr>
          <w:lang w:val="en-US"/>
        </w:rPr>
        <w:t>jQueryValidation</w:t>
      </w:r>
      <w:proofErr w:type="spellEnd"/>
      <w:r w:rsidR="00CD2BFC">
        <w:rPr>
          <w:lang w:val="en-US"/>
        </w:rPr>
        <w:t xml:space="preserve"> 1.17, </w:t>
      </w:r>
      <w:proofErr w:type="spellStart"/>
      <w:proofErr w:type="gramStart"/>
      <w:r w:rsidR="00CD2BFC">
        <w:rPr>
          <w:lang w:val="en-US"/>
        </w:rPr>
        <w:t>Microsoft.AspNet.Mvc</w:t>
      </w:r>
      <w:proofErr w:type="spellEnd"/>
      <w:proofErr w:type="gramEnd"/>
      <w:r w:rsidR="00CD2BFC">
        <w:rPr>
          <w:lang w:val="en-US"/>
        </w:rPr>
        <w:t xml:space="preserve"> 5.2.7, </w:t>
      </w:r>
      <w:proofErr w:type="spellStart"/>
      <w:r w:rsidR="00CD2BFC" w:rsidRPr="00CD2BFC">
        <w:rPr>
          <w:lang w:val="en-US"/>
        </w:rPr>
        <w:t>Microsoft.AspNet.</w:t>
      </w:r>
      <w:r w:rsidR="00CD2BFC">
        <w:rPr>
          <w:lang w:val="en-US"/>
        </w:rPr>
        <w:t>Razor</w:t>
      </w:r>
      <w:proofErr w:type="spellEnd"/>
      <w:r w:rsidR="00CD2BFC" w:rsidRPr="00CD2BFC">
        <w:rPr>
          <w:lang w:val="en-US"/>
        </w:rPr>
        <w:t xml:space="preserve"> </w:t>
      </w:r>
      <w:r w:rsidR="00CD2BFC">
        <w:rPr>
          <w:lang w:val="en-US"/>
        </w:rPr>
        <w:t>3</w:t>
      </w:r>
      <w:r w:rsidR="00CD2BFC" w:rsidRPr="00CD2BFC">
        <w:rPr>
          <w:lang w:val="en-US"/>
        </w:rPr>
        <w:t>.2.7,</w:t>
      </w:r>
      <w:r w:rsidR="00CD2BFC">
        <w:rPr>
          <w:lang w:val="en-US"/>
        </w:rPr>
        <w:t xml:space="preserve"> NHibernate 5.3.8, </w:t>
      </w:r>
      <w:proofErr w:type="spellStart"/>
      <w:r w:rsidR="00CD2BFC">
        <w:rPr>
          <w:lang w:val="en-US"/>
        </w:rPr>
        <w:t>NUnit</w:t>
      </w:r>
      <w:proofErr w:type="spellEnd"/>
      <w:r w:rsidR="00CD2BFC">
        <w:rPr>
          <w:lang w:val="en-US"/>
        </w:rPr>
        <w:t xml:space="preserve"> 3.13.2, Select2 4.0.13, Unity 5.11.10</w:t>
      </w:r>
    </w:p>
    <w:p w14:paraId="34424874" w14:textId="14BE3CA7" w:rsidR="00EB7AAF" w:rsidRDefault="00EB7AAF" w:rsidP="00807397">
      <w:pPr>
        <w:pStyle w:val="Heading2"/>
        <w:spacing w:line="360" w:lineRule="auto"/>
        <w:rPr>
          <w:lang w:val="en-US"/>
        </w:rPr>
      </w:pPr>
      <w:bookmarkStart w:id="3" w:name="_Toc75927906"/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3"/>
      <w:proofErr w:type="spellEnd"/>
    </w:p>
    <w:p w14:paraId="2743B92C" w14:textId="77777777" w:rsidR="00084F36" w:rsidRPr="00084F36" w:rsidRDefault="00084F36" w:rsidP="00807397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084F36">
        <w:rPr>
          <w:lang w:val="en-US"/>
        </w:rPr>
        <w:t>Hệ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điều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hành</w:t>
      </w:r>
      <w:proofErr w:type="spellEnd"/>
      <w:r w:rsidRPr="00084F36">
        <w:rPr>
          <w:lang w:val="en-US"/>
        </w:rPr>
        <w:t xml:space="preserve">: Microsoft Windows </w:t>
      </w:r>
    </w:p>
    <w:p w14:paraId="61299008" w14:textId="3BE295FB" w:rsidR="00084F36" w:rsidRPr="00084F36" w:rsidRDefault="00084F36" w:rsidP="00807397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084F36">
        <w:rPr>
          <w:lang w:val="en-US"/>
        </w:rPr>
        <w:t>Cần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cài</w:t>
      </w:r>
      <w:proofErr w:type="spellEnd"/>
      <w:r w:rsidRPr="00084F36">
        <w:rPr>
          <w:lang w:val="en-US"/>
        </w:rPr>
        <w:t xml:space="preserve"> </w:t>
      </w:r>
      <w:proofErr w:type="spellStart"/>
      <w:r w:rsidRPr="00084F36">
        <w:rPr>
          <w:lang w:val="en-US"/>
        </w:rPr>
        <w:t>đặt</w:t>
      </w:r>
      <w:proofErr w:type="spellEnd"/>
      <w:r w:rsidRPr="00084F36">
        <w:rPr>
          <w:lang w:val="en-US"/>
        </w:rPr>
        <w:t xml:space="preserve"> .Net Framework </w:t>
      </w:r>
      <w:r w:rsidR="00CD2BFC">
        <w:rPr>
          <w:lang w:val="en-US"/>
        </w:rPr>
        <w:t>4.7.2</w:t>
      </w:r>
    </w:p>
    <w:p w14:paraId="31EE759E" w14:textId="3F412EF4" w:rsidR="00770457" w:rsidRDefault="00770457" w:rsidP="00807397">
      <w:pPr>
        <w:pStyle w:val="Heading1"/>
        <w:spacing w:line="360" w:lineRule="auto"/>
        <w:jc w:val="both"/>
        <w:rPr>
          <w:lang w:val="en-US"/>
        </w:rPr>
      </w:pPr>
      <w:bookmarkStart w:id="4" w:name="_Toc176926431"/>
      <w:bookmarkStart w:id="5" w:name="_Toc75927907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bookmarkEnd w:id="4"/>
      <w:bookmarkEnd w:id="5"/>
      <w:proofErr w:type="spellEnd"/>
    </w:p>
    <w:p w14:paraId="0E2F45CF" w14:textId="7D284B43" w:rsidR="00084F36" w:rsidRDefault="00084F36" w:rsidP="00807397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978"/>
        <w:gridCol w:w="1710"/>
        <w:gridCol w:w="1710"/>
        <w:gridCol w:w="1980"/>
      </w:tblGrid>
      <w:tr w:rsidR="00084F36" w14:paraId="358E7728" w14:textId="77777777" w:rsidTr="00807397">
        <w:tc>
          <w:tcPr>
            <w:tcW w:w="3978" w:type="dxa"/>
          </w:tcPr>
          <w:p w14:paraId="0D4B7DC2" w14:textId="39DDE4EF" w:rsidR="00084F36" w:rsidRPr="00807397" w:rsidRDefault="00084F36" w:rsidP="00807397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807397">
              <w:rPr>
                <w:b/>
                <w:bCs/>
                <w:lang w:val="en-US"/>
              </w:rPr>
              <w:t>Các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chức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năng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đã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phân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tích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807397">
              <w:rPr>
                <w:b/>
                <w:bCs/>
                <w:lang w:val="en-US"/>
              </w:rPr>
              <w:t>thiết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kế</w:t>
            </w:r>
            <w:proofErr w:type="spellEnd"/>
          </w:p>
        </w:tc>
        <w:tc>
          <w:tcPr>
            <w:tcW w:w="1710" w:type="dxa"/>
          </w:tcPr>
          <w:p w14:paraId="24243B64" w14:textId="3C59B5FC" w:rsidR="00084F36" w:rsidRPr="00807397" w:rsidRDefault="00084F36" w:rsidP="00807397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807397">
              <w:rPr>
                <w:b/>
                <w:bCs/>
                <w:lang w:val="en-US"/>
              </w:rPr>
              <w:t>Đã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hoàn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chỉnh</w:t>
            </w:r>
            <w:proofErr w:type="spellEnd"/>
          </w:p>
        </w:tc>
        <w:tc>
          <w:tcPr>
            <w:tcW w:w="1710" w:type="dxa"/>
          </w:tcPr>
          <w:p w14:paraId="1D0742D9" w14:textId="27DA4148" w:rsidR="00084F36" w:rsidRPr="00807397" w:rsidRDefault="00084F36" w:rsidP="00807397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807397">
              <w:rPr>
                <w:b/>
                <w:bCs/>
                <w:lang w:val="en-US"/>
              </w:rPr>
              <w:t>Chưa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hoàn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chỉnh</w:t>
            </w:r>
            <w:proofErr w:type="spellEnd"/>
          </w:p>
        </w:tc>
        <w:tc>
          <w:tcPr>
            <w:tcW w:w="1980" w:type="dxa"/>
          </w:tcPr>
          <w:p w14:paraId="3A9C384D" w14:textId="72F158BE" w:rsidR="00084F36" w:rsidRPr="00807397" w:rsidRDefault="00084F36" w:rsidP="00807397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807397">
              <w:rPr>
                <w:b/>
                <w:bCs/>
                <w:lang w:val="en-US"/>
              </w:rPr>
              <w:t>Chỉ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có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giao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diện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807397">
              <w:rPr>
                <w:b/>
                <w:bCs/>
                <w:lang w:val="en-US"/>
              </w:rPr>
              <w:t>chưa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xử</w:t>
            </w:r>
            <w:proofErr w:type="spellEnd"/>
            <w:r w:rsidRPr="0080739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07397">
              <w:rPr>
                <w:b/>
                <w:bCs/>
                <w:lang w:val="en-US"/>
              </w:rPr>
              <w:t>lý</w:t>
            </w:r>
            <w:proofErr w:type="spellEnd"/>
          </w:p>
        </w:tc>
      </w:tr>
      <w:tr w:rsidR="00084F36" w14:paraId="4037DFEF" w14:textId="77777777" w:rsidTr="00807397">
        <w:tc>
          <w:tcPr>
            <w:tcW w:w="3978" w:type="dxa"/>
          </w:tcPr>
          <w:p w14:paraId="357DFF5E" w14:textId="17DCB930" w:rsidR="00084F36" w:rsidRDefault="00807397" w:rsidP="0080739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1710" w:type="dxa"/>
          </w:tcPr>
          <w:p w14:paraId="3DBA77B7" w14:textId="66686BF3" w:rsidR="00084F36" w:rsidRDefault="008E13DB" w:rsidP="008E13D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10" w:type="dxa"/>
          </w:tcPr>
          <w:p w14:paraId="358F74A8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5B7B2E51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84F36" w14:paraId="2BE52D5F" w14:textId="77777777" w:rsidTr="00807397">
        <w:tc>
          <w:tcPr>
            <w:tcW w:w="3978" w:type="dxa"/>
          </w:tcPr>
          <w:p w14:paraId="3A96B349" w14:textId="1B9D0A0F" w:rsidR="00084F36" w:rsidRDefault="00807397" w:rsidP="0080739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1710" w:type="dxa"/>
          </w:tcPr>
          <w:p w14:paraId="4268BABB" w14:textId="4F0239D2" w:rsidR="00084F36" w:rsidRDefault="008E13DB" w:rsidP="008E13D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10" w:type="dxa"/>
          </w:tcPr>
          <w:p w14:paraId="46D06F26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4544EF21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84F36" w14:paraId="65D9A0E4" w14:textId="77777777" w:rsidTr="00807397">
        <w:tc>
          <w:tcPr>
            <w:tcW w:w="3978" w:type="dxa"/>
          </w:tcPr>
          <w:p w14:paraId="120A6970" w14:textId="741A1EDF" w:rsidR="00084F36" w:rsidRDefault="00807397" w:rsidP="0080739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1710" w:type="dxa"/>
          </w:tcPr>
          <w:p w14:paraId="347B9716" w14:textId="7BE3BA3E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045FFB54" w14:textId="6A6CDF6C" w:rsidR="00084F36" w:rsidRDefault="00EC0B87" w:rsidP="008E13D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80" w:type="dxa"/>
          </w:tcPr>
          <w:p w14:paraId="7139768E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84F36" w14:paraId="75E03398" w14:textId="77777777" w:rsidTr="00807397">
        <w:tc>
          <w:tcPr>
            <w:tcW w:w="3978" w:type="dxa"/>
          </w:tcPr>
          <w:p w14:paraId="68FE49E8" w14:textId="064A43BF" w:rsidR="00084F36" w:rsidRDefault="00807397" w:rsidP="0080739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1710" w:type="dxa"/>
          </w:tcPr>
          <w:p w14:paraId="7E662584" w14:textId="41289A4D" w:rsidR="00084F36" w:rsidRDefault="008E13DB" w:rsidP="008E13D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10" w:type="dxa"/>
          </w:tcPr>
          <w:p w14:paraId="2FBA29CC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13E23FDE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84F36" w14:paraId="426B0B58" w14:textId="77777777" w:rsidTr="00807397">
        <w:tc>
          <w:tcPr>
            <w:tcW w:w="3978" w:type="dxa"/>
          </w:tcPr>
          <w:p w14:paraId="35283A1E" w14:textId="492F056C" w:rsidR="00084F36" w:rsidRDefault="00807397" w:rsidP="0080739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</w:p>
        </w:tc>
        <w:tc>
          <w:tcPr>
            <w:tcW w:w="1710" w:type="dxa"/>
          </w:tcPr>
          <w:p w14:paraId="634A59F4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10" w:type="dxa"/>
          </w:tcPr>
          <w:p w14:paraId="3669C34D" w14:textId="4DB448A0" w:rsidR="00084F36" w:rsidRDefault="008E13DB" w:rsidP="008E13D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80" w:type="dxa"/>
          </w:tcPr>
          <w:p w14:paraId="12763CC3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084F36" w14:paraId="67C777D9" w14:textId="77777777" w:rsidTr="00807397">
        <w:tc>
          <w:tcPr>
            <w:tcW w:w="3978" w:type="dxa"/>
          </w:tcPr>
          <w:p w14:paraId="1F9F06F0" w14:textId="4ACCE776" w:rsidR="00084F36" w:rsidRDefault="00807397" w:rsidP="00807397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1710" w:type="dxa"/>
          </w:tcPr>
          <w:p w14:paraId="32D9E21B" w14:textId="1852F500" w:rsidR="00084F36" w:rsidRDefault="008E13DB" w:rsidP="008E13D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10" w:type="dxa"/>
          </w:tcPr>
          <w:p w14:paraId="6BC3F322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57534A93" w14:textId="77777777" w:rsidR="00084F36" w:rsidRDefault="00084F36" w:rsidP="008E13DB">
            <w:pPr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0DDC46D9" w14:textId="77777777" w:rsidR="00084F36" w:rsidRPr="00084F36" w:rsidRDefault="00084F36" w:rsidP="00807397">
      <w:pPr>
        <w:spacing w:line="360" w:lineRule="auto"/>
        <w:rPr>
          <w:lang w:val="en-US"/>
        </w:rPr>
      </w:pPr>
    </w:p>
    <w:p w14:paraId="48657BD2" w14:textId="3287EF3A" w:rsidR="00084F36" w:rsidRDefault="00084F36" w:rsidP="00807397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sắc</w:t>
      </w:r>
      <w:proofErr w:type="spellEnd"/>
    </w:p>
    <w:p w14:paraId="23F15A77" w14:textId="202331E5" w:rsidR="00084F36" w:rsidRDefault="00347A96" w:rsidP="00347A96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MVC,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3-tier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Repository, Service, Presentation.</w:t>
      </w:r>
    </w:p>
    <w:p w14:paraId="013DD199" w14:textId="29152A6B" w:rsidR="00347A96" w:rsidRDefault="00347A96" w:rsidP="00347A96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Dependency Injection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Singleton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Interface.</w:t>
      </w:r>
    </w:p>
    <w:p w14:paraId="2C090E02" w14:textId="7F1F66C3" w:rsidR="00347A96" w:rsidRDefault="00437D3F" w:rsidP="00347A96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Unit Test.</w:t>
      </w:r>
    </w:p>
    <w:p w14:paraId="72B64A90" w14:textId="1A0FC841" w:rsidR="00437D3F" w:rsidRDefault="00CF634B" w:rsidP="00347A96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Resource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message, label, v.v.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/refactor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multilingual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6A82321D" w14:textId="7DC25BBD" w:rsidR="00A26938" w:rsidRPr="00084F36" w:rsidRDefault="00A26938" w:rsidP="00347A96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Optimistic Locking strategy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Concurrent Update.</w:t>
      </w:r>
    </w:p>
    <w:p w14:paraId="457AE18D" w14:textId="77777777" w:rsidR="00770457" w:rsidRDefault="00770457" w:rsidP="00807397">
      <w:pPr>
        <w:pStyle w:val="Heading1"/>
        <w:spacing w:line="360" w:lineRule="auto"/>
        <w:jc w:val="both"/>
        <w:rPr>
          <w:lang w:val="en-US"/>
        </w:rPr>
      </w:pPr>
      <w:bookmarkStart w:id="6" w:name="_Toc176926432"/>
      <w:bookmarkStart w:id="7" w:name="_Toc75927908"/>
      <w:proofErr w:type="spellStart"/>
      <w:r>
        <w:rPr>
          <w:lang w:val="en-US"/>
        </w:rPr>
        <w:lastRenderedPageBreak/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bookmarkEnd w:id="6"/>
      <w:bookmarkEnd w:id="7"/>
      <w:proofErr w:type="spellEnd"/>
    </w:p>
    <w:p w14:paraId="162BAD46" w14:textId="55889F82" w:rsidR="003C2F0F" w:rsidRPr="009B12E5" w:rsidRDefault="009B12E5" w:rsidP="009B12E5">
      <w:pPr>
        <w:numPr>
          <w:ilvl w:val="0"/>
          <w:numId w:val="39"/>
        </w:numPr>
        <w:spacing w:line="360" w:lineRule="auto"/>
        <w:rPr>
          <w:i/>
          <w:lang w:val="en-US"/>
        </w:rPr>
      </w:pPr>
      <w:proofErr w:type="spellStart"/>
      <w:r>
        <w:rPr>
          <w:iCs/>
          <w:lang w:val="en-US"/>
        </w:rPr>
        <w:t>Hỗ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trợ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ngôn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ngữ</w:t>
      </w:r>
      <w:proofErr w:type="spellEnd"/>
      <w:r>
        <w:rPr>
          <w:iCs/>
          <w:lang w:val="en-US"/>
        </w:rPr>
        <w:t xml:space="preserve"> (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chỉ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hỗ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trợ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tiếng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Việt</w:t>
      </w:r>
      <w:proofErr w:type="spellEnd"/>
      <w:proofErr w:type="gramStart"/>
      <w:r>
        <w:rPr>
          <w:iCs/>
          <w:lang w:val="en-US"/>
        </w:rPr>
        <w:t>)</w:t>
      </w:r>
      <w:r w:rsidR="00625B55">
        <w:rPr>
          <w:iCs/>
          <w:lang w:val="en-US"/>
        </w:rPr>
        <w:t>.</w:t>
      </w:r>
      <w:proofErr w:type="gramEnd"/>
    </w:p>
    <w:sectPr w:rsidR="003C2F0F" w:rsidRPr="009B12E5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C513" w14:textId="77777777" w:rsidR="00CC6733" w:rsidRDefault="00CC6733">
      <w:r>
        <w:separator/>
      </w:r>
    </w:p>
  </w:endnote>
  <w:endnote w:type="continuationSeparator" w:id="0">
    <w:p w14:paraId="4988D56D" w14:textId="77777777" w:rsidR="00CC6733" w:rsidRDefault="00CC6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B9D3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7CB5C006" wp14:editId="6394A8A1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2EB4C9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70D2B8C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760EDB7C" wp14:editId="33071FFB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F4C732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7E6A62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23C7" w14:textId="77777777" w:rsidR="00CC6733" w:rsidRDefault="00CC6733">
      <w:r>
        <w:separator/>
      </w:r>
    </w:p>
  </w:footnote>
  <w:footnote w:type="continuationSeparator" w:id="0">
    <w:p w14:paraId="65AF31F2" w14:textId="77777777" w:rsidR="00CC6733" w:rsidRDefault="00CC6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4284C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6B29AC" wp14:editId="692A8014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B7B99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1E805BE1" wp14:editId="3D518DB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5AC3F4" w14:textId="77777777" w:rsidR="008B1041" w:rsidRDefault="008B1041" w:rsidP="008B1041">
    <w:pPr>
      <w:pStyle w:val="Title"/>
      <w:rPr>
        <w:lang w:val="en-US"/>
      </w:rPr>
    </w:pPr>
  </w:p>
  <w:p w14:paraId="031C210A" w14:textId="77777777" w:rsidR="008B1041" w:rsidRPr="003B1A2B" w:rsidRDefault="008B1041" w:rsidP="008B1041">
    <w:pPr>
      <w:rPr>
        <w:lang w:val="en-US"/>
      </w:rPr>
    </w:pPr>
  </w:p>
  <w:p w14:paraId="692C355A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007AACB" w14:textId="77777777" w:rsidR="008B1041" w:rsidRPr="0040293A" w:rsidRDefault="008B1041" w:rsidP="008B1041">
    <w:pPr>
      <w:pStyle w:val="Header"/>
      <w:rPr>
        <w:rFonts w:eastAsia="Tahoma"/>
      </w:rPr>
    </w:pPr>
  </w:p>
  <w:p w14:paraId="21300A36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4C13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95104" behindDoc="1" locked="0" layoutInCell="1" allowOverlap="1" wp14:anchorId="59160B78" wp14:editId="3DC2D269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95CBB04" w14:textId="77777777" w:rsidTr="008D3541">
      <w:tc>
        <w:tcPr>
          <w:tcW w:w="6623" w:type="dxa"/>
          <w:shd w:val="clear" w:color="auto" w:fill="auto"/>
        </w:tcPr>
        <w:p w14:paraId="0054489A" w14:textId="7BD18B75" w:rsidR="00E95D0C" w:rsidRPr="00BD3D69" w:rsidRDefault="00BD3D6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Trang web </w:t>
          </w:r>
          <w:proofErr w:type="spellStart"/>
          <w:r>
            <w:rPr>
              <w:lang w:val="en-US"/>
            </w:rPr>
            <w:t>Quản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lý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học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sinh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cấp</w:t>
          </w:r>
          <w:proofErr w:type="spellEnd"/>
          <w:r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3C71EB4D" w14:textId="51FCB8D1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BD3D69">
            <w:rPr>
              <w:lang w:val="en-US"/>
            </w:rPr>
            <w:t>1.0</w:t>
          </w:r>
        </w:p>
      </w:tc>
    </w:tr>
    <w:tr w:rsidR="00E95D0C" w14:paraId="5C741F66" w14:textId="77777777" w:rsidTr="008D3541">
      <w:tc>
        <w:tcPr>
          <w:tcW w:w="6623" w:type="dxa"/>
          <w:shd w:val="clear" w:color="auto" w:fill="auto"/>
        </w:tcPr>
        <w:p w14:paraId="757F9311" w14:textId="77777777" w:rsidR="00E95D0C" w:rsidRPr="008D3541" w:rsidRDefault="00770457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3A39F4E1" w14:textId="175F822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BD3D69">
            <w:rPr>
              <w:lang w:val="en-US"/>
            </w:rPr>
            <w:t>30/06/2021</w:t>
          </w:r>
        </w:p>
      </w:tc>
    </w:tr>
  </w:tbl>
  <w:p w14:paraId="6DE566B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36559"/>
    <w:multiLevelType w:val="hybridMultilevel"/>
    <w:tmpl w:val="23167E42"/>
    <w:lvl w:ilvl="0" w:tplc="EC9EFAE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1"/>
  </w:num>
  <w:num w:numId="7">
    <w:abstractNumId w:val="23"/>
  </w:num>
  <w:num w:numId="8">
    <w:abstractNumId w:val="28"/>
  </w:num>
  <w:num w:numId="9">
    <w:abstractNumId w:val="15"/>
  </w:num>
  <w:num w:numId="10">
    <w:abstractNumId w:val="8"/>
  </w:num>
  <w:num w:numId="11">
    <w:abstractNumId w:val="33"/>
  </w:num>
  <w:num w:numId="12">
    <w:abstractNumId w:val="29"/>
  </w:num>
  <w:num w:numId="13">
    <w:abstractNumId w:val="27"/>
  </w:num>
  <w:num w:numId="14">
    <w:abstractNumId w:val="3"/>
  </w:num>
  <w:num w:numId="15">
    <w:abstractNumId w:val="5"/>
  </w:num>
  <w:num w:numId="16">
    <w:abstractNumId w:val="26"/>
  </w:num>
  <w:num w:numId="17">
    <w:abstractNumId w:val="31"/>
  </w:num>
  <w:num w:numId="18">
    <w:abstractNumId w:val="14"/>
  </w:num>
  <w:num w:numId="19">
    <w:abstractNumId w:val="25"/>
  </w:num>
  <w:num w:numId="20">
    <w:abstractNumId w:val="30"/>
  </w:num>
  <w:num w:numId="21">
    <w:abstractNumId w:val="32"/>
  </w:num>
  <w:num w:numId="22">
    <w:abstractNumId w:val="9"/>
  </w:num>
  <w:num w:numId="23">
    <w:abstractNumId w:val="18"/>
  </w:num>
  <w:num w:numId="24">
    <w:abstractNumId w:val="6"/>
  </w:num>
  <w:num w:numId="25">
    <w:abstractNumId w:val="4"/>
  </w:num>
  <w:num w:numId="26">
    <w:abstractNumId w:val="17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  <w:num w:numId="33">
    <w:abstractNumId w:val="0"/>
  </w:num>
  <w:num w:numId="34">
    <w:abstractNumId w:val="20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84F36"/>
    <w:rsid w:val="000B06A4"/>
    <w:rsid w:val="000C0CA8"/>
    <w:rsid w:val="001A6795"/>
    <w:rsid w:val="00213ECB"/>
    <w:rsid w:val="002160F2"/>
    <w:rsid w:val="00221A67"/>
    <w:rsid w:val="00301562"/>
    <w:rsid w:val="0031511D"/>
    <w:rsid w:val="00347A96"/>
    <w:rsid w:val="003548A8"/>
    <w:rsid w:val="003701D7"/>
    <w:rsid w:val="003747E6"/>
    <w:rsid w:val="003B38CA"/>
    <w:rsid w:val="003C2F0F"/>
    <w:rsid w:val="004176B5"/>
    <w:rsid w:val="00435847"/>
    <w:rsid w:val="00437D3F"/>
    <w:rsid w:val="00494E57"/>
    <w:rsid w:val="004A38E5"/>
    <w:rsid w:val="004B7CC9"/>
    <w:rsid w:val="004E4257"/>
    <w:rsid w:val="005047B3"/>
    <w:rsid w:val="005802A5"/>
    <w:rsid w:val="0060493B"/>
    <w:rsid w:val="006257BE"/>
    <w:rsid w:val="00625B55"/>
    <w:rsid w:val="0064329D"/>
    <w:rsid w:val="006855DC"/>
    <w:rsid w:val="006E420F"/>
    <w:rsid w:val="006E56E2"/>
    <w:rsid w:val="007338F6"/>
    <w:rsid w:val="00767CB6"/>
    <w:rsid w:val="00770457"/>
    <w:rsid w:val="007A1DE8"/>
    <w:rsid w:val="007C1E76"/>
    <w:rsid w:val="007F21C9"/>
    <w:rsid w:val="00807397"/>
    <w:rsid w:val="008243D9"/>
    <w:rsid w:val="008466B1"/>
    <w:rsid w:val="008B1041"/>
    <w:rsid w:val="008C726D"/>
    <w:rsid w:val="008D3541"/>
    <w:rsid w:val="008E13DB"/>
    <w:rsid w:val="00900650"/>
    <w:rsid w:val="00984338"/>
    <w:rsid w:val="0099744F"/>
    <w:rsid w:val="009B12E5"/>
    <w:rsid w:val="009B2AFC"/>
    <w:rsid w:val="009F47F5"/>
    <w:rsid w:val="00A23833"/>
    <w:rsid w:val="00A26938"/>
    <w:rsid w:val="00A544E7"/>
    <w:rsid w:val="00A638EF"/>
    <w:rsid w:val="00B27935"/>
    <w:rsid w:val="00B871C5"/>
    <w:rsid w:val="00BB5444"/>
    <w:rsid w:val="00BD3D69"/>
    <w:rsid w:val="00C14AB8"/>
    <w:rsid w:val="00C74D6D"/>
    <w:rsid w:val="00CA52C8"/>
    <w:rsid w:val="00CA75F9"/>
    <w:rsid w:val="00CC6733"/>
    <w:rsid w:val="00CD2BFC"/>
    <w:rsid w:val="00CF634B"/>
    <w:rsid w:val="00D234F3"/>
    <w:rsid w:val="00D328EA"/>
    <w:rsid w:val="00DA2A6D"/>
    <w:rsid w:val="00DC363E"/>
    <w:rsid w:val="00DD57E3"/>
    <w:rsid w:val="00DE4628"/>
    <w:rsid w:val="00E6501E"/>
    <w:rsid w:val="00E95D0C"/>
    <w:rsid w:val="00EB7AAF"/>
    <w:rsid w:val="00EC0B87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4B6F18"/>
  <w15:docId w15:val="{4D76D423-A426-4908-A118-417C35AC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25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2012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25</cp:revision>
  <cp:lastPrinted>2013-12-07T15:59:00Z</cp:lastPrinted>
  <dcterms:created xsi:type="dcterms:W3CDTF">2013-10-13T11:18:00Z</dcterms:created>
  <dcterms:modified xsi:type="dcterms:W3CDTF">2021-06-30T00:06:00Z</dcterms:modified>
</cp:coreProperties>
</file>