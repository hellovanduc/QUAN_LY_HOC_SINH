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B627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A4EDA32" w14:textId="77777777" w:rsidR="0037628A" w:rsidRDefault="0037628A" w:rsidP="0037628A">
      <w:pPr>
        <w:rPr>
          <w:lang w:val="en-US"/>
        </w:rPr>
      </w:pPr>
    </w:p>
    <w:p w14:paraId="1E159CD0" w14:textId="77777777" w:rsidR="0037628A" w:rsidRPr="003548A8" w:rsidRDefault="0037628A" w:rsidP="0037628A">
      <w:pPr>
        <w:rPr>
          <w:lang w:val="en-US"/>
        </w:rPr>
      </w:pPr>
    </w:p>
    <w:p w14:paraId="3E2D9993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6697736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70F5884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2C38A35" w14:textId="55D3A4E8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BC2E3D">
        <w:rPr>
          <w:lang w:val="en-US"/>
        </w:rPr>
        <w:t>Quản lý học sinh cấp 3</w:t>
      </w:r>
    </w:p>
    <w:p w14:paraId="1299ED52" w14:textId="77777777" w:rsidR="0037628A" w:rsidRPr="007A1DE8" w:rsidRDefault="0037628A" w:rsidP="0037628A">
      <w:pPr>
        <w:rPr>
          <w:lang w:val="en-US"/>
        </w:rPr>
      </w:pPr>
    </w:p>
    <w:p w14:paraId="36322301" w14:textId="40BDA89D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C2E3D">
        <w:rPr>
          <w:rFonts w:ascii="Arial" w:hAnsi="Arial"/>
          <w:sz w:val="34"/>
          <w:szCs w:val="30"/>
          <w:lang w:val="en-US"/>
        </w:rPr>
        <w:t>1.0</w:t>
      </w:r>
    </w:p>
    <w:p w14:paraId="3C75AA64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09168DAE" w14:textId="77777777" w:rsidR="0037628A" w:rsidRDefault="0037628A" w:rsidP="0037628A">
      <w:pPr>
        <w:rPr>
          <w:lang w:val="en-US"/>
        </w:rPr>
      </w:pPr>
    </w:p>
    <w:p w14:paraId="41460D66" w14:textId="77777777" w:rsidR="0037628A" w:rsidRDefault="0037628A" w:rsidP="0037628A">
      <w:pPr>
        <w:rPr>
          <w:lang w:val="en-US"/>
        </w:rPr>
      </w:pPr>
    </w:p>
    <w:p w14:paraId="377CDCF2" w14:textId="77777777" w:rsidR="0037628A" w:rsidRDefault="0037628A" w:rsidP="0037628A">
      <w:pPr>
        <w:rPr>
          <w:lang w:val="en-US"/>
        </w:rPr>
      </w:pPr>
    </w:p>
    <w:p w14:paraId="4C34F00D" w14:textId="77777777" w:rsidR="0037628A" w:rsidRDefault="0037628A" w:rsidP="0037628A">
      <w:pPr>
        <w:rPr>
          <w:lang w:val="en-US"/>
        </w:rPr>
      </w:pPr>
    </w:p>
    <w:p w14:paraId="25EA0F25" w14:textId="77777777" w:rsidR="0037628A" w:rsidRDefault="0037628A" w:rsidP="0037628A">
      <w:pPr>
        <w:rPr>
          <w:lang w:val="en-US"/>
        </w:rPr>
      </w:pPr>
    </w:p>
    <w:p w14:paraId="1F53D1EA" w14:textId="77777777" w:rsidR="0037628A" w:rsidRDefault="0037628A" w:rsidP="0037628A">
      <w:pPr>
        <w:rPr>
          <w:lang w:val="en-US"/>
        </w:rPr>
      </w:pPr>
    </w:p>
    <w:p w14:paraId="6DA8BED1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ECA13C5" w14:textId="79F171CD" w:rsidR="0037628A" w:rsidRPr="00BC2E3D" w:rsidRDefault="00BC2E3D" w:rsidP="00BC2E3D">
      <w:pPr>
        <w:jc w:val="center"/>
        <w:rPr>
          <w:sz w:val="30"/>
          <w:szCs w:val="30"/>
          <w:lang w:val="en-US"/>
        </w:rPr>
        <w:sectPr w:rsidR="0037628A" w:rsidRPr="00BC2E3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</w:t>
      </w:r>
      <w:r w:rsidR="0037628A" w:rsidRPr="00BC2E3D">
        <w:rPr>
          <w:rFonts w:ascii="Arial" w:hAnsi="Arial" w:cs="Arial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sz w:val="30"/>
          <w:szCs w:val="30"/>
          <w:lang w:val="en-US"/>
        </w:rPr>
        <w:t>Nguyễn Văn Đức</w:t>
      </w:r>
    </w:p>
    <w:p w14:paraId="29655731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2FCEB88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6E81CDE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B23E9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D72F0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F647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DE5B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7BA008B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51ADF" w14:textId="1D7C85FC" w:rsidR="0037628A" w:rsidRPr="00BC2E3D" w:rsidRDefault="00BC2E3D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03/06/2021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8B8B" w14:textId="14BDAFBC" w:rsidR="0037628A" w:rsidRPr="00BC2E3D" w:rsidRDefault="00BC2E3D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A259D" w14:textId="441E2A61" w:rsidR="0037628A" w:rsidRPr="00BC2E3D" w:rsidRDefault="0094596B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Khởi tạo tài liệu, viết Sơ đồ lớp (mức phân tích)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1FB3B" w14:textId="355CA327" w:rsidR="0037628A" w:rsidRPr="003548A8" w:rsidRDefault="00BC2E3D" w:rsidP="00BC2E3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7A1DE8" w:rsidRPr="007A1DE8" w14:paraId="304846D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BE957" w14:textId="2DA83E9E" w:rsidR="007A1DE8" w:rsidRPr="007A1DE8" w:rsidRDefault="00E92A23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05/06/2021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8EBD" w14:textId="6AF9C7A2" w:rsidR="007A1DE8" w:rsidRPr="007A1DE8" w:rsidRDefault="00E92A23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7C439" w14:textId="4075F069" w:rsidR="007A1DE8" w:rsidRPr="007A1DE8" w:rsidRDefault="00E92A23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Sửa lỗi mục 1.3.5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F9733" w14:textId="12E6FE00" w:rsidR="007A1DE8" w:rsidRPr="007A1DE8" w:rsidRDefault="00E92A23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7A1DE8" w:rsidRPr="007A1DE8" w14:paraId="73312B2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33CC3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EF2AF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1085B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A4A4C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 w:rsidR="007A1DE8" w:rsidRPr="007A1DE8" w14:paraId="505C333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0BC59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68C0E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7DA3D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C3864" w14:textId="77777777" w:rsidR="007A1DE8" w:rsidRPr="007A1DE8" w:rsidRDefault="007A1DE8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14:paraId="7C2490A0" w14:textId="77777777" w:rsidR="007A1DE8" w:rsidRDefault="007A1DE8">
      <w:pPr>
        <w:pStyle w:val="Title"/>
        <w:jc w:val="both"/>
        <w:rPr>
          <w:lang w:val="en-US"/>
        </w:rPr>
      </w:pPr>
    </w:p>
    <w:p w14:paraId="21CD4250" w14:textId="3BE06565" w:rsidR="005E2817" w:rsidRDefault="007A1DE8" w:rsidP="005E2817">
      <w:pPr>
        <w:pStyle w:val="Title"/>
        <w:rPr>
          <w:lang w:val="en-US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  <w:lang w:val="vi-VN"/>
        </w:rPr>
        <w:id w:val="-19637229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B1999E" w14:textId="082E968D" w:rsidR="00715559" w:rsidRPr="00715559" w:rsidRDefault="00715559" w:rsidP="00715559">
          <w:pPr>
            <w:pStyle w:val="TOCHeading"/>
            <w:jc w:val="center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Mục lục</w:t>
          </w:r>
        </w:p>
        <w:p w14:paraId="1426D413" w14:textId="75CEA998" w:rsidR="00715559" w:rsidRDefault="0071555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41027" w:history="1">
            <w:r w:rsidRPr="007649B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49B4">
              <w:rPr>
                <w:rStyle w:val="Hyperlink"/>
                <w:noProof/>
              </w:rPr>
              <w:t xml:space="preserve">Sơ đồ lớp </w:t>
            </w:r>
            <w:r w:rsidRPr="007649B4">
              <w:rPr>
                <w:rStyle w:val="Hyperlink"/>
                <w:noProof/>
                <w:lang w:val="en-US"/>
              </w:rPr>
              <w:t>(</w:t>
            </w:r>
            <w:r w:rsidRPr="007649B4">
              <w:rPr>
                <w:rStyle w:val="Hyperlink"/>
                <w:noProof/>
              </w:rPr>
              <w:t>mức phân tích</w:t>
            </w:r>
            <w:r w:rsidRPr="007649B4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8E0E" w14:textId="6C9D405C" w:rsidR="00715559" w:rsidRDefault="00405BC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28" w:history="1">
            <w:r w:rsidR="00715559" w:rsidRPr="007649B4">
              <w:rPr>
                <w:rStyle w:val="Hyperlink"/>
                <w:noProof/>
              </w:rPr>
              <w:t>1.1</w:t>
            </w:r>
            <w:r w:rsidR="007155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15559" w:rsidRPr="007649B4">
              <w:rPr>
                <w:rStyle w:val="Hyperlink"/>
                <w:noProof/>
              </w:rPr>
              <w:t>Sơ đồ lớp (mức phân tích)</w:t>
            </w:r>
            <w:r w:rsidR="00715559">
              <w:rPr>
                <w:noProof/>
                <w:webHidden/>
              </w:rPr>
              <w:tab/>
            </w:r>
            <w:r w:rsidR="00715559">
              <w:rPr>
                <w:noProof/>
                <w:webHidden/>
              </w:rPr>
              <w:fldChar w:fldCharType="begin"/>
            </w:r>
            <w:r w:rsidR="00715559">
              <w:rPr>
                <w:noProof/>
                <w:webHidden/>
              </w:rPr>
              <w:instrText xml:space="preserve"> PAGEREF _Toc73641028 \h </w:instrText>
            </w:r>
            <w:r w:rsidR="00715559">
              <w:rPr>
                <w:noProof/>
                <w:webHidden/>
              </w:rPr>
            </w:r>
            <w:r w:rsidR="00715559"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3</w:t>
            </w:r>
            <w:r w:rsidR="00715559">
              <w:rPr>
                <w:noProof/>
                <w:webHidden/>
              </w:rPr>
              <w:fldChar w:fldCharType="end"/>
            </w:r>
          </w:hyperlink>
        </w:p>
        <w:p w14:paraId="67308EEB" w14:textId="0B92C64A" w:rsidR="00715559" w:rsidRDefault="00405BC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29" w:history="1">
            <w:r w:rsidR="00715559" w:rsidRPr="007649B4">
              <w:rPr>
                <w:rStyle w:val="Hyperlink"/>
                <w:noProof/>
              </w:rPr>
              <w:t>1.2</w:t>
            </w:r>
            <w:r w:rsidR="007155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15559" w:rsidRPr="007649B4">
              <w:rPr>
                <w:rStyle w:val="Hyperlink"/>
                <w:noProof/>
              </w:rPr>
              <w:t>Danh sách các lớp đối tượng và quan hệ</w:t>
            </w:r>
            <w:r w:rsidR="00715559">
              <w:rPr>
                <w:noProof/>
                <w:webHidden/>
              </w:rPr>
              <w:tab/>
            </w:r>
            <w:r w:rsidR="00715559">
              <w:rPr>
                <w:noProof/>
                <w:webHidden/>
              </w:rPr>
              <w:fldChar w:fldCharType="begin"/>
            </w:r>
            <w:r w:rsidR="00715559">
              <w:rPr>
                <w:noProof/>
                <w:webHidden/>
              </w:rPr>
              <w:instrText xml:space="preserve"> PAGEREF _Toc73641029 \h </w:instrText>
            </w:r>
            <w:r w:rsidR="00715559">
              <w:rPr>
                <w:noProof/>
                <w:webHidden/>
              </w:rPr>
            </w:r>
            <w:r w:rsidR="00715559"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3</w:t>
            </w:r>
            <w:r w:rsidR="00715559">
              <w:rPr>
                <w:noProof/>
                <w:webHidden/>
              </w:rPr>
              <w:fldChar w:fldCharType="end"/>
            </w:r>
          </w:hyperlink>
        </w:p>
        <w:p w14:paraId="4CE7B36C" w14:textId="27968E0D" w:rsidR="00715559" w:rsidRDefault="00405BC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30" w:history="1">
            <w:r w:rsidR="00715559" w:rsidRPr="007649B4">
              <w:rPr>
                <w:rStyle w:val="Hyperlink"/>
                <w:noProof/>
              </w:rPr>
              <w:t>1.3</w:t>
            </w:r>
            <w:r w:rsidR="007155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15559" w:rsidRPr="007649B4">
              <w:rPr>
                <w:rStyle w:val="Hyperlink"/>
                <w:noProof/>
              </w:rPr>
              <w:t>Mô tả chi tiết từng lớp đối tượng</w:t>
            </w:r>
            <w:r w:rsidR="00715559">
              <w:rPr>
                <w:noProof/>
                <w:webHidden/>
              </w:rPr>
              <w:tab/>
            </w:r>
            <w:r w:rsidR="00715559">
              <w:rPr>
                <w:noProof/>
                <w:webHidden/>
              </w:rPr>
              <w:fldChar w:fldCharType="begin"/>
            </w:r>
            <w:r w:rsidR="00715559">
              <w:rPr>
                <w:noProof/>
                <w:webHidden/>
              </w:rPr>
              <w:instrText xml:space="preserve"> PAGEREF _Toc73641030 \h </w:instrText>
            </w:r>
            <w:r w:rsidR="00715559">
              <w:rPr>
                <w:noProof/>
                <w:webHidden/>
              </w:rPr>
            </w:r>
            <w:r w:rsidR="00715559"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4</w:t>
            </w:r>
            <w:r w:rsidR="00715559">
              <w:rPr>
                <w:noProof/>
                <w:webHidden/>
              </w:rPr>
              <w:fldChar w:fldCharType="end"/>
            </w:r>
          </w:hyperlink>
        </w:p>
        <w:p w14:paraId="6FDB1F35" w14:textId="4EADED4E" w:rsidR="00715559" w:rsidRDefault="00405BC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31" w:history="1">
            <w:r w:rsidR="00715559" w:rsidRPr="007649B4">
              <w:rPr>
                <w:rStyle w:val="Hyperlink"/>
                <w:noProof/>
              </w:rPr>
              <w:t>1.3.1</w:t>
            </w:r>
            <w:r w:rsidR="007155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15559" w:rsidRPr="007649B4">
              <w:rPr>
                <w:rStyle w:val="Hyperlink"/>
                <w:noProof/>
                <w:lang w:val="en-US"/>
              </w:rPr>
              <w:t>Lớp “HOC_SINH”</w:t>
            </w:r>
            <w:r w:rsidR="00715559">
              <w:rPr>
                <w:noProof/>
                <w:webHidden/>
              </w:rPr>
              <w:tab/>
            </w:r>
            <w:r w:rsidR="00715559">
              <w:rPr>
                <w:noProof/>
                <w:webHidden/>
              </w:rPr>
              <w:fldChar w:fldCharType="begin"/>
            </w:r>
            <w:r w:rsidR="00715559">
              <w:rPr>
                <w:noProof/>
                <w:webHidden/>
              </w:rPr>
              <w:instrText xml:space="preserve"> PAGEREF _Toc73641031 \h </w:instrText>
            </w:r>
            <w:r w:rsidR="00715559">
              <w:rPr>
                <w:noProof/>
                <w:webHidden/>
              </w:rPr>
            </w:r>
            <w:r w:rsidR="00715559"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4</w:t>
            </w:r>
            <w:r w:rsidR="00715559">
              <w:rPr>
                <w:noProof/>
                <w:webHidden/>
              </w:rPr>
              <w:fldChar w:fldCharType="end"/>
            </w:r>
          </w:hyperlink>
        </w:p>
        <w:p w14:paraId="44492073" w14:textId="194F6388" w:rsidR="00715559" w:rsidRDefault="00405BC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32" w:history="1">
            <w:r w:rsidR="00715559" w:rsidRPr="007649B4">
              <w:rPr>
                <w:rStyle w:val="Hyperlink"/>
                <w:noProof/>
              </w:rPr>
              <w:t>1.3.2</w:t>
            </w:r>
            <w:r w:rsidR="007155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15559" w:rsidRPr="007649B4">
              <w:rPr>
                <w:rStyle w:val="Hyperlink"/>
                <w:noProof/>
                <w:lang w:val="en-US"/>
              </w:rPr>
              <w:t>Lớp “LOP”</w:t>
            </w:r>
            <w:r w:rsidR="00715559">
              <w:rPr>
                <w:noProof/>
                <w:webHidden/>
              </w:rPr>
              <w:tab/>
            </w:r>
            <w:r w:rsidR="00715559">
              <w:rPr>
                <w:noProof/>
                <w:webHidden/>
              </w:rPr>
              <w:fldChar w:fldCharType="begin"/>
            </w:r>
            <w:r w:rsidR="00715559">
              <w:rPr>
                <w:noProof/>
                <w:webHidden/>
              </w:rPr>
              <w:instrText xml:space="preserve"> PAGEREF _Toc73641032 \h </w:instrText>
            </w:r>
            <w:r w:rsidR="00715559">
              <w:rPr>
                <w:noProof/>
                <w:webHidden/>
              </w:rPr>
            </w:r>
            <w:r w:rsidR="00715559"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4</w:t>
            </w:r>
            <w:r w:rsidR="00715559">
              <w:rPr>
                <w:noProof/>
                <w:webHidden/>
              </w:rPr>
              <w:fldChar w:fldCharType="end"/>
            </w:r>
          </w:hyperlink>
        </w:p>
        <w:p w14:paraId="446EC0B5" w14:textId="38181475" w:rsidR="00715559" w:rsidRDefault="00405BC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33" w:history="1">
            <w:r w:rsidR="00715559" w:rsidRPr="007649B4">
              <w:rPr>
                <w:rStyle w:val="Hyperlink"/>
                <w:noProof/>
              </w:rPr>
              <w:t>1.3.3</w:t>
            </w:r>
            <w:r w:rsidR="007155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15559" w:rsidRPr="007649B4">
              <w:rPr>
                <w:rStyle w:val="Hyperlink"/>
                <w:noProof/>
                <w:lang w:val="en-US"/>
              </w:rPr>
              <w:t>Lớp “BANG_DIEM_MON_HOC”</w:t>
            </w:r>
            <w:r w:rsidR="00715559">
              <w:rPr>
                <w:noProof/>
                <w:webHidden/>
              </w:rPr>
              <w:tab/>
            </w:r>
            <w:r w:rsidR="00715559">
              <w:rPr>
                <w:noProof/>
                <w:webHidden/>
              </w:rPr>
              <w:fldChar w:fldCharType="begin"/>
            </w:r>
            <w:r w:rsidR="00715559">
              <w:rPr>
                <w:noProof/>
                <w:webHidden/>
              </w:rPr>
              <w:instrText xml:space="preserve"> PAGEREF _Toc73641033 \h </w:instrText>
            </w:r>
            <w:r w:rsidR="00715559">
              <w:rPr>
                <w:noProof/>
                <w:webHidden/>
              </w:rPr>
            </w:r>
            <w:r w:rsidR="00715559"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4</w:t>
            </w:r>
            <w:r w:rsidR="00715559">
              <w:rPr>
                <w:noProof/>
                <w:webHidden/>
              </w:rPr>
              <w:fldChar w:fldCharType="end"/>
            </w:r>
          </w:hyperlink>
        </w:p>
        <w:p w14:paraId="67E3ACEE" w14:textId="32B09E52" w:rsidR="00715559" w:rsidRDefault="00405BC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34" w:history="1">
            <w:r w:rsidR="00715559" w:rsidRPr="007649B4">
              <w:rPr>
                <w:rStyle w:val="Hyperlink"/>
                <w:noProof/>
              </w:rPr>
              <w:t>1.3.4</w:t>
            </w:r>
            <w:r w:rsidR="007155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15559" w:rsidRPr="007649B4">
              <w:rPr>
                <w:rStyle w:val="Hyperlink"/>
                <w:noProof/>
                <w:lang w:val="en-US"/>
              </w:rPr>
              <w:t>Lớp “LAP_BAO_CAO”</w:t>
            </w:r>
            <w:r w:rsidR="00715559">
              <w:rPr>
                <w:noProof/>
                <w:webHidden/>
              </w:rPr>
              <w:tab/>
            </w:r>
            <w:r w:rsidR="00715559">
              <w:rPr>
                <w:noProof/>
                <w:webHidden/>
              </w:rPr>
              <w:fldChar w:fldCharType="begin"/>
            </w:r>
            <w:r w:rsidR="00715559">
              <w:rPr>
                <w:noProof/>
                <w:webHidden/>
              </w:rPr>
              <w:instrText xml:space="preserve"> PAGEREF _Toc73641034 \h </w:instrText>
            </w:r>
            <w:r w:rsidR="00715559">
              <w:rPr>
                <w:noProof/>
                <w:webHidden/>
              </w:rPr>
            </w:r>
            <w:r w:rsidR="00715559"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5</w:t>
            </w:r>
            <w:r w:rsidR="00715559">
              <w:rPr>
                <w:noProof/>
                <w:webHidden/>
              </w:rPr>
              <w:fldChar w:fldCharType="end"/>
            </w:r>
          </w:hyperlink>
        </w:p>
        <w:p w14:paraId="246E03C0" w14:textId="3E669E38" w:rsidR="00715559" w:rsidRDefault="00405BC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1035" w:history="1">
            <w:r w:rsidR="00715559" w:rsidRPr="007649B4">
              <w:rPr>
                <w:rStyle w:val="Hyperlink"/>
                <w:noProof/>
              </w:rPr>
              <w:t>1.3.5</w:t>
            </w:r>
            <w:r w:rsidR="007155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15559" w:rsidRPr="007649B4">
              <w:rPr>
                <w:rStyle w:val="Hyperlink"/>
                <w:noProof/>
                <w:lang w:val="en-US"/>
              </w:rPr>
              <w:t>Lớp “QUY_DINH”</w:t>
            </w:r>
            <w:r w:rsidR="00715559">
              <w:rPr>
                <w:noProof/>
                <w:webHidden/>
              </w:rPr>
              <w:tab/>
            </w:r>
            <w:r w:rsidR="00715559">
              <w:rPr>
                <w:noProof/>
                <w:webHidden/>
              </w:rPr>
              <w:fldChar w:fldCharType="begin"/>
            </w:r>
            <w:r w:rsidR="00715559">
              <w:rPr>
                <w:noProof/>
                <w:webHidden/>
              </w:rPr>
              <w:instrText xml:space="preserve"> PAGEREF _Toc73641035 \h </w:instrText>
            </w:r>
            <w:r w:rsidR="00715559">
              <w:rPr>
                <w:noProof/>
                <w:webHidden/>
              </w:rPr>
            </w:r>
            <w:r w:rsidR="00715559">
              <w:rPr>
                <w:noProof/>
                <w:webHidden/>
              </w:rPr>
              <w:fldChar w:fldCharType="separate"/>
            </w:r>
            <w:r w:rsidR="0094596B">
              <w:rPr>
                <w:noProof/>
                <w:webHidden/>
              </w:rPr>
              <w:t>5</w:t>
            </w:r>
            <w:r w:rsidR="00715559">
              <w:rPr>
                <w:noProof/>
                <w:webHidden/>
              </w:rPr>
              <w:fldChar w:fldCharType="end"/>
            </w:r>
          </w:hyperlink>
        </w:p>
        <w:p w14:paraId="565F10B3" w14:textId="3D97788F" w:rsidR="00715559" w:rsidRDefault="00715559">
          <w:r>
            <w:rPr>
              <w:b/>
              <w:bCs/>
              <w:noProof/>
            </w:rPr>
            <w:fldChar w:fldCharType="end"/>
          </w:r>
        </w:p>
      </w:sdtContent>
    </w:sdt>
    <w:p w14:paraId="12C1FA72" w14:textId="77777777" w:rsidR="00715559" w:rsidRPr="00715559" w:rsidRDefault="00715559" w:rsidP="00715559">
      <w:pPr>
        <w:rPr>
          <w:lang w:val="en-US"/>
        </w:rPr>
      </w:pPr>
    </w:p>
    <w:p w14:paraId="4F81A3D0" w14:textId="1626E209" w:rsidR="005E2817" w:rsidRDefault="005E2817" w:rsidP="005E2817">
      <w:pPr>
        <w:pStyle w:val="BodyText"/>
        <w:rPr>
          <w:lang w:val="en-US"/>
        </w:rPr>
      </w:pPr>
    </w:p>
    <w:p w14:paraId="3B763BBB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bookmarkStart w:id="2" w:name="_Toc73640975"/>
      <w:bookmarkStart w:id="3" w:name="_Toc73641027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  <w:bookmarkEnd w:id="2"/>
      <w:bookmarkEnd w:id="3"/>
    </w:p>
    <w:p w14:paraId="41DE39B8" w14:textId="0671EB8B" w:rsidR="00FD06E2" w:rsidRDefault="00FD06E2" w:rsidP="00FD06E2">
      <w:pPr>
        <w:pStyle w:val="Heading2"/>
      </w:pPr>
      <w:bookmarkStart w:id="4" w:name="_Toc172872216"/>
      <w:bookmarkStart w:id="5" w:name="_Toc73640976"/>
      <w:bookmarkStart w:id="6" w:name="_Toc73641028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4"/>
      <w:bookmarkEnd w:id="5"/>
      <w:bookmarkEnd w:id="6"/>
    </w:p>
    <w:p w14:paraId="5B65DE47" w14:textId="0AAECEC8" w:rsidR="005B6817" w:rsidRPr="005B6817" w:rsidRDefault="005B6817" w:rsidP="005B6817">
      <w:r>
        <w:rPr>
          <w:noProof/>
        </w:rPr>
        <w:drawing>
          <wp:inline distT="0" distB="0" distL="0" distR="0" wp14:anchorId="6F3F8101" wp14:editId="10A5E5AF">
            <wp:extent cx="5732145" cy="29825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AE2E" w14:textId="77777777" w:rsidR="00FD06E2" w:rsidRDefault="00FD06E2" w:rsidP="00FD06E2">
      <w:pPr>
        <w:pStyle w:val="Heading2"/>
      </w:pPr>
      <w:bookmarkStart w:id="7" w:name="_Toc172872217"/>
      <w:bookmarkStart w:id="8" w:name="_Toc73640977"/>
      <w:bookmarkStart w:id="9" w:name="_Toc73641029"/>
      <w:r>
        <w:t>Danh sách các lớp đối tượng và quan hệ</w:t>
      </w:r>
      <w:bookmarkEnd w:id="7"/>
      <w:bookmarkEnd w:id="8"/>
      <w:bookmarkEnd w:id="9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2937"/>
        <w:gridCol w:w="1829"/>
        <w:gridCol w:w="3331"/>
      </w:tblGrid>
      <w:tr w:rsidR="00FD06E2" w14:paraId="5A0005D0" w14:textId="77777777" w:rsidTr="00715559">
        <w:tc>
          <w:tcPr>
            <w:tcW w:w="771" w:type="dxa"/>
          </w:tcPr>
          <w:p w14:paraId="1046EE42" w14:textId="77777777" w:rsidR="00FD06E2" w:rsidRDefault="00FD06E2" w:rsidP="00BC2E3D">
            <w:pPr>
              <w:pStyle w:val="BodyText"/>
              <w:spacing w:after="0"/>
              <w:jc w:val="center"/>
            </w:pPr>
            <w:r>
              <w:t>STT</w:t>
            </w:r>
          </w:p>
        </w:tc>
        <w:tc>
          <w:tcPr>
            <w:tcW w:w="2937" w:type="dxa"/>
          </w:tcPr>
          <w:p w14:paraId="0C2F21C3" w14:textId="77777777" w:rsidR="00FD06E2" w:rsidRDefault="00FD06E2" w:rsidP="00BC2E3D">
            <w:pPr>
              <w:pStyle w:val="BodyText"/>
              <w:spacing w:after="0"/>
              <w:jc w:val="center"/>
            </w:pPr>
            <w:r>
              <w:t>Tên lớp/quan hệ</w:t>
            </w:r>
          </w:p>
        </w:tc>
        <w:tc>
          <w:tcPr>
            <w:tcW w:w="1829" w:type="dxa"/>
          </w:tcPr>
          <w:p w14:paraId="072EE9C5" w14:textId="77777777" w:rsidR="00FD06E2" w:rsidRDefault="00FD06E2" w:rsidP="00BC2E3D">
            <w:pPr>
              <w:pStyle w:val="BodyText"/>
              <w:spacing w:after="0"/>
              <w:jc w:val="center"/>
            </w:pPr>
            <w:r>
              <w:t>Loại</w:t>
            </w:r>
          </w:p>
        </w:tc>
        <w:tc>
          <w:tcPr>
            <w:tcW w:w="3331" w:type="dxa"/>
          </w:tcPr>
          <w:p w14:paraId="2DCAD953" w14:textId="77777777" w:rsidR="00FD06E2" w:rsidRDefault="00FD06E2" w:rsidP="00BC2E3D">
            <w:pPr>
              <w:pStyle w:val="BodyText"/>
              <w:spacing w:after="0"/>
              <w:jc w:val="center"/>
            </w:pPr>
            <w:r>
              <w:t>Ý nghĩa/Ghi chú</w:t>
            </w:r>
          </w:p>
        </w:tc>
      </w:tr>
      <w:tr w:rsidR="00FD06E2" w14:paraId="4EA75D97" w14:textId="77777777" w:rsidTr="00715559">
        <w:tc>
          <w:tcPr>
            <w:tcW w:w="771" w:type="dxa"/>
          </w:tcPr>
          <w:p w14:paraId="4DEBF366" w14:textId="557351B6" w:rsidR="00FD06E2" w:rsidRPr="00BC2E3D" w:rsidRDefault="00BC2E3D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7" w:type="dxa"/>
          </w:tcPr>
          <w:p w14:paraId="6FE56D0A" w14:textId="4773FC3B" w:rsidR="00FD06E2" w:rsidRPr="00345C6D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HOC_SINH</w:t>
            </w:r>
          </w:p>
        </w:tc>
        <w:tc>
          <w:tcPr>
            <w:tcW w:w="1829" w:type="dxa"/>
          </w:tcPr>
          <w:p w14:paraId="4F95026E" w14:textId="21EE3A92" w:rsidR="00FD06E2" w:rsidRPr="00345C6D" w:rsidRDefault="00345C6D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331" w:type="dxa"/>
          </w:tcPr>
          <w:p w14:paraId="228B2216" w14:textId="0F346C87" w:rsidR="00FD06E2" w:rsidRPr="00345C6D" w:rsidRDefault="00345C6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thông tin của một học sinh</w:t>
            </w:r>
          </w:p>
        </w:tc>
      </w:tr>
      <w:tr w:rsidR="00BC2E3D" w14:paraId="1964AA13" w14:textId="77777777" w:rsidTr="00715559">
        <w:tc>
          <w:tcPr>
            <w:tcW w:w="771" w:type="dxa"/>
          </w:tcPr>
          <w:p w14:paraId="68F83784" w14:textId="48B8AEE8" w:rsidR="00BC2E3D" w:rsidRDefault="00BC2E3D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7" w:type="dxa"/>
          </w:tcPr>
          <w:p w14:paraId="1576A51D" w14:textId="30C75D45" w:rsidR="00BC2E3D" w:rsidRPr="00345C6D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LOP</w:t>
            </w:r>
          </w:p>
        </w:tc>
        <w:tc>
          <w:tcPr>
            <w:tcW w:w="1829" w:type="dxa"/>
          </w:tcPr>
          <w:p w14:paraId="03A8FB11" w14:textId="388A97EC" w:rsidR="00BC2E3D" w:rsidRPr="00345C6D" w:rsidRDefault="00345C6D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331" w:type="dxa"/>
          </w:tcPr>
          <w:p w14:paraId="04B47121" w14:textId="4151ABC5" w:rsidR="00BC2E3D" w:rsidRPr="00345C6D" w:rsidRDefault="00345C6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thông tin của một lớp học</w:t>
            </w:r>
          </w:p>
        </w:tc>
      </w:tr>
      <w:tr w:rsidR="00BC2E3D" w14:paraId="3173AB9D" w14:textId="77777777" w:rsidTr="00715559">
        <w:tc>
          <w:tcPr>
            <w:tcW w:w="771" w:type="dxa"/>
          </w:tcPr>
          <w:p w14:paraId="29C94BA7" w14:textId="701AD3BE" w:rsidR="00BC2E3D" w:rsidRDefault="00BC2E3D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7" w:type="dxa"/>
          </w:tcPr>
          <w:p w14:paraId="2A681492" w14:textId="33FFC177" w:rsidR="00BC2E3D" w:rsidRP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BANG_DIEM_MON_HOC</w:t>
            </w:r>
          </w:p>
        </w:tc>
        <w:tc>
          <w:tcPr>
            <w:tcW w:w="1829" w:type="dxa"/>
          </w:tcPr>
          <w:p w14:paraId="75E9E2C7" w14:textId="42F04AB6" w:rsidR="00BC2E3D" w:rsidRP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331" w:type="dxa"/>
          </w:tcPr>
          <w:p w14:paraId="28ADDFE9" w14:textId="473B2ACE" w:rsidR="00BC2E3D" w:rsidRP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thông tin bảng điểm môn học của 1 học sinh</w:t>
            </w:r>
          </w:p>
        </w:tc>
      </w:tr>
      <w:tr w:rsidR="005B6817" w14:paraId="6BA07260" w14:textId="77777777" w:rsidTr="00715559">
        <w:tc>
          <w:tcPr>
            <w:tcW w:w="771" w:type="dxa"/>
          </w:tcPr>
          <w:p w14:paraId="1BEBCF46" w14:textId="0550AD03" w:rsidR="005B6817" w:rsidRDefault="005B6817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7" w:type="dxa"/>
          </w:tcPr>
          <w:p w14:paraId="407B651B" w14:textId="07901746" w:rsid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LAP_BAO_CAO</w:t>
            </w:r>
          </w:p>
        </w:tc>
        <w:tc>
          <w:tcPr>
            <w:tcW w:w="1829" w:type="dxa"/>
          </w:tcPr>
          <w:p w14:paraId="58E28AE2" w14:textId="1A2250BD" w:rsid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331" w:type="dxa"/>
          </w:tcPr>
          <w:p w14:paraId="05F6E449" w14:textId="07EF4F54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các phương thức để tạo báo cáo tồng kết môn học, báo cáo tồng kết học kỳ</w:t>
            </w:r>
          </w:p>
        </w:tc>
      </w:tr>
      <w:tr w:rsidR="005B6817" w14:paraId="76D78EAB" w14:textId="77777777" w:rsidTr="00715559">
        <w:tc>
          <w:tcPr>
            <w:tcW w:w="771" w:type="dxa"/>
          </w:tcPr>
          <w:p w14:paraId="7FC65479" w14:textId="46892790" w:rsidR="005B6817" w:rsidRDefault="005B6817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7" w:type="dxa"/>
          </w:tcPr>
          <w:p w14:paraId="76A3A70E" w14:textId="028BB043" w:rsid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QUY_DINH</w:t>
            </w:r>
          </w:p>
        </w:tc>
        <w:tc>
          <w:tcPr>
            <w:tcW w:w="1829" w:type="dxa"/>
          </w:tcPr>
          <w:p w14:paraId="7F4CC316" w14:textId="55EB8FDF" w:rsid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331" w:type="dxa"/>
          </w:tcPr>
          <w:p w14:paraId="3EE51EB3" w14:textId="2DE0F6B6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các quy định</w:t>
            </w:r>
          </w:p>
        </w:tc>
      </w:tr>
    </w:tbl>
    <w:p w14:paraId="4CED7E8A" w14:textId="0117F42F" w:rsidR="00715559" w:rsidRPr="00715559" w:rsidRDefault="00715559" w:rsidP="00715559">
      <w:pPr>
        <w:rPr>
          <w:rStyle w:val="Emphasis"/>
        </w:rPr>
      </w:pPr>
      <w:bookmarkStart w:id="10" w:name="_Toc172872218"/>
      <w:bookmarkStart w:id="11" w:name="_Toc73640978"/>
      <w:bookmarkStart w:id="12" w:name="_Toc73641030"/>
    </w:p>
    <w:p w14:paraId="0EFF6C72" w14:textId="77EFFBD2" w:rsidR="00715559" w:rsidRPr="00715559" w:rsidRDefault="00715559" w:rsidP="00715559">
      <w:pPr>
        <w:rPr>
          <w:rStyle w:val="Emphasis"/>
        </w:rPr>
      </w:pPr>
    </w:p>
    <w:p w14:paraId="4C9CABA6" w14:textId="3171E762" w:rsidR="00715559" w:rsidRDefault="00715559" w:rsidP="00715559"/>
    <w:p w14:paraId="79C6598A" w14:textId="454A6ED8" w:rsidR="00715559" w:rsidRDefault="00715559" w:rsidP="00715559"/>
    <w:p w14:paraId="538B3BDE" w14:textId="77777777" w:rsidR="00715559" w:rsidRDefault="00715559" w:rsidP="00715559"/>
    <w:p w14:paraId="672DE7EC" w14:textId="77777777" w:rsidR="00715559" w:rsidRPr="00715559" w:rsidRDefault="00715559" w:rsidP="00715559"/>
    <w:p w14:paraId="05BE3B28" w14:textId="09779DCD" w:rsidR="00FD06E2" w:rsidRPr="00715559" w:rsidRDefault="00FD06E2" w:rsidP="00715559">
      <w:pPr>
        <w:pStyle w:val="Heading2"/>
      </w:pPr>
      <w:r w:rsidRPr="00715559">
        <w:lastRenderedPageBreak/>
        <w:t>Mô tả chi tiết từng lớp đối tượng</w:t>
      </w:r>
      <w:bookmarkEnd w:id="10"/>
      <w:bookmarkEnd w:id="11"/>
      <w:bookmarkEnd w:id="12"/>
    </w:p>
    <w:p w14:paraId="4381E709" w14:textId="4E794225" w:rsidR="00FD06E2" w:rsidRPr="005B6817" w:rsidRDefault="00BC4409" w:rsidP="00BC4409">
      <w:pPr>
        <w:pStyle w:val="Heading3"/>
      </w:pPr>
      <w:bookmarkStart w:id="13" w:name="_Toc73640979"/>
      <w:bookmarkStart w:id="14" w:name="_Toc73641031"/>
      <w:r>
        <w:rPr>
          <w:lang w:val="en-US"/>
        </w:rPr>
        <w:t>Lớp “HOC_SINH”</w:t>
      </w:r>
      <w:bookmarkEnd w:id="13"/>
      <w:bookmarkEnd w:id="14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14:paraId="4790C4B2" w14:textId="77777777">
        <w:tc>
          <w:tcPr>
            <w:tcW w:w="758" w:type="dxa"/>
          </w:tcPr>
          <w:p w14:paraId="698928D2" w14:textId="77777777" w:rsidR="00363B6E" w:rsidRPr="00F44EE4" w:rsidRDefault="00363B6E" w:rsidP="005B6817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DEFF759" w14:textId="77777777" w:rsidR="00363B6E" w:rsidRPr="00F44EE4" w:rsidRDefault="00363B6E" w:rsidP="005B6817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9F1033A" w14:textId="77777777" w:rsidR="00363B6E" w:rsidRPr="00363B6E" w:rsidRDefault="00363B6E" w:rsidP="005B681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E157F24" w14:textId="77777777" w:rsidR="00363B6E" w:rsidRPr="00F44EE4" w:rsidRDefault="00363B6E" w:rsidP="005B6817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9BB7554" w14:textId="77777777" w:rsidR="00363B6E" w:rsidRPr="00F44EE4" w:rsidRDefault="00363B6E" w:rsidP="005B6817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490F0DF2" w14:textId="77777777">
        <w:tc>
          <w:tcPr>
            <w:tcW w:w="758" w:type="dxa"/>
          </w:tcPr>
          <w:p w14:paraId="17D6CED0" w14:textId="4FA2EF61" w:rsidR="00363B6E" w:rsidRP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6C8B57D" w14:textId="7883CC89" w:rsidR="00363B6E" w:rsidRP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HO_TEN</w:t>
            </w:r>
          </w:p>
        </w:tc>
        <w:tc>
          <w:tcPr>
            <w:tcW w:w="1566" w:type="dxa"/>
          </w:tcPr>
          <w:p w14:paraId="7CE75186" w14:textId="0B15A078" w:rsidR="00363B6E" w:rsidRPr="00363B6E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12F8F12" w14:textId="1C646274" w:rsidR="00363B6E" w:rsidRP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 w:rsidRPr="005B6817">
              <w:rPr>
                <w:lang w:val="en-US"/>
              </w:rPr>
              <w:t>Không</w:t>
            </w:r>
          </w:p>
        </w:tc>
        <w:tc>
          <w:tcPr>
            <w:tcW w:w="3646" w:type="dxa"/>
          </w:tcPr>
          <w:p w14:paraId="28907617" w14:textId="6A0BC01C" w:rsidR="00363B6E" w:rsidRP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và tên đầy đủ của học sinh</w:t>
            </w:r>
          </w:p>
        </w:tc>
      </w:tr>
      <w:tr w:rsidR="005B6817" w14:paraId="5A17771C" w14:textId="77777777">
        <w:tc>
          <w:tcPr>
            <w:tcW w:w="758" w:type="dxa"/>
          </w:tcPr>
          <w:p w14:paraId="01B163A0" w14:textId="51414836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D47AD72" w14:textId="554590BF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GIOI_TINH</w:t>
            </w:r>
          </w:p>
        </w:tc>
        <w:tc>
          <w:tcPr>
            <w:tcW w:w="1566" w:type="dxa"/>
          </w:tcPr>
          <w:p w14:paraId="11D5AA5D" w14:textId="645B04B3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CF561E1" w14:textId="6AA45410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nam/nữ/khác</w:t>
            </w:r>
          </w:p>
        </w:tc>
        <w:tc>
          <w:tcPr>
            <w:tcW w:w="3646" w:type="dxa"/>
          </w:tcPr>
          <w:p w14:paraId="7CB8D6DA" w14:textId="005FD485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của học sinh</w:t>
            </w:r>
          </w:p>
        </w:tc>
      </w:tr>
      <w:tr w:rsidR="005B6817" w14:paraId="32DED494" w14:textId="77777777">
        <w:tc>
          <w:tcPr>
            <w:tcW w:w="758" w:type="dxa"/>
          </w:tcPr>
          <w:p w14:paraId="23F1F265" w14:textId="298E0935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13ECC15E" w14:textId="0ACD7826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NGAY_SINH</w:t>
            </w:r>
          </w:p>
        </w:tc>
        <w:tc>
          <w:tcPr>
            <w:tcW w:w="1566" w:type="dxa"/>
          </w:tcPr>
          <w:p w14:paraId="7CC30138" w14:textId="5A8B12E7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012CBE2" w14:textId="0CC232FA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NGAY_SINH phải đáp ứng yêu cầu về độ tuổi tối thiểu, tối đa của học sinh</w:t>
            </w:r>
          </w:p>
        </w:tc>
        <w:tc>
          <w:tcPr>
            <w:tcW w:w="3646" w:type="dxa"/>
          </w:tcPr>
          <w:p w14:paraId="4C2497C2" w14:textId="77917374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Ngáy sinh của học sinh</w:t>
            </w:r>
          </w:p>
        </w:tc>
      </w:tr>
      <w:tr w:rsidR="005B6817" w14:paraId="52AABED9" w14:textId="77777777">
        <w:tc>
          <w:tcPr>
            <w:tcW w:w="758" w:type="dxa"/>
          </w:tcPr>
          <w:p w14:paraId="4DF41F50" w14:textId="7B687693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29621BA0" w14:textId="753B0E69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DIA_CHI</w:t>
            </w:r>
          </w:p>
        </w:tc>
        <w:tc>
          <w:tcPr>
            <w:tcW w:w="1566" w:type="dxa"/>
          </w:tcPr>
          <w:p w14:paraId="33CAA19E" w14:textId="6A9505BE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7FA6F1BA" w14:textId="0A17D2BB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</w:tcPr>
          <w:p w14:paraId="429469C7" w14:textId="7BF33FEB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của học sinh</w:t>
            </w:r>
          </w:p>
        </w:tc>
      </w:tr>
      <w:tr w:rsidR="005B6817" w14:paraId="684D6867" w14:textId="77777777">
        <w:tc>
          <w:tcPr>
            <w:tcW w:w="758" w:type="dxa"/>
          </w:tcPr>
          <w:p w14:paraId="5BDED85F" w14:textId="7CAB1E24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0F1FAC40" w14:textId="1090FB7F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14:paraId="4D1FD0C4" w14:textId="7DCB172D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898CDE9" w14:textId="55A889C3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Định dạng của email</w:t>
            </w:r>
          </w:p>
        </w:tc>
        <w:tc>
          <w:tcPr>
            <w:tcW w:w="3646" w:type="dxa"/>
          </w:tcPr>
          <w:p w14:paraId="79205442" w14:textId="6D26A719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 của học sinh</w:t>
            </w:r>
          </w:p>
        </w:tc>
      </w:tr>
    </w:tbl>
    <w:p w14:paraId="35726343" w14:textId="77777777" w:rsidR="00715559" w:rsidRDefault="00715559" w:rsidP="00715559">
      <w:pPr>
        <w:rPr>
          <w:lang w:val="en-US"/>
        </w:rPr>
      </w:pPr>
      <w:bookmarkStart w:id="15" w:name="_Toc73640980"/>
      <w:bookmarkStart w:id="16" w:name="_Toc73641032"/>
    </w:p>
    <w:p w14:paraId="45E3C20B" w14:textId="7E5246C8" w:rsidR="00BC4409" w:rsidRPr="00715559" w:rsidRDefault="00BC4409" w:rsidP="00715559">
      <w:pPr>
        <w:pStyle w:val="Heading3"/>
      </w:pPr>
      <w:r w:rsidRPr="00715559">
        <w:t>Lớp “LOP”</w:t>
      </w:r>
      <w:bookmarkEnd w:id="15"/>
      <w:bookmarkEnd w:id="16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C4409" w14:paraId="6246A1C8" w14:textId="77777777" w:rsidTr="00FB3845">
        <w:tc>
          <w:tcPr>
            <w:tcW w:w="758" w:type="dxa"/>
          </w:tcPr>
          <w:p w14:paraId="4D980885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C8BBF11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82DC677" w14:textId="77777777" w:rsidR="00BC4409" w:rsidRPr="00363B6E" w:rsidRDefault="00BC4409" w:rsidP="00FB38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F23B486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7D144BB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BC4409" w14:paraId="12CEB378" w14:textId="77777777" w:rsidTr="00FB3845">
        <w:tc>
          <w:tcPr>
            <w:tcW w:w="758" w:type="dxa"/>
          </w:tcPr>
          <w:p w14:paraId="4AB96C6B" w14:textId="77777777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6811AE4" w14:textId="09E092DA" w:rsidR="00BC4409" w:rsidRPr="005B6817" w:rsidRDefault="00BC4409" w:rsidP="00BC440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566" w:type="dxa"/>
          </w:tcPr>
          <w:p w14:paraId="61F16462" w14:textId="77777777" w:rsidR="00BC4409" w:rsidRPr="00363B6E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4A4EF5A" w14:textId="77777777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5B6817">
              <w:rPr>
                <w:lang w:val="en-US"/>
              </w:rPr>
              <w:t>Không</w:t>
            </w:r>
          </w:p>
        </w:tc>
        <w:tc>
          <w:tcPr>
            <w:tcW w:w="3646" w:type="dxa"/>
          </w:tcPr>
          <w:p w14:paraId="467F0AD0" w14:textId="410F22FC" w:rsidR="00BC4409" w:rsidRPr="005B6817" w:rsidRDefault="00BC4409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lớp học</w:t>
            </w:r>
          </w:p>
        </w:tc>
      </w:tr>
      <w:tr w:rsidR="00BC4409" w14:paraId="4CDB5410" w14:textId="77777777" w:rsidTr="00FB3845">
        <w:tc>
          <w:tcPr>
            <w:tcW w:w="758" w:type="dxa"/>
          </w:tcPr>
          <w:p w14:paraId="1EC7B745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ECEA024" w14:textId="0DA02AB2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SI_SO</w:t>
            </w:r>
          </w:p>
        </w:tc>
        <w:tc>
          <w:tcPr>
            <w:tcW w:w="1566" w:type="dxa"/>
          </w:tcPr>
          <w:p w14:paraId="07E26943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3ECDD46" w14:textId="0E7405EC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Nhỏ hơn sĩ số tối đa</w:t>
            </w:r>
          </w:p>
        </w:tc>
        <w:tc>
          <w:tcPr>
            <w:tcW w:w="3646" w:type="dxa"/>
          </w:tcPr>
          <w:p w14:paraId="00F1872C" w14:textId="2C78FC7C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 của lớp học</w:t>
            </w:r>
          </w:p>
        </w:tc>
      </w:tr>
    </w:tbl>
    <w:p w14:paraId="3148E09A" w14:textId="77777777" w:rsidR="0094596B" w:rsidRPr="0094596B" w:rsidRDefault="0094596B" w:rsidP="0094596B">
      <w:bookmarkStart w:id="17" w:name="_Toc73640981"/>
      <w:bookmarkStart w:id="18" w:name="_Toc73641033"/>
    </w:p>
    <w:p w14:paraId="7CBDFDC0" w14:textId="23D60485" w:rsidR="00BC4409" w:rsidRPr="005B6817" w:rsidRDefault="00BC4409" w:rsidP="00BC4409">
      <w:pPr>
        <w:pStyle w:val="Heading3"/>
      </w:pPr>
      <w:r>
        <w:rPr>
          <w:lang w:val="en-US"/>
        </w:rPr>
        <w:t>Lớp “BANG_DIEM_MON_HOC”</w:t>
      </w:r>
      <w:bookmarkEnd w:id="17"/>
      <w:bookmarkEnd w:id="18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6"/>
        <w:gridCol w:w="2003"/>
        <w:gridCol w:w="1562"/>
        <w:gridCol w:w="1633"/>
        <w:gridCol w:w="3622"/>
      </w:tblGrid>
      <w:tr w:rsidR="00BC4409" w14:paraId="0254456A" w14:textId="77777777" w:rsidTr="0063665E">
        <w:tc>
          <w:tcPr>
            <w:tcW w:w="756" w:type="dxa"/>
          </w:tcPr>
          <w:p w14:paraId="1FBCB7A5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003" w:type="dxa"/>
          </w:tcPr>
          <w:p w14:paraId="25DE0963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2" w:type="dxa"/>
          </w:tcPr>
          <w:p w14:paraId="521AE9A4" w14:textId="77777777" w:rsidR="00BC4409" w:rsidRPr="00363B6E" w:rsidRDefault="00BC4409" w:rsidP="00FB38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33" w:type="dxa"/>
          </w:tcPr>
          <w:p w14:paraId="6D8207C6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22" w:type="dxa"/>
          </w:tcPr>
          <w:p w14:paraId="307136E9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BC4409" w14:paraId="599258AC" w14:textId="77777777" w:rsidTr="0063665E">
        <w:tc>
          <w:tcPr>
            <w:tcW w:w="756" w:type="dxa"/>
          </w:tcPr>
          <w:p w14:paraId="75F7B2E5" w14:textId="77777777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3" w:type="dxa"/>
          </w:tcPr>
          <w:p w14:paraId="3A96EEA9" w14:textId="6BDD30A2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DIEM_15PHUT</w:t>
            </w:r>
          </w:p>
        </w:tc>
        <w:tc>
          <w:tcPr>
            <w:tcW w:w="1562" w:type="dxa"/>
          </w:tcPr>
          <w:p w14:paraId="4B4E905A" w14:textId="77777777" w:rsidR="00BC4409" w:rsidRPr="00363B6E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2004A710" w14:textId="77777777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5B6817">
              <w:rPr>
                <w:lang w:val="en-US"/>
              </w:rPr>
              <w:t>Không</w:t>
            </w:r>
          </w:p>
        </w:tc>
        <w:tc>
          <w:tcPr>
            <w:tcW w:w="3622" w:type="dxa"/>
          </w:tcPr>
          <w:p w14:paraId="6D89C689" w14:textId="5F62FD2E" w:rsidR="00BC4409" w:rsidRPr="005B6817" w:rsidRDefault="00BC4409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15 phút của học sinh</w:t>
            </w:r>
          </w:p>
        </w:tc>
      </w:tr>
      <w:tr w:rsidR="00BC4409" w14:paraId="24A6612C" w14:textId="77777777" w:rsidTr="0063665E">
        <w:tc>
          <w:tcPr>
            <w:tcW w:w="756" w:type="dxa"/>
          </w:tcPr>
          <w:p w14:paraId="5E60B5B2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03" w:type="dxa"/>
          </w:tcPr>
          <w:p w14:paraId="3F274721" w14:textId="27450C22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DIEM_1TIET</w:t>
            </w:r>
          </w:p>
        </w:tc>
        <w:tc>
          <w:tcPr>
            <w:tcW w:w="1562" w:type="dxa"/>
          </w:tcPr>
          <w:p w14:paraId="60E0922E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2254DCB5" w14:textId="3147E760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BC4409">
              <w:rPr>
                <w:lang w:val="en-US"/>
              </w:rPr>
              <w:t>Không</w:t>
            </w:r>
          </w:p>
        </w:tc>
        <w:tc>
          <w:tcPr>
            <w:tcW w:w="3622" w:type="dxa"/>
          </w:tcPr>
          <w:p w14:paraId="2CA3D81B" w14:textId="3F03ACDE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r w:rsidRPr="00BC4409">
              <w:rPr>
                <w:lang w:val="en-US"/>
              </w:rPr>
              <w:t xml:space="preserve">Điểm </w:t>
            </w:r>
            <w:r w:rsidR="0063665E">
              <w:rPr>
                <w:lang w:val="en-US"/>
              </w:rPr>
              <w:t>1 tiết</w:t>
            </w:r>
            <w:r w:rsidRPr="00BC4409">
              <w:rPr>
                <w:lang w:val="en-US"/>
              </w:rPr>
              <w:t xml:space="preserve"> của học sinh</w:t>
            </w:r>
          </w:p>
        </w:tc>
      </w:tr>
      <w:tr w:rsidR="00BC4409" w14:paraId="743654B7" w14:textId="77777777" w:rsidTr="0063665E">
        <w:tc>
          <w:tcPr>
            <w:tcW w:w="756" w:type="dxa"/>
          </w:tcPr>
          <w:p w14:paraId="1DEA94E7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03" w:type="dxa"/>
          </w:tcPr>
          <w:p w14:paraId="4B5F1312" w14:textId="2DAAB9F4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DIEM_CUOI_KY</w:t>
            </w:r>
          </w:p>
        </w:tc>
        <w:tc>
          <w:tcPr>
            <w:tcW w:w="1562" w:type="dxa"/>
          </w:tcPr>
          <w:p w14:paraId="196B7960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4B1C1790" w14:textId="5812283E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BC4409">
              <w:rPr>
                <w:lang w:val="en-US"/>
              </w:rPr>
              <w:t>Không</w:t>
            </w:r>
          </w:p>
        </w:tc>
        <w:tc>
          <w:tcPr>
            <w:tcW w:w="3622" w:type="dxa"/>
          </w:tcPr>
          <w:p w14:paraId="0FC0D84A" w14:textId="334471FA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r w:rsidRPr="00BC4409">
              <w:rPr>
                <w:lang w:val="en-US"/>
              </w:rPr>
              <w:t xml:space="preserve">Điểm </w:t>
            </w:r>
            <w:r w:rsidR="0063665E">
              <w:rPr>
                <w:lang w:val="en-US"/>
              </w:rPr>
              <w:t>cuối kỳ</w:t>
            </w:r>
            <w:r w:rsidRPr="00BC4409">
              <w:rPr>
                <w:lang w:val="en-US"/>
              </w:rPr>
              <w:t xml:space="preserve"> của học sinh</w:t>
            </w:r>
          </w:p>
        </w:tc>
      </w:tr>
      <w:tr w:rsidR="00BC4409" w14:paraId="12DFD43A" w14:textId="77777777" w:rsidTr="0063665E">
        <w:tc>
          <w:tcPr>
            <w:tcW w:w="756" w:type="dxa"/>
          </w:tcPr>
          <w:p w14:paraId="635CD568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03" w:type="dxa"/>
          </w:tcPr>
          <w:p w14:paraId="7B73EA64" w14:textId="6BFB8C75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MON_HOC</w:t>
            </w:r>
          </w:p>
        </w:tc>
        <w:tc>
          <w:tcPr>
            <w:tcW w:w="1562" w:type="dxa"/>
          </w:tcPr>
          <w:p w14:paraId="28F408F2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35080741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22" w:type="dxa"/>
          </w:tcPr>
          <w:p w14:paraId="100B0C34" w14:textId="2AC59F58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môn học</w:t>
            </w:r>
          </w:p>
        </w:tc>
      </w:tr>
      <w:tr w:rsidR="00BC4409" w14:paraId="534F0EA1" w14:textId="77777777" w:rsidTr="0063665E">
        <w:tc>
          <w:tcPr>
            <w:tcW w:w="756" w:type="dxa"/>
          </w:tcPr>
          <w:p w14:paraId="2FDD646D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03" w:type="dxa"/>
          </w:tcPr>
          <w:p w14:paraId="5B627BA5" w14:textId="65AC1459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HOC_KY</w:t>
            </w:r>
          </w:p>
        </w:tc>
        <w:tc>
          <w:tcPr>
            <w:tcW w:w="1562" w:type="dxa"/>
          </w:tcPr>
          <w:p w14:paraId="6C2E3ECF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452C6B2F" w14:textId="081AB17C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BC4409">
              <w:rPr>
                <w:lang w:val="en-US"/>
              </w:rPr>
              <w:t>Không</w:t>
            </w:r>
          </w:p>
        </w:tc>
        <w:tc>
          <w:tcPr>
            <w:tcW w:w="3622" w:type="dxa"/>
          </w:tcPr>
          <w:p w14:paraId="5418B7C6" w14:textId="3253CDE5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Học kỳ</w:t>
            </w:r>
          </w:p>
        </w:tc>
      </w:tr>
    </w:tbl>
    <w:p w14:paraId="4D83F023" w14:textId="59A05810" w:rsidR="0094596B" w:rsidRDefault="0094596B" w:rsidP="0094596B">
      <w:bookmarkStart w:id="19" w:name="_Toc73640982"/>
      <w:bookmarkStart w:id="20" w:name="_Toc73641034"/>
    </w:p>
    <w:p w14:paraId="775F467C" w14:textId="1D1FF9BC" w:rsidR="0094596B" w:rsidRDefault="0094596B" w:rsidP="0094596B"/>
    <w:p w14:paraId="6EBC7058" w14:textId="77777777" w:rsidR="0094596B" w:rsidRPr="0094596B" w:rsidRDefault="0094596B" w:rsidP="0094596B"/>
    <w:p w14:paraId="50978BBE" w14:textId="3EC959B9" w:rsidR="0063665E" w:rsidRPr="005B6817" w:rsidRDefault="0063665E" w:rsidP="0063665E">
      <w:pPr>
        <w:pStyle w:val="Heading3"/>
      </w:pPr>
      <w:r>
        <w:rPr>
          <w:lang w:val="en-US"/>
        </w:rPr>
        <w:lastRenderedPageBreak/>
        <w:t>Lớp “LAP_BAO_CAO”</w:t>
      </w:r>
      <w:bookmarkEnd w:id="19"/>
      <w:bookmarkEnd w:id="20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685"/>
        <w:gridCol w:w="4390"/>
        <w:gridCol w:w="1280"/>
        <w:gridCol w:w="1157"/>
        <w:gridCol w:w="2064"/>
      </w:tblGrid>
      <w:tr w:rsidR="0063665E" w14:paraId="5DE5998B" w14:textId="77777777" w:rsidTr="00715559">
        <w:tc>
          <w:tcPr>
            <w:tcW w:w="685" w:type="dxa"/>
          </w:tcPr>
          <w:p w14:paraId="60D8C6B2" w14:textId="77777777" w:rsidR="0063665E" w:rsidRPr="00F44EE4" w:rsidRDefault="0063665E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4390" w:type="dxa"/>
          </w:tcPr>
          <w:p w14:paraId="774B9039" w14:textId="35750A12" w:rsidR="0063665E" w:rsidRPr="0063665E" w:rsidRDefault="0063665E" w:rsidP="00FB3845">
            <w:pPr>
              <w:spacing w:line="360" w:lineRule="auto"/>
              <w:jc w:val="center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280" w:type="dxa"/>
          </w:tcPr>
          <w:p w14:paraId="28E8DAB0" w14:textId="77777777" w:rsidR="0063665E" w:rsidRPr="00363B6E" w:rsidRDefault="0063665E" w:rsidP="00FB38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157" w:type="dxa"/>
          </w:tcPr>
          <w:p w14:paraId="081A4EB5" w14:textId="77777777" w:rsidR="0063665E" w:rsidRPr="00F44EE4" w:rsidRDefault="0063665E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064" w:type="dxa"/>
          </w:tcPr>
          <w:p w14:paraId="744A3524" w14:textId="77777777" w:rsidR="0063665E" w:rsidRPr="00F44EE4" w:rsidRDefault="0063665E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3665E" w14:paraId="3E616E00" w14:textId="77777777" w:rsidTr="00715559">
        <w:tc>
          <w:tcPr>
            <w:tcW w:w="685" w:type="dxa"/>
          </w:tcPr>
          <w:p w14:paraId="4C403FE3" w14:textId="77777777" w:rsidR="0063665E" w:rsidRPr="005B6817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0" w:type="dxa"/>
          </w:tcPr>
          <w:p w14:paraId="57DFD1DD" w14:textId="5E5D1803" w:rsidR="0063665E" w:rsidRPr="005B6817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LAP_CAO_CAO_TONG_KET_MON</w:t>
            </w:r>
          </w:p>
        </w:tc>
        <w:tc>
          <w:tcPr>
            <w:tcW w:w="1280" w:type="dxa"/>
          </w:tcPr>
          <w:p w14:paraId="4082E26D" w14:textId="77777777" w:rsidR="0063665E" w:rsidRPr="00363B6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57" w:type="dxa"/>
          </w:tcPr>
          <w:p w14:paraId="783552F3" w14:textId="77777777" w:rsidR="0063665E" w:rsidRPr="005B6817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5B6817">
              <w:rPr>
                <w:lang w:val="en-US"/>
              </w:rPr>
              <w:t>Không</w:t>
            </w:r>
          </w:p>
        </w:tc>
        <w:tc>
          <w:tcPr>
            <w:tcW w:w="2064" w:type="dxa"/>
          </w:tcPr>
          <w:p w14:paraId="30BC2EF0" w14:textId="7119538E" w:rsidR="0063665E" w:rsidRPr="005B6817" w:rsidRDefault="0063665E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Lập báo cáo tổng kết môn học</w:t>
            </w:r>
          </w:p>
        </w:tc>
      </w:tr>
      <w:tr w:rsidR="0063665E" w14:paraId="269F3458" w14:textId="77777777" w:rsidTr="00715559">
        <w:tc>
          <w:tcPr>
            <w:tcW w:w="685" w:type="dxa"/>
          </w:tcPr>
          <w:p w14:paraId="3AC5D469" w14:textId="77777777" w:rsidR="0063665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0" w:type="dxa"/>
          </w:tcPr>
          <w:p w14:paraId="527294E3" w14:textId="2BF72D74" w:rsidR="0063665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LAP_CAO_CAO_TONG_KET_HOC_KY</w:t>
            </w:r>
          </w:p>
        </w:tc>
        <w:tc>
          <w:tcPr>
            <w:tcW w:w="1280" w:type="dxa"/>
          </w:tcPr>
          <w:p w14:paraId="10C6B304" w14:textId="77777777" w:rsidR="0063665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57" w:type="dxa"/>
          </w:tcPr>
          <w:p w14:paraId="31CE5F2B" w14:textId="77777777" w:rsidR="0063665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BC4409">
              <w:rPr>
                <w:lang w:val="en-US"/>
              </w:rPr>
              <w:t>Không</w:t>
            </w:r>
          </w:p>
        </w:tc>
        <w:tc>
          <w:tcPr>
            <w:tcW w:w="2064" w:type="dxa"/>
          </w:tcPr>
          <w:p w14:paraId="5525CFBC" w14:textId="55C18747" w:rsidR="0063665E" w:rsidRDefault="0063665E" w:rsidP="00FB3845">
            <w:pPr>
              <w:pStyle w:val="BodyText"/>
              <w:spacing w:after="0"/>
              <w:rPr>
                <w:lang w:val="en-US"/>
              </w:rPr>
            </w:pPr>
            <w:r w:rsidRPr="0063665E">
              <w:rPr>
                <w:lang w:val="en-US"/>
              </w:rPr>
              <w:t xml:space="preserve">Lập báo cáo tổng kết </w:t>
            </w:r>
            <w:r>
              <w:rPr>
                <w:lang w:val="en-US"/>
              </w:rPr>
              <w:t>học kỳ</w:t>
            </w:r>
          </w:p>
        </w:tc>
      </w:tr>
    </w:tbl>
    <w:p w14:paraId="3DB39A11" w14:textId="2E2A6607" w:rsidR="0094596B" w:rsidRDefault="0094596B" w:rsidP="0094596B">
      <w:bookmarkStart w:id="21" w:name="_Toc73640983"/>
      <w:bookmarkStart w:id="22" w:name="_Toc73641035"/>
    </w:p>
    <w:p w14:paraId="2B98EAF1" w14:textId="77777777" w:rsidR="0094596B" w:rsidRPr="0094596B" w:rsidRDefault="0094596B" w:rsidP="0094596B"/>
    <w:p w14:paraId="331834E6" w14:textId="07009DD5" w:rsidR="00715559" w:rsidRPr="005B6817" w:rsidRDefault="00715559" w:rsidP="00715559">
      <w:pPr>
        <w:pStyle w:val="Heading3"/>
      </w:pPr>
      <w:r>
        <w:rPr>
          <w:lang w:val="en-US"/>
        </w:rPr>
        <w:t>Lớp “QUY_DINH”</w:t>
      </w:r>
      <w:bookmarkEnd w:id="21"/>
      <w:bookmarkEnd w:id="22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24"/>
        <w:gridCol w:w="3096"/>
        <w:gridCol w:w="1433"/>
        <w:gridCol w:w="1415"/>
        <w:gridCol w:w="2908"/>
      </w:tblGrid>
      <w:tr w:rsidR="00715559" w14:paraId="75C844C1" w14:textId="77777777" w:rsidTr="00C63E0B">
        <w:tc>
          <w:tcPr>
            <w:tcW w:w="724" w:type="dxa"/>
          </w:tcPr>
          <w:p w14:paraId="42B21C5E" w14:textId="77777777" w:rsidR="00715559" w:rsidRPr="00F44EE4" w:rsidRDefault="0071555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096" w:type="dxa"/>
          </w:tcPr>
          <w:p w14:paraId="45F7208F" w14:textId="2F302C04" w:rsidR="00715559" w:rsidRPr="00715559" w:rsidRDefault="00715559" w:rsidP="00FB384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Tên thuộc tính</w:t>
            </w:r>
          </w:p>
        </w:tc>
        <w:tc>
          <w:tcPr>
            <w:tcW w:w="1433" w:type="dxa"/>
          </w:tcPr>
          <w:p w14:paraId="34A8E2B2" w14:textId="77777777" w:rsidR="00715559" w:rsidRPr="00363B6E" w:rsidRDefault="00715559" w:rsidP="00FB38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415" w:type="dxa"/>
          </w:tcPr>
          <w:p w14:paraId="4E0D8AD9" w14:textId="77777777" w:rsidR="00715559" w:rsidRPr="00F44EE4" w:rsidRDefault="0071555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908" w:type="dxa"/>
          </w:tcPr>
          <w:p w14:paraId="78948BE8" w14:textId="77777777" w:rsidR="00715559" w:rsidRPr="00F44EE4" w:rsidRDefault="0071555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15559" w14:paraId="75A3F959" w14:textId="77777777" w:rsidTr="00C63E0B">
        <w:tc>
          <w:tcPr>
            <w:tcW w:w="724" w:type="dxa"/>
          </w:tcPr>
          <w:p w14:paraId="1F029B86" w14:textId="77777777" w:rsidR="00715559" w:rsidRPr="005B6817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6" w:type="dxa"/>
          </w:tcPr>
          <w:p w14:paraId="42151D73" w14:textId="1A3A36F8" w:rsidR="00715559" w:rsidRPr="005B6817" w:rsidRDefault="00C63E0B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DO_TUOI_TOI_THIEU</w:t>
            </w:r>
          </w:p>
        </w:tc>
        <w:tc>
          <w:tcPr>
            <w:tcW w:w="1433" w:type="dxa"/>
          </w:tcPr>
          <w:p w14:paraId="3F17A057" w14:textId="77777777" w:rsidR="00715559" w:rsidRPr="00363B6E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5" w:type="dxa"/>
          </w:tcPr>
          <w:p w14:paraId="086F0219" w14:textId="77777777" w:rsidR="00715559" w:rsidRPr="005B6817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5B6817">
              <w:rPr>
                <w:lang w:val="en-US"/>
              </w:rPr>
              <w:t>Không</w:t>
            </w:r>
          </w:p>
        </w:tc>
        <w:tc>
          <w:tcPr>
            <w:tcW w:w="2908" w:type="dxa"/>
          </w:tcPr>
          <w:p w14:paraId="25B0406A" w14:textId="6E21EF7B" w:rsidR="00715559" w:rsidRPr="005B6817" w:rsidRDefault="00C4162D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Quy định độ tuổi tối thiểu</w:t>
            </w:r>
          </w:p>
        </w:tc>
      </w:tr>
      <w:tr w:rsidR="00715559" w14:paraId="3E1FA57F" w14:textId="77777777" w:rsidTr="00C63E0B">
        <w:tc>
          <w:tcPr>
            <w:tcW w:w="724" w:type="dxa"/>
          </w:tcPr>
          <w:p w14:paraId="2EA1B92E" w14:textId="77777777" w:rsidR="00715559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96" w:type="dxa"/>
          </w:tcPr>
          <w:p w14:paraId="0D49D848" w14:textId="3966F3D9" w:rsidR="00715559" w:rsidRDefault="00C63E0B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DO_TUOI_TOI_DA</w:t>
            </w:r>
          </w:p>
        </w:tc>
        <w:tc>
          <w:tcPr>
            <w:tcW w:w="1433" w:type="dxa"/>
          </w:tcPr>
          <w:p w14:paraId="64FAE8F8" w14:textId="77777777" w:rsidR="00715559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5" w:type="dxa"/>
          </w:tcPr>
          <w:p w14:paraId="08C84F62" w14:textId="77777777" w:rsidR="00715559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 w:rsidRPr="00BC4409">
              <w:rPr>
                <w:lang w:val="en-US"/>
              </w:rPr>
              <w:t>Không</w:t>
            </w:r>
          </w:p>
        </w:tc>
        <w:tc>
          <w:tcPr>
            <w:tcW w:w="2908" w:type="dxa"/>
          </w:tcPr>
          <w:p w14:paraId="079A1B8D" w14:textId="3520EFC2" w:rsidR="00715559" w:rsidRDefault="00C4162D" w:rsidP="00FB3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Quy định độ tuổi tối đa</w:t>
            </w:r>
          </w:p>
        </w:tc>
      </w:tr>
      <w:tr w:rsidR="00C63E0B" w14:paraId="7163ECF7" w14:textId="77777777" w:rsidTr="00C63E0B">
        <w:tc>
          <w:tcPr>
            <w:tcW w:w="724" w:type="dxa"/>
          </w:tcPr>
          <w:p w14:paraId="0F2536D0" w14:textId="2186ABA1" w:rsidR="00C63E0B" w:rsidRDefault="00C63E0B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96" w:type="dxa"/>
          </w:tcPr>
          <w:p w14:paraId="21B49192" w14:textId="785FEEC3" w:rsidR="00C63E0B" w:rsidRDefault="00C63E0B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SI_SO_TOI_DA</w:t>
            </w:r>
          </w:p>
        </w:tc>
        <w:tc>
          <w:tcPr>
            <w:tcW w:w="1433" w:type="dxa"/>
          </w:tcPr>
          <w:p w14:paraId="274156DF" w14:textId="25F4F4E8" w:rsidR="00C63E0B" w:rsidRDefault="00C63E0B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5" w:type="dxa"/>
          </w:tcPr>
          <w:p w14:paraId="10AE71C5" w14:textId="24F16F30" w:rsidR="00C63E0B" w:rsidRPr="00BC4409" w:rsidRDefault="00C4162D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2908" w:type="dxa"/>
          </w:tcPr>
          <w:p w14:paraId="0F4F545B" w14:textId="3111F73A" w:rsidR="00C63E0B" w:rsidRPr="0063665E" w:rsidRDefault="00C4162D" w:rsidP="00C63E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Quy định sĩ số tối đa</w:t>
            </w:r>
          </w:p>
        </w:tc>
      </w:tr>
      <w:tr w:rsidR="00C63E0B" w14:paraId="6152532A" w14:textId="77777777" w:rsidTr="00C63E0B">
        <w:tc>
          <w:tcPr>
            <w:tcW w:w="724" w:type="dxa"/>
          </w:tcPr>
          <w:p w14:paraId="724E5C8A" w14:textId="2E4D4A9A" w:rsidR="00C63E0B" w:rsidRDefault="00C63E0B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96" w:type="dxa"/>
          </w:tcPr>
          <w:p w14:paraId="43411371" w14:textId="037104FD" w:rsidR="00C63E0B" w:rsidRDefault="00C63E0B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DIEM_CHUAN_DAT_MON</w:t>
            </w:r>
          </w:p>
        </w:tc>
        <w:tc>
          <w:tcPr>
            <w:tcW w:w="1433" w:type="dxa"/>
          </w:tcPr>
          <w:p w14:paraId="3293B2E3" w14:textId="41642D24" w:rsidR="00C63E0B" w:rsidRDefault="00C63E0B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5" w:type="dxa"/>
          </w:tcPr>
          <w:p w14:paraId="67428A53" w14:textId="0A6A9745" w:rsidR="00C63E0B" w:rsidRPr="00BC4409" w:rsidRDefault="00C4162D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2908" w:type="dxa"/>
          </w:tcPr>
          <w:p w14:paraId="7EC18683" w14:textId="68D6F8B8" w:rsidR="00C63E0B" w:rsidRPr="0063665E" w:rsidRDefault="00C4162D" w:rsidP="00C63E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Quy định điểm chuẩn đạt môn</w:t>
            </w:r>
          </w:p>
        </w:tc>
      </w:tr>
    </w:tbl>
    <w:p w14:paraId="2C12B57C" w14:textId="5CCD2A7C" w:rsidR="00FD06E2" w:rsidRPr="00BC4409" w:rsidRDefault="00FD06E2" w:rsidP="00FD06E2">
      <w:pPr>
        <w:pStyle w:val="BodyText"/>
        <w:rPr>
          <w:i/>
          <w:color w:val="0000FF"/>
          <w:lang w:val="en-US"/>
        </w:rPr>
      </w:pPr>
    </w:p>
    <w:sectPr w:rsidR="00FD06E2" w:rsidRPr="00BC4409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0C18" w14:textId="77777777" w:rsidR="00405BC7" w:rsidRDefault="00405BC7">
      <w:r>
        <w:separator/>
      </w:r>
    </w:p>
  </w:endnote>
  <w:endnote w:type="continuationSeparator" w:id="0">
    <w:p w14:paraId="0B1C3BD9" w14:textId="77777777" w:rsidR="00405BC7" w:rsidRDefault="0040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4EDB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D3F8FF6" wp14:editId="6A82B73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3438983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3B789B1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34179EC" wp14:editId="01EEF92D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32A2E21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A34ED2A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DE390" w14:textId="77777777" w:rsidR="00405BC7" w:rsidRDefault="00405BC7">
      <w:r>
        <w:separator/>
      </w:r>
    </w:p>
  </w:footnote>
  <w:footnote w:type="continuationSeparator" w:id="0">
    <w:p w14:paraId="1D6C5A45" w14:textId="77777777" w:rsidR="00405BC7" w:rsidRDefault="0040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F572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7AC8441" wp14:editId="405A7DD1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D99CCE" id="Freeform 1" o:spid="_x0000_s1026" style="position:absolute;margin-left:0;margin-top:.75pt;width:93.15pt;height:814.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A998A59" wp14:editId="1F5D66D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01DAE6" w14:textId="77777777" w:rsidR="00746ED1" w:rsidRDefault="00746ED1" w:rsidP="00746ED1">
    <w:pPr>
      <w:pStyle w:val="Title"/>
      <w:rPr>
        <w:lang w:val="en-US"/>
      </w:rPr>
    </w:pPr>
  </w:p>
  <w:p w14:paraId="58379285" w14:textId="77777777" w:rsidR="00746ED1" w:rsidRPr="003B1A2B" w:rsidRDefault="00746ED1" w:rsidP="00746ED1">
    <w:pPr>
      <w:rPr>
        <w:lang w:val="en-US"/>
      </w:rPr>
    </w:pPr>
  </w:p>
  <w:p w14:paraId="66FCD54D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0C8FD4C6" w14:textId="77777777" w:rsidR="00746ED1" w:rsidRPr="0040293A" w:rsidRDefault="00746ED1" w:rsidP="00746ED1">
    <w:pPr>
      <w:pStyle w:val="Header"/>
      <w:rPr>
        <w:rFonts w:eastAsia="Tahoma"/>
      </w:rPr>
    </w:pPr>
  </w:p>
  <w:p w14:paraId="04E275B1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7482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91520" behindDoc="1" locked="0" layoutInCell="1" allowOverlap="1" wp14:anchorId="33BCAE6D" wp14:editId="687C4A7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AC1158C" w14:textId="77777777" w:rsidTr="00746ED1">
      <w:tc>
        <w:tcPr>
          <w:tcW w:w="6623" w:type="dxa"/>
        </w:tcPr>
        <w:p w14:paraId="0C608B5A" w14:textId="52A53BAD" w:rsidR="00FD06E2" w:rsidRPr="00BC2E3D" w:rsidRDefault="00BC2E3D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Quản lý học sinh cấp 3</w:t>
          </w:r>
        </w:p>
      </w:tc>
      <w:tc>
        <w:tcPr>
          <w:tcW w:w="2620" w:type="dxa"/>
        </w:tcPr>
        <w:p w14:paraId="6ECEB34A" w14:textId="4C25F41D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Phiên bản</w:t>
          </w:r>
          <w:r w:rsidRPr="00BC2E3D">
            <w:rPr>
              <w:lang w:val="en-US"/>
            </w:rPr>
            <w:t xml:space="preserve">: </w:t>
          </w:r>
          <w:r w:rsidR="00BC2E3D">
            <w:rPr>
              <w:lang w:val="en-US"/>
            </w:rPr>
            <w:t>1.0</w:t>
          </w:r>
        </w:p>
      </w:tc>
    </w:tr>
    <w:tr w:rsidR="00FD06E2" w14:paraId="35E0B4CE" w14:textId="77777777" w:rsidTr="00746ED1">
      <w:trPr>
        <w:trHeight w:val="130"/>
      </w:trPr>
      <w:tc>
        <w:tcPr>
          <w:tcW w:w="6623" w:type="dxa"/>
        </w:tcPr>
        <w:p w14:paraId="2C64527C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1FBD227C" w14:textId="347C9663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BC2E3D">
            <w:rPr>
              <w:lang w:val="en-US"/>
            </w:rPr>
            <w:t>03/06/2021</w:t>
          </w:r>
        </w:p>
      </w:tc>
    </w:tr>
  </w:tbl>
  <w:p w14:paraId="088520CD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345C6D"/>
    <w:rsid w:val="00362991"/>
    <w:rsid w:val="00363B6E"/>
    <w:rsid w:val="0037628A"/>
    <w:rsid w:val="003B1D1C"/>
    <w:rsid w:val="003B6D89"/>
    <w:rsid w:val="00405BC7"/>
    <w:rsid w:val="004540F1"/>
    <w:rsid w:val="004A6BB7"/>
    <w:rsid w:val="004B7CC9"/>
    <w:rsid w:val="005439AE"/>
    <w:rsid w:val="00562E67"/>
    <w:rsid w:val="00565DFE"/>
    <w:rsid w:val="0057432C"/>
    <w:rsid w:val="005A02B6"/>
    <w:rsid w:val="005B6817"/>
    <w:rsid w:val="005E2817"/>
    <w:rsid w:val="005F3F51"/>
    <w:rsid w:val="0063665E"/>
    <w:rsid w:val="00681CD0"/>
    <w:rsid w:val="00715559"/>
    <w:rsid w:val="00746ED1"/>
    <w:rsid w:val="00751440"/>
    <w:rsid w:val="007A1DE8"/>
    <w:rsid w:val="008F22E3"/>
    <w:rsid w:val="008F7BA1"/>
    <w:rsid w:val="0094596B"/>
    <w:rsid w:val="00976D26"/>
    <w:rsid w:val="00A122CE"/>
    <w:rsid w:val="00AA30A6"/>
    <w:rsid w:val="00AA49C3"/>
    <w:rsid w:val="00B62132"/>
    <w:rsid w:val="00B9220E"/>
    <w:rsid w:val="00BC2E3D"/>
    <w:rsid w:val="00BC4409"/>
    <w:rsid w:val="00BD1F8A"/>
    <w:rsid w:val="00C107A7"/>
    <w:rsid w:val="00C122ED"/>
    <w:rsid w:val="00C161AA"/>
    <w:rsid w:val="00C4162D"/>
    <w:rsid w:val="00C63E0B"/>
    <w:rsid w:val="00C929D6"/>
    <w:rsid w:val="00CE7D5B"/>
    <w:rsid w:val="00D24E39"/>
    <w:rsid w:val="00D52AFF"/>
    <w:rsid w:val="00DA2A6D"/>
    <w:rsid w:val="00E92A23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84694C"/>
  <w15:docId w15:val="{4AA8646D-67FA-4EBE-AC2D-833E163F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715559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7155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3F6A9-6A5E-43A3-AD30-201DAE3B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35</TotalTime>
  <Pages>6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3032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13</cp:revision>
  <cp:lastPrinted>2013-12-07T15:57:00Z</cp:lastPrinted>
  <dcterms:created xsi:type="dcterms:W3CDTF">2013-10-13T11:07:00Z</dcterms:created>
  <dcterms:modified xsi:type="dcterms:W3CDTF">2021-06-05T00:33:00Z</dcterms:modified>
</cp:coreProperties>
</file>