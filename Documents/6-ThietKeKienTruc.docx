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C0A9" w14:textId="77777777" w:rsidR="003548A8" w:rsidRDefault="003548A8" w:rsidP="003548A8">
      <w:pPr>
        <w:rPr>
          <w:lang w:val="en-US"/>
        </w:rPr>
      </w:pPr>
    </w:p>
    <w:p w14:paraId="11BCF34E" w14:textId="77777777" w:rsidR="00301562" w:rsidRDefault="00301562" w:rsidP="003548A8">
      <w:pPr>
        <w:rPr>
          <w:lang w:val="en-US"/>
        </w:rPr>
      </w:pPr>
    </w:p>
    <w:p w14:paraId="18CEBDFF" w14:textId="77777777" w:rsidR="00301562" w:rsidRDefault="00301562" w:rsidP="003548A8">
      <w:pPr>
        <w:rPr>
          <w:lang w:val="en-US"/>
        </w:rPr>
      </w:pPr>
    </w:p>
    <w:p w14:paraId="4E5B9E20" w14:textId="77777777" w:rsidR="00301562" w:rsidRDefault="00301562" w:rsidP="003548A8">
      <w:pPr>
        <w:rPr>
          <w:lang w:val="en-US"/>
        </w:rPr>
      </w:pPr>
    </w:p>
    <w:p w14:paraId="2BCE1E33" w14:textId="77777777" w:rsidR="00301562" w:rsidRDefault="00301562" w:rsidP="003548A8">
      <w:pPr>
        <w:rPr>
          <w:lang w:val="en-US"/>
        </w:rPr>
      </w:pPr>
    </w:p>
    <w:p w14:paraId="1D694593" w14:textId="77777777" w:rsidR="00301562" w:rsidRDefault="00301562" w:rsidP="003548A8">
      <w:pPr>
        <w:rPr>
          <w:lang w:val="en-US"/>
        </w:rPr>
      </w:pPr>
    </w:p>
    <w:p w14:paraId="6A9ED0F9" w14:textId="77777777" w:rsidR="00301562" w:rsidRDefault="00301562" w:rsidP="003548A8">
      <w:pPr>
        <w:rPr>
          <w:lang w:val="en-US"/>
        </w:rPr>
      </w:pPr>
    </w:p>
    <w:p w14:paraId="69C3BF9D" w14:textId="77777777" w:rsidR="003548A8" w:rsidRPr="003548A8" w:rsidRDefault="003548A8" w:rsidP="003548A8">
      <w:pPr>
        <w:rPr>
          <w:lang w:val="en-US"/>
        </w:rPr>
      </w:pPr>
    </w:p>
    <w:p w14:paraId="159ADE1A" w14:textId="61550561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r w:rsidR="00500EE6">
        <w:rPr>
          <w:lang w:val="en-US"/>
        </w:rPr>
        <w:t xml:space="preserve">Trang web </w:t>
      </w:r>
      <w:proofErr w:type="spellStart"/>
      <w:r w:rsidR="00500EE6">
        <w:rPr>
          <w:lang w:val="en-US"/>
        </w:rPr>
        <w:t>quản</w:t>
      </w:r>
      <w:proofErr w:type="spellEnd"/>
      <w:r w:rsidR="00500EE6">
        <w:rPr>
          <w:lang w:val="en-US"/>
        </w:rPr>
        <w:t xml:space="preserve"> </w:t>
      </w:r>
      <w:proofErr w:type="spellStart"/>
      <w:r w:rsidR="00500EE6">
        <w:rPr>
          <w:lang w:val="en-US"/>
        </w:rPr>
        <w:t>lý</w:t>
      </w:r>
      <w:proofErr w:type="spellEnd"/>
      <w:r w:rsidR="00500EE6">
        <w:rPr>
          <w:lang w:val="en-US"/>
        </w:rPr>
        <w:t xml:space="preserve"> </w:t>
      </w:r>
      <w:proofErr w:type="spellStart"/>
      <w:r w:rsidR="00500EE6">
        <w:rPr>
          <w:lang w:val="en-US"/>
        </w:rPr>
        <w:t>học</w:t>
      </w:r>
      <w:proofErr w:type="spellEnd"/>
      <w:r w:rsidR="00500EE6">
        <w:rPr>
          <w:lang w:val="en-US"/>
        </w:rPr>
        <w:t xml:space="preserve"> </w:t>
      </w:r>
      <w:proofErr w:type="spellStart"/>
      <w:r w:rsidR="00500EE6">
        <w:rPr>
          <w:lang w:val="en-US"/>
        </w:rPr>
        <w:t>sinh</w:t>
      </w:r>
      <w:proofErr w:type="spellEnd"/>
      <w:r w:rsidR="00500EE6">
        <w:rPr>
          <w:lang w:val="en-US"/>
        </w:rPr>
        <w:t xml:space="preserve"> </w:t>
      </w:r>
      <w:proofErr w:type="spellStart"/>
      <w:r w:rsidR="00500EE6">
        <w:rPr>
          <w:lang w:val="en-US"/>
        </w:rPr>
        <w:t>cấp</w:t>
      </w:r>
      <w:proofErr w:type="spellEnd"/>
      <w:r w:rsidR="00500EE6">
        <w:rPr>
          <w:lang w:val="en-US"/>
        </w:rPr>
        <w:t xml:space="preserve"> 3</w:t>
      </w:r>
    </w:p>
    <w:p w14:paraId="71474CC8" w14:textId="77777777" w:rsidR="007A1DE8" w:rsidRPr="007A1DE8" w:rsidRDefault="007A1DE8" w:rsidP="007A1DE8">
      <w:pPr>
        <w:rPr>
          <w:lang w:val="en-US"/>
        </w:rPr>
      </w:pPr>
    </w:p>
    <w:p w14:paraId="57597D7B" w14:textId="01AA8B8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00EE6">
        <w:rPr>
          <w:rFonts w:ascii="Arial" w:hAnsi="Arial"/>
          <w:sz w:val="34"/>
          <w:szCs w:val="30"/>
          <w:lang w:val="en-US"/>
        </w:rPr>
        <w:t>1.</w:t>
      </w:r>
      <w:r w:rsidR="00FD5FB5">
        <w:rPr>
          <w:rFonts w:ascii="Arial" w:hAnsi="Arial"/>
          <w:sz w:val="34"/>
          <w:szCs w:val="30"/>
          <w:lang w:val="en-US"/>
        </w:rPr>
        <w:t>1</w:t>
      </w:r>
    </w:p>
    <w:p w14:paraId="1F2FB605" w14:textId="77777777" w:rsidR="00D234F3" w:rsidRDefault="00D234F3">
      <w:pPr>
        <w:pStyle w:val="Title"/>
        <w:jc w:val="both"/>
        <w:rPr>
          <w:lang w:val="en-US"/>
        </w:rPr>
      </w:pPr>
    </w:p>
    <w:p w14:paraId="0466AB99" w14:textId="77777777" w:rsidR="003548A8" w:rsidRDefault="003548A8" w:rsidP="003548A8">
      <w:pPr>
        <w:rPr>
          <w:lang w:val="en-US"/>
        </w:rPr>
      </w:pPr>
    </w:p>
    <w:p w14:paraId="71D1AE86" w14:textId="77777777" w:rsidR="00301562" w:rsidRDefault="00301562" w:rsidP="003548A8">
      <w:pPr>
        <w:rPr>
          <w:lang w:val="en-US"/>
        </w:rPr>
      </w:pPr>
    </w:p>
    <w:p w14:paraId="14212F63" w14:textId="77777777" w:rsidR="00301562" w:rsidRDefault="00301562" w:rsidP="003548A8">
      <w:pPr>
        <w:rPr>
          <w:lang w:val="en-US"/>
        </w:rPr>
      </w:pPr>
    </w:p>
    <w:p w14:paraId="5823A13C" w14:textId="77777777" w:rsidR="00301562" w:rsidRDefault="00301562" w:rsidP="003548A8">
      <w:pPr>
        <w:rPr>
          <w:lang w:val="en-US"/>
        </w:rPr>
      </w:pPr>
    </w:p>
    <w:p w14:paraId="69ED6472" w14:textId="77777777" w:rsidR="00301562" w:rsidRDefault="00301562" w:rsidP="003548A8">
      <w:pPr>
        <w:rPr>
          <w:lang w:val="en-US"/>
        </w:rPr>
      </w:pPr>
    </w:p>
    <w:p w14:paraId="53334799" w14:textId="77777777" w:rsidR="00301562" w:rsidRDefault="00301562" w:rsidP="003548A8">
      <w:pPr>
        <w:rPr>
          <w:lang w:val="en-US"/>
        </w:rPr>
      </w:pPr>
    </w:p>
    <w:p w14:paraId="714E9EC8" w14:textId="77777777" w:rsidR="00301562" w:rsidRDefault="00301562" w:rsidP="003548A8">
      <w:pPr>
        <w:rPr>
          <w:lang w:val="en-US"/>
        </w:rPr>
      </w:pPr>
    </w:p>
    <w:p w14:paraId="702E5591" w14:textId="77777777" w:rsidR="00301562" w:rsidRDefault="00301562" w:rsidP="003548A8">
      <w:pPr>
        <w:rPr>
          <w:lang w:val="en-US"/>
        </w:rPr>
      </w:pPr>
    </w:p>
    <w:p w14:paraId="3C957FB5" w14:textId="77777777" w:rsidR="00301562" w:rsidRDefault="00301562" w:rsidP="003548A8">
      <w:pPr>
        <w:rPr>
          <w:lang w:val="en-US"/>
        </w:rPr>
      </w:pPr>
    </w:p>
    <w:p w14:paraId="4E51091C" w14:textId="77777777" w:rsidR="003548A8" w:rsidRDefault="003548A8" w:rsidP="003548A8">
      <w:pPr>
        <w:rPr>
          <w:lang w:val="en-US"/>
        </w:rPr>
      </w:pPr>
    </w:p>
    <w:p w14:paraId="15D76685" w14:textId="77777777" w:rsidR="003548A8" w:rsidRDefault="003548A8" w:rsidP="003548A8">
      <w:pPr>
        <w:rPr>
          <w:lang w:val="en-US"/>
        </w:rPr>
      </w:pPr>
    </w:p>
    <w:p w14:paraId="0384ACA6" w14:textId="77777777" w:rsidR="003548A8" w:rsidRDefault="003548A8" w:rsidP="003548A8">
      <w:pPr>
        <w:rPr>
          <w:lang w:val="en-US"/>
        </w:rPr>
      </w:pPr>
    </w:p>
    <w:p w14:paraId="13E015DA" w14:textId="77777777" w:rsidR="003548A8" w:rsidRDefault="003548A8" w:rsidP="003548A8">
      <w:pPr>
        <w:rPr>
          <w:lang w:val="en-US"/>
        </w:rPr>
      </w:pPr>
    </w:p>
    <w:p w14:paraId="16B312DB" w14:textId="77777777" w:rsidR="003548A8" w:rsidRDefault="003548A8" w:rsidP="003548A8">
      <w:pPr>
        <w:rPr>
          <w:lang w:val="en-US"/>
        </w:rPr>
      </w:pPr>
    </w:p>
    <w:p w14:paraId="6EE71A0C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39AF7C74" w14:textId="7157FC45" w:rsidR="00DC363E" w:rsidRPr="00500EE6" w:rsidRDefault="00500EE6" w:rsidP="003548A8">
      <w:pPr>
        <w:jc w:val="center"/>
        <w:rPr>
          <w:sz w:val="30"/>
          <w:szCs w:val="30"/>
          <w:lang w:val="en-US"/>
        </w:rPr>
        <w:sectPr w:rsidR="00DC363E" w:rsidRPr="00500EE6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1C46492E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F7237C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3DF0261" w14:textId="77777777" w:rsidTr="00DB0FD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2FE3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EBEC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8858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71AE1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2136DC" w:rsidRPr="002136DC" w14:paraId="55A6C697" w14:textId="77777777" w:rsidTr="00DB0FD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B1882" w14:textId="41B964C3" w:rsidR="00E95D0C" w:rsidRPr="002136DC" w:rsidRDefault="002943B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25/6/2021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01D3" w14:textId="647C43D8" w:rsidR="00E95D0C" w:rsidRPr="002136DC" w:rsidRDefault="002943B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AEA3E" w14:textId="13F2EF90" w:rsidR="00E95D0C" w:rsidRPr="002136DC" w:rsidRDefault="002943B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9509F" w14:textId="066E4CE7" w:rsidR="00E95D0C" w:rsidRPr="002136DC" w:rsidRDefault="002943B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2136DC" w:rsidRPr="002136DC" w14:paraId="72D85B3C" w14:textId="77777777" w:rsidTr="00DB0FD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D7F18" w14:textId="0E766A0A" w:rsidR="00E95D0C" w:rsidRPr="002136DC" w:rsidRDefault="00F2511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06/07/2021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1BFAB" w14:textId="621A740E" w:rsidR="00E95D0C" w:rsidRPr="002136DC" w:rsidRDefault="00F2511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2D804" w14:textId="509721BD" w:rsidR="00E95D0C" w:rsidRPr="002136DC" w:rsidRDefault="00F25114" w:rsidP="00F2511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Bổ</w:t>
            </w:r>
            <w:proofErr w:type="spellEnd"/>
            <w:r>
              <w:rPr>
                <w:rFonts w:eastAsia="SimSun"/>
                <w:lang w:val="en-US"/>
              </w:rPr>
              <w:t xml:space="preserve"> sung </w:t>
            </w:r>
            <w:proofErr w:type="spellStart"/>
            <w:r>
              <w:rPr>
                <w:rFonts w:eastAsia="SimSun"/>
                <w:lang w:val="en-US"/>
              </w:rPr>
              <w:t>đối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tượng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TranscriptOfClass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5E393" w14:textId="05DDAC5E" w:rsidR="00E95D0C" w:rsidRPr="002136DC" w:rsidRDefault="00F25114" w:rsidP="00F2511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</w:tbl>
    <w:p w14:paraId="2D79F12C" w14:textId="77777777" w:rsidR="00A23833" w:rsidRPr="002136DC" w:rsidRDefault="00A23833" w:rsidP="0031511D">
      <w:pPr>
        <w:pStyle w:val="Title"/>
        <w:rPr>
          <w:lang w:val="en-US"/>
        </w:rPr>
      </w:pPr>
    </w:p>
    <w:p w14:paraId="614D0F5C" w14:textId="77777777" w:rsidR="008B2F4B" w:rsidRDefault="00A23833" w:rsidP="008B2F4B">
      <w:pPr>
        <w:pStyle w:val="Title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100257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53331B" w14:textId="73883D59" w:rsidR="008B2F4B" w:rsidRPr="008B2F4B" w:rsidRDefault="008B2F4B" w:rsidP="008B2F4B">
          <w:pPr>
            <w:pStyle w:val="TOCHeading"/>
            <w:jc w:val="center"/>
            <w:rPr>
              <w:color w:val="auto"/>
            </w:rPr>
          </w:pPr>
          <w:proofErr w:type="spellStart"/>
          <w:r>
            <w:rPr>
              <w:color w:val="auto"/>
            </w:rPr>
            <w:t>Mục</w:t>
          </w:r>
          <w:proofErr w:type="spellEnd"/>
          <w:r>
            <w:rPr>
              <w:color w:val="auto"/>
            </w:rPr>
            <w:t xml:space="preserve"> </w:t>
          </w:r>
          <w:proofErr w:type="spellStart"/>
          <w:r>
            <w:rPr>
              <w:color w:val="auto"/>
            </w:rPr>
            <w:t>lục</w:t>
          </w:r>
          <w:proofErr w:type="spellEnd"/>
        </w:p>
        <w:p w14:paraId="1A80C1DB" w14:textId="1A534CD7" w:rsidR="00F25114" w:rsidRDefault="008B2F4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70105" w:history="1">
            <w:r w:rsidR="00F25114" w:rsidRPr="001E0266">
              <w:rPr>
                <w:rStyle w:val="Hyperlink"/>
                <w:noProof/>
                <w:lang w:val="en-US"/>
              </w:rPr>
              <w:t>1.</w:t>
            </w:r>
            <w:r w:rsidR="00F251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25114" w:rsidRPr="001E0266">
              <w:rPr>
                <w:rStyle w:val="Hyperlink"/>
                <w:noProof/>
                <w:lang w:val="en-US"/>
              </w:rPr>
              <w:t>Kiến trúc hệ thống</w:t>
            </w:r>
            <w:r w:rsidR="00F25114">
              <w:rPr>
                <w:noProof/>
                <w:webHidden/>
              </w:rPr>
              <w:tab/>
            </w:r>
            <w:r w:rsidR="00F25114">
              <w:rPr>
                <w:noProof/>
                <w:webHidden/>
              </w:rPr>
              <w:fldChar w:fldCharType="begin"/>
            </w:r>
            <w:r w:rsidR="00F25114">
              <w:rPr>
                <w:noProof/>
                <w:webHidden/>
              </w:rPr>
              <w:instrText xml:space="preserve"> PAGEREF _Toc76470105 \h </w:instrText>
            </w:r>
            <w:r w:rsidR="00F25114">
              <w:rPr>
                <w:noProof/>
                <w:webHidden/>
              </w:rPr>
            </w:r>
            <w:r w:rsidR="00F25114">
              <w:rPr>
                <w:noProof/>
                <w:webHidden/>
              </w:rPr>
              <w:fldChar w:fldCharType="separate"/>
            </w:r>
            <w:r w:rsidR="00F25114">
              <w:rPr>
                <w:noProof/>
                <w:webHidden/>
              </w:rPr>
              <w:t>3</w:t>
            </w:r>
            <w:r w:rsidR="00F25114">
              <w:rPr>
                <w:noProof/>
                <w:webHidden/>
              </w:rPr>
              <w:fldChar w:fldCharType="end"/>
            </w:r>
          </w:hyperlink>
        </w:p>
        <w:p w14:paraId="5899B97C" w14:textId="4517B1C7" w:rsidR="00F25114" w:rsidRDefault="00F2511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70106" w:history="1">
            <w:r w:rsidRPr="001E02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E0266">
              <w:rPr>
                <w:rStyle w:val="Hyperlink"/>
                <w:noProof/>
              </w:rPr>
              <w:t>Mô tả chi tiết từng thành phần trong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DBC77" w14:textId="341FDB1A" w:rsidR="00F25114" w:rsidRDefault="00F251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70107" w:history="1">
            <w:r w:rsidRPr="001E0266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E0266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3E2B8" w14:textId="062E72E7" w:rsidR="00F25114" w:rsidRDefault="00F251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70108" w:history="1">
            <w:r w:rsidRPr="001E0266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E0266">
              <w:rPr>
                <w:rStyle w:val="Hyperlink"/>
                <w:noProof/>
                <w:lang w:val="en-US"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7D3F" w14:textId="3A56D7B7" w:rsidR="00F25114" w:rsidRDefault="00F25114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70109" w:history="1">
            <w:r w:rsidRPr="001E0266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E0266">
              <w:rPr>
                <w:rStyle w:val="Hyperlink"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898A" w14:textId="01F67F18" w:rsidR="00F25114" w:rsidRDefault="00F25114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70110" w:history="1">
            <w:r w:rsidRPr="001E0266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E0266">
              <w:rPr>
                <w:rStyle w:val="Hyperlink"/>
                <w:noProof/>
                <w:lang w:val="en-US"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610E" w14:textId="71131904" w:rsidR="00F25114" w:rsidRDefault="00F25114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70111" w:history="1">
            <w:r w:rsidRPr="001E0266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E0266">
              <w:rPr>
                <w:rStyle w:val="Hyperlink"/>
                <w:noProof/>
                <w:lang w:val="en-US"/>
              </w:rPr>
              <w:t>Unit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1B8B" w14:textId="4F9DCD9F" w:rsidR="00F25114" w:rsidRDefault="00F25114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70112" w:history="1">
            <w:r w:rsidRPr="001E0266">
              <w:rPr>
                <w:rStyle w:val="Hyperlink"/>
                <w:noProof/>
                <w:lang w:val="en-U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E0266">
              <w:rPr>
                <w:rStyle w:val="Hyperlink"/>
                <w:noProof/>
                <w:lang w:val="en-US"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8BF2" w14:textId="0A49F24B" w:rsidR="00F25114" w:rsidRDefault="00F251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70113" w:history="1">
            <w:r w:rsidRPr="001E0266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E0266">
              <w:rPr>
                <w:rStyle w:val="Hyperlink"/>
                <w:noProof/>
                <w:lang w:val="en-US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A4D8" w14:textId="54C24285" w:rsidR="00F25114" w:rsidRDefault="00F251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6470114" w:history="1">
            <w:r w:rsidRPr="001E0266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E0266">
              <w:rPr>
                <w:rStyle w:val="Hyperlink"/>
                <w:noProof/>
                <w:lang w:val="en-US"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_Toc76470114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8838" w14:textId="0289DBD2" w:rsidR="008B2F4B" w:rsidRDefault="008B2F4B">
          <w:r>
            <w:rPr>
              <w:b/>
              <w:bCs/>
              <w:noProof/>
            </w:rPr>
            <w:fldChar w:fldCharType="end"/>
          </w:r>
        </w:p>
      </w:sdtContent>
    </w:sdt>
    <w:p w14:paraId="3A25E5F3" w14:textId="2D7AF671" w:rsidR="008B2F4B" w:rsidRDefault="008B2F4B" w:rsidP="008B2F4B">
      <w:pPr>
        <w:pStyle w:val="Title"/>
        <w:rPr>
          <w:lang w:val="en-US"/>
        </w:rPr>
      </w:pPr>
      <w:r>
        <w:rPr>
          <w:lang w:val="en-US"/>
        </w:rPr>
        <w:t xml:space="preserve"> </w:t>
      </w:r>
    </w:p>
    <w:p w14:paraId="4CF10A67" w14:textId="133C1D94" w:rsidR="00C14AB8" w:rsidRDefault="00C14AB8" w:rsidP="00C14AB8">
      <w:pPr>
        <w:pStyle w:val="BodyText"/>
        <w:jc w:val="both"/>
        <w:rPr>
          <w:lang w:val="en-US"/>
        </w:rPr>
      </w:pPr>
    </w:p>
    <w:p w14:paraId="5628EF74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B770D67" w14:textId="41AFDF22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bookmarkStart w:id="2" w:name="_Toc76470105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bookmarkEnd w:id="2"/>
      <w:proofErr w:type="spellEnd"/>
    </w:p>
    <w:p w14:paraId="130FE1B6" w14:textId="36C1EBEB" w:rsidR="00087A12" w:rsidRPr="00087A12" w:rsidRDefault="00087A12" w:rsidP="00A76CB2">
      <w:pPr>
        <w:ind w:left="-27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A4ECCE" wp14:editId="39B10812">
            <wp:extent cx="6041048" cy="1133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47" cy="11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FA8C" w14:textId="4453A3FC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3001"/>
        <w:gridCol w:w="6179"/>
      </w:tblGrid>
      <w:tr w:rsidR="00087A12" w:rsidRPr="00087A12" w14:paraId="1E47DEAF" w14:textId="77777777" w:rsidTr="00EA7D58">
        <w:trPr>
          <w:jc w:val="center"/>
        </w:trPr>
        <w:tc>
          <w:tcPr>
            <w:tcW w:w="3001" w:type="dxa"/>
          </w:tcPr>
          <w:p w14:paraId="30F382E2" w14:textId="77777777" w:rsidR="00CA75F9" w:rsidRPr="00087A12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proofErr w:type="spellStart"/>
            <w:r w:rsidRPr="00087A12">
              <w:rPr>
                <w:b/>
                <w:szCs w:val="26"/>
              </w:rPr>
              <w:t>Thành</w:t>
            </w:r>
            <w:proofErr w:type="spellEnd"/>
            <w:r w:rsidRPr="00087A12">
              <w:rPr>
                <w:b/>
                <w:szCs w:val="26"/>
              </w:rPr>
              <w:t xml:space="preserve"> </w:t>
            </w:r>
            <w:proofErr w:type="spellStart"/>
            <w:r w:rsidRPr="00087A12">
              <w:rPr>
                <w:b/>
                <w:szCs w:val="26"/>
              </w:rPr>
              <w:t>phần</w:t>
            </w:r>
            <w:proofErr w:type="spellEnd"/>
          </w:p>
        </w:tc>
        <w:tc>
          <w:tcPr>
            <w:tcW w:w="6179" w:type="dxa"/>
          </w:tcPr>
          <w:p w14:paraId="08F0F085" w14:textId="77777777" w:rsidR="00CA75F9" w:rsidRPr="00087A12" w:rsidRDefault="00CA75F9" w:rsidP="00F10F04">
            <w:pPr>
              <w:spacing w:line="240" w:lineRule="auto"/>
              <w:jc w:val="center"/>
              <w:rPr>
                <w:b/>
                <w:szCs w:val="26"/>
              </w:rPr>
            </w:pPr>
            <w:proofErr w:type="spellStart"/>
            <w:r w:rsidRPr="00087A12">
              <w:rPr>
                <w:b/>
                <w:szCs w:val="26"/>
              </w:rPr>
              <w:t>Diễn</w:t>
            </w:r>
            <w:proofErr w:type="spellEnd"/>
            <w:r w:rsidRPr="00087A12">
              <w:rPr>
                <w:b/>
                <w:szCs w:val="26"/>
              </w:rPr>
              <w:t xml:space="preserve"> </w:t>
            </w:r>
            <w:proofErr w:type="spellStart"/>
            <w:r w:rsidRPr="00087A12">
              <w:rPr>
                <w:b/>
                <w:szCs w:val="26"/>
              </w:rPr>
              <w:t>giải</w:t>
            </w:r>
            <w:proofErr w:type="spellEnd"/>
          </w:p>
        </w:tc>
      </w:tr>
      <w:tr w:rsidR="00087A12" w:rsidRPr="00087A12" w14:paraId="2F11CF71" w14:textId="77777777" w:rsidTr="00EA7D58">
        <w:trPr>
          <w:jc w:val="center"/>
        </w:trPr>
        <w:tc>
          <w:tcPr>
            <w:tcW w:w="3001" w:type="dxa"/>
          </w:tcPr>
          <w:p w14:paraId="4636942D" w14:textId="5B92B9CB" w:rsidR="00CA75F9" w:rsidRPr="00087A12" w:rsidRDefault="00087A12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Database</w:t>
            </w:r>
            <w:r w:rsidR="007345CA">
              <w:rPr>
                <w:szCs w:val="26"/>
                <w:lang w:val="en-US"/>
              </w:rPr>
              <w:t xml:space="preserve"> (MSSQL)</w:t>
            </w:r>
          </w:p>
        </w:tc>
        <w:tc>
          <w:tcPr>
            <w:tcW w:w="6179" w:type="dxa"/>
          </w:tcPr>
          <w:p w14:paraId="36DF4975" w14:textId="509EE7B9" w:rsidR="00CA75F9" w:rsidRPr="007345CA" w:rsidRDefault="007345CA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Lưu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trữ</w:t>
            </w:r>
            <w:proofErr w:type="spellEnd"/>
            <w:r w:rsidR="00EC6B77">
              <w:rPr>
                <w:szCs w:val="26"/>
                <w:lang w:val="en-US"/>
              </w:rPr>
              <w:t xml:space="preserve"> </w:t>
            </w:r>
            <w:proofErr w:type="spellStart"/>
            <w:r w:rsidR="00EC6B77">
              <w:rPr>
                <w:szCs w:val="26"/>
                <w:lang w:val="en-US"/>
              </w:rPr>
              <w:t>cơ</w:t>
            </w:r>
            <w:proofErr w:type="spellEnd"/>
            <w:r w:rsidR="00EC6B77">
              <w:rPr>
                <w:szCs w:val="26"/>
                <w:lang w:val="en-US"/>
              </w:rPr>
              <w:t xml:space="preserve"> </w:t>
            </w:r>
            <w:proofErr w:type="spellStart"/>
            <w:r w:rsidR="00EC6B77">
              <w:rPr>
                <w:szCs w:val="26"/>
                <w:lang w:val="en-US"/>
              </w:rPr>
              <w:t>sở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  <w:r w:rsidR="00EC6B77">
              <w:rPr>
                <w:szCs w:val="26"/>
                <w:lang w:val="en-US"/>
              </w:rPr>
              <w:t xml:space="preserve"> (CSDL)</w:t>
            </w:r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của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ứng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dụng</w:t>
            </w:r>
            <w:proofErr w:type="spellEnd"/>
          </w:p>
        </w:tc>
      </w:tr>
      <w:tr w:rsidR="00087A12" w:rsidRPr="00087A12" w14:paraId="6FB38FA2" w14:textId="77777777" w:rsidTr="00EA7D58">
        <w:trPr>
          <w:jc w:val="center"/>
        </w:trPr>
        <w:tc>
          <w:tcPr>
            <w:tcW w:w="3001" w:type="dxa"/>
          </w:tcPr>
          <w:p w14:paraId="594FF5E5" w14:textId="519632C4" w:rsidR="00CA75F9" w:rsidRPr="00087A12" w:rsidRDefault="00087A12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Repository</w:t>
            </w:r>
          </w:p>
        </w:tc>
        <w:tc>
          <w:tcPr>
            <w:tcW w:w="6179" w:type="dxa"/>
          </w:tcPr>
          <w:p w14:paraId="6B9935D8" w14:textId="7C353E5C" w:rsidR="00CA75F9" w:rsidRPr="00EC6B77" w:rsidRDefault="00EC6B77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Thực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>/</w:t>
            </w: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>/</w:t>
            </w:r>
            <w:proofErr w:type="spellStart"/>
            <w:r>
              <w:rPr>
                <w:szCs w:val="26"/>
                <w:lang w:val="en-US"/>
              </w:rPr>
              <w:t>sửa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đối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với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trong</w:t>
            </w:r>
            <w:proofErr w:type="spellEnd"/>
            <w:r>
              <w:rPr>
                <w:szCs w:val="26"/>
                <w:lang w:val="en-US"/>
              </w:rPr>
              <w:t xml:space="preserve"> CSDL</w:t>
            </w:r>
          </w:p>
        </w:tc>
      </w:tr>
      <w:tr w:rsidR="00087A12" w:rsidRPr="00087A12" w14:paraId="30AFF855" w14:textId="77777777" w:rsidTr="00EA7D58">
        <w:trPr>
          <w:jc w:val="center"/>
        </w:trPr>
        <w:tc>
          <w:tcPr>
            <w:tcW w:w="3001" w:type="dxa"/>
          </w:tcPr>
          <w:p w14:paraId="569A36E8" w14:textId="21109FD5" w:rsidR="00CA75F9" w:rsidRPr="00087A12" w:rsidRDefault="00087A12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Service</w:t>
            </w:r>
          </w:p>
        </w:tc>
        <w:tc>
          <w:tcPr>
            <w:tcW w:w="6179" w:type="dxa"/>
          </w:tcPr>
          <w:p w14:paraId="75394243" w14:textId="24764195" w:rsidR="00CA75F9" w:rsidRPr="00EC6B77" w:rsidRDefault="00EC6B77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Thực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tác</w:t>
            </w:r>
            <w:proofErr w:type="spellEnd"/>
            <w:r>
              <w:rPr>
                <w:szCs w:val="26"/>
                <w:lang w:val="en-US"/>
              </w:rPr>
              <w:t xml:space="preserve"> logi</w:t>
            </w:r>
            <w:r w:rsidR="0025344C">
              <w:rPr>
                <w:szCs w:val="26"/>
                <w:lang w:val="en-US"/>
              </w:rPr>
              <w:t xml:space="preserve">c, </w:t>
            </w:r>
            <w:proofErr w:type="spellStart"/>
            <w:r w:rsidR="0025344C">
              <w:rPr>
                <w:szCs w:val="26"/>
                <w:lang w:val="en-US"/>
              </w:rPr>
              <w:t>sử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dụng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dịch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vụ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của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tầng</w:t>
            </w:r>
            <w:proofErr w:type="spellEnd"/>
            <w:r w:rsidR="0025344C">
              <w:rPr>
                <w:szCs w:val="26"/>
                <w:lang w:val="en-US"/>
              </w:rPr>
              <w:t xml:space="preserve"> Repository </w:t>
            </w:r>
            <w:proofErr w:type="spellStart"/>
            <w:r w:rsidR="0025344C">
              <w:rPr>
                <w:szCs w:val="26"/>
                <w:lang w:val="en-US"/>
              </w:rPr>
              <w:t>để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thao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tác</w:t>
            </w:r>
            <w:proofErr w:type="spellEnd"/>
            <w:r w:rsidR="0025344C">
              <w:rPr>
                <w:szCs w:val="26"/>
                <w:lang w:val="en-US"/>
              </w:rPr>
              <w:t xml:space="preserve"> </w:t>
            </w:r>
            <w:proofErr w:type="spellStart"/>
            <w:r w:rsidR="0025344C">
              <w:rPr>
                <w:szCs w:val="26"/>
                <w:lang w:val="en-US"/>
              </w:rPr>
              <w:t>với</w:t>
            </w:r>
            <w:proofErr w:type="spellEnd"/>
            <w:r w:rsidR="0025344C">
              <w:rPr>
                <w:szCs w:val="26"/>
                <w:lang w:val="en-US"/>
              </w:rPr>
              <w:t xml:space="preserve"> CSDL</w:t>
            </w:r>
          </w:p>
        </w:tc>
      </w:tr>
      <w:tr w:rsidR="00087A12" w:rsidRPr="00087A12" w14:paraId="7623D943" w14:textId="77777777" w:rsidTr="00EA7D58">
        <w:trPr>
          <w:jc w:val="center"/>
        </w:trPr>
        <w:tc>
          <w:tcPr>
            <w:tcW w:w="3001" w:type="dxa"/>
          </w:tcPr>
          <w:p w14:paraId="69D68F3F" w14:textId="1625684F" w:rsidR="00CA75F9" w:rsidRPr="00087A12" w:rsidRDefault="00087A12" w:rsidP="00F10F04">
            <w:pPr>
              <w:spacing w:line="240" w:lineRule="auto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Presentation</w:t>
            </w:r>
          </w:p>
        </w:tc>
        <w:tc>
          <w:tcPr>
            <w:tcW w:w="6179" w:type="dxa"/>
          </w:tcPr>
          <w:p w14:paraId="674250D5" w14:textId="7388D9B7" w:rsidR="00CA75F9" w:rsidRPr="0025344C" w:rsidRDefault="0025344C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dụng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dịch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của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tầng</w:t>
            </w:r>
            <w:proofErr w:type="spellEnd"/>
            <w:r>
              <w:rPr>
                <w:szCs w:val="26"/>
                <w:lang w:val="en-US"/>
              </w:rPr>
              <w:t xml:space="preserve"> Service </w:t>
            </w:r>
            <w:proofErr w:type="spellStart"/>
            <w:r>
              <w:rPr>
                <w:szCs w:val="26"/>
                <w:lang w:val="en-US"/>
              </w:rPr>
              <w:t>để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tác</w:t>
            </w:r>
            <w:proofErr w:type="spellEnd"/>
            <w:r>
              <w:rPr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Cs w:val="26"/>
                <w:lang w:val="en-US"/>
              </w:rPr>
              <w:t>sau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đó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hiển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thị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tin, </w:t>
            </w: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thích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hợp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người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</w:tbl>
    <w:p w14:paraId="5852D008" w14:textId="525DB3B3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369451630"/>
      <w:bookmarkStart w:id="5" w:name="_Toc76470106"/>
      <w:r w:rsidRPr="008846F1">
        <w:lastRenderedPageBreak/>
        <w:t xml:space="preserve">Mô </w:t>
      </w:r>
      <w:proofErr w:type="spellStart"/>
      <w:r w:rsidRPr="008846F1">
        <w:t>tả</w:t>
      </w:r>
      <w:proofErr w:type="spellEnd"/>
      <w:r w:rsidRPr="008846F1">
        <w:t xml:space="preserve"> chi </w:t>
      </w:r>
      <w:proofErr w:type="spellStart"/>
      <w:r w:rsidRPr="008846F1">
        <w:t>tiết</w:t>
      </w:r>
      <w:proofErr w:type="spellEnd"/>
      <w:r w:rsidRPr="008846F1">
        <w:t xml:space="preserve"> </w:t>
      </w:r>
      <w:proofErr w:type="spellStart"/>
      <w:r w:rsidRPr="008846F1">
        <w:t>từng</w:t>
      </w:r>
      <w:proofErr w:type="spellEnd"/>
      <w:r w:rsidRPr="008846F1">
        <w:t xml:space="preserve"> </w:t>
      </w:r>
      <w:proofErr w:type="spellStart"/>
      <w:r w:rsidRPr="008846F1">
        <w:t>thành</w:t>
      </w:r>
      <w:proofErr w:type="spellEnd"/>
      <w:r w:rsidRPr="008846F1">
        <w:t xml:space="preserve"> </w:t>
      </w:r>
      <w:proofErr w:type="spellStart"/>
      <w:r w:rsidRPr="008846F1">
        <w:t>phần</w:t>
      </w:r>
      <w:proofErr w:type="spellEnd"/>
      <w:r w:rsidRPr="008846F1">
        <w:t xml:space="preserve"> trong </w:t>
      </w:r>
      <w:proofErr w:type="spellStart"/>
      <w:r w:rsidRPr="008846F1">
        <w:t>hệ</w:t>
      </w:r>
      <w:proofErr w:type="spellEnd"/>
      <w:r w:rsidRPr="008846F1">
        <w:t xml:space="preserve"> </w:t>
      </w:r>
      <w:proofErr w:type="spellStart"/>
      <w:r w:rsidRPr="008846F1">
        <w:t>thống</w:t>
      </w:r>
      <w:bookmarkEnd w:id="3"/>
      <w:bookmarkEnd w:id="4"/>
      <w:bookmarkEnd w:id="5"/>
      <w:proofErr w:type="spellEnd"/>
    </w:p>
    <w:p w14:paraId="04F375D9" w14:textId="620C61C2" w:rsidR="00CA75F9" w:rsidRDefault="00A76CB2" w:rsidP="00A76CB2">
      <w:pPr>
        <w:pStyle w:val="Heading2"/>
        <w:rPr>
          <w:lang w:val="en-US"/>
        </w:rPr>
      </w:pPr>
      <w:bookmarkStart w:id="6" w:name="_Toc76470107"/>
      <w:r>
        <w:rPr>
          <w:lang w:val="en-US"/>
        </w:rPr>
        <w:t>Database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A76538" w14:paraId="094B2DA9" w14:textId="77777777" w:rsidTr="00B33835">
        <w:tc>
          <w:tcPr>
            <w:tcW w:w="4621" w:type="dxa"/>
          </w:tcPr>
          <w:p w14:paraId="400B9FD1" w14:textId="77777777" w:rsidR="00A76538" w:rsidRPr="00920A15" w:rsidRDefault="00A76538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18FEFD61" w14:textId="77777777" w:rsidR="00A76538" w:rsidRPr="00920A15" w:rsidRDefault="00A76538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A76538" w14:paraId="418A25AB" w14:textId="77777777" w:rsidTr="00B33835">
        <w:tc>
          <w:tcPr>
            <w:tcW w:w="4621" w:type="dxa"/>
          </w:tcPr>
          <w:p w14:paraId="24236172" w14:textId="7D374606" w:rsidR="00A76538" w:rsidRDefault="00A76538" w:rsidP="00B33835">
            <w:pPr>
              <w:rPr>
                <w:lang w:val="en-US"/>
              </w:rPr>
            </w:pPr>
            <w:r>
              <w:rPr>
                <w:lang w:val="en-US"/>
              </w:rPr>
              <w:t>LOP</w:t>
            </w:r>
          </w:p>
        </w:tc>
        <w:tc>
          <w:tcPr>
            <w:tcW w:w="4622" w:type="dxa"/>
          </w:tcPr>
          <w:p w14:paraId="7C5E1CF7" w14:textId="56831CC9" w:rsidR="00A76538" w:rsidRDefault="00AC4F39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A76538" w14:paraId="6205CB6B" w14:textId="77777777" w:rsidTr="00B33835">
        <w:tc>
          <w:tcPr>
            <w:tcW w:w="4621" w:type="dxa"/>
          </w:tcPr>
          <w:p w14:paraId="6BD3E75C" w14:textId="7B178271" w:rsidR="00A76538" w:rsidRDefault="00A76538" w:rsidP="00B33835">
            <w:pPr>
              <w:rPr>
                <w:lang w:val="en-US"/>
              </w:rPr>
            </w:pPr>
            <w:r>
              <w:rPr>
                <w:lang w:val="en-US"/>
              </w:rPr>
              <w:t>HOC_SINH</w:t>
            </w:r>
          </w:p>
        </w:tc>
        <w:tc>
          <w:tcPr>
            <w:tcW w:w="4622" w:type="dxa"/>
          </w:tcPr>
          <w:p w14:paraId="3B5FB73F" w14:textId="3E932992" w:rsidR="00A76538" w:rsidRDefault="00A76538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học</w:t>
            </w:r>
            <w:proofErr w:type="spellEnd"/>
            <w:r w:rsidR="00AC4F39"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sinh</w:t>
            </w:r>
            <w:proofErr w:type="spellEnd"/>
          </w:p>
        </w:tc>
      </w:tr>
      <w:tr w:rsidR="00A76538" w14:paraId="6DB937A4" w14:textId="77777777" w:rsidTr="00B33835">
        <w:tc>
          <w:tcPr>
            <w:tcW w:w="4621" w:type="dxa"/>
          </w:tcPr>
          <w:p w14:paraId="1359B86B" w14:textId="2B950EE3" w:rsidR="00A76538" w:rsidRDefault="00A76538" w:rsidP="00B33835">
            <w:pPr>
              <w:rPr>
                <w:lang w:val="en-US"/>
              </w:rPr>
            </w:pPr>
            <w:r>
              <w:rPr>
                <w:lang w:val="en-US"/>
              </w:rPr>
              <w:t>MON_HOC</w:t>
            </w:r>
          </w:p>
        </w:tc>
        <w:tc>
          <w:tcPr>
            <w:tcW w:w="4622" w:type="dxa"/>
          </w:tcPr>
          <w:p w14:paraId="74048D9A" w14:textId="1D218286" w:rsidR="00A76538" w:rsidRDefault="00A76538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môn</w:t>
            </w:r>
            <w:proofErr w:type="spellEnd"/>
            <w:r w:rsidR="00AC4F39"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học</w:t>
            </w:r>
            <w:proofErr w:type="spellEnd"/>
          </w:p>
        </w:tc>
      </w:tr>
      <w:tr w:rsidR="00A76538" w14:paraId="6AD86317" w14:textId="77777777" w:rsidTr="00B33835">
        <w:tc>
          <w:tcPr>
            <w:tcW w:w="4621" w:type="dxa"/>
          </w:tcPr>
          <w:p w14:paraId="75988197" w14:textId="15FFA10D" w:rsidR="00A76538" w:rsidRDefault="00A76538" w:rsidP="00B33835">
            <w:pPr>
              <w:rPr>
                <w:lang w:val="en-US"/>
              </w:rPr>
            </w:pPr>
            <w:r>
              <w:rPr>
                <w:lang w:val="en-US"/>
              </w:rPr>
              <w:t>BANG_DIEM_MON_HOC</w:t>
            </w:r>
          </w:p>
        </w:tc>
        <w:tc>
          <w:tcPr>
            <w:tcW w:w="4622" w:type="dxa"/>
          </w:tcPr>
          <w:p w14:paraId="76B07729" w14:textId="19834FF3" w:rsidR="00A76538" w:rsidRDefault="00A76538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 w:rsidR="00AC4F39"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bảng</w:t>
            </w:r>
            <w:proofErr w:type="spellEnd"/>
            <w:r w:rsidR="00AC4F39"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điểm</w:t>
            </w:r>
            <w:proofErr w:type="spellEnd"/>
          </w:p>
        </w:tc>
      </w:tr>
      <w:tr w:rsidR="00A76538" w14:paraId="4A4B75F6" w14:textId="77777777" w:rsidTr="00B33835">
        <w:tc>
          <w:tcPr>
            <w:tcW w:w="4621" w:type="dxa"/>
          </w:tcPr>
          <w:p w14:paraId="0A5E6BA9" w14:textId="38AE3849" w:rsidR="00A76538" w:rsidRDefault="00A76538" w:rsidP="00B33835">
            <w:pPr>
              <w:rPr>
                <w:lang w:val="en-US"/>
              </w:rPr>
            </w:pPr>
            <w:r>
              <w:rPr>
                <w:lang w:val="en-US"/>
              </w:rPr>
              <w:t>QUY_DINH</w:t>
            </w:r>
          </w:p>
        </w:tc>
        <w:tc>
          <w:tcPr>
            <w:tcW w:w="4622" w:type="dxa"/>
          </w:tcPr>
          <w:p w14:paraId="6354E113" w14:textId="7C9B50B3" w:rsidR="00A76538" w:rsidRDefault="00A76538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quy</w:t>
            </w:r>
            <w:proofErr w:type="spellEnd"/>
            <w:r w:rsidR="00AC4F39">
              <w:rPr>
                <w:lang w:val="en-US"/>
              </w:rPr>
              <w:t xml:space="preserve"> </w:t>
            </w:r>
            <w:proofErr w:type="spellStart"/>
            <w:r w:rsidR="00AC4F39">
              <w:rPr>
                <w:lang w:val="en-US"/>
              </w:rPr>
              <w:t>định</w:t>
            </w:r>
            <w:proofErr w:type="spellEnd"/>
          </w:p>
        </w:tc>
      </w:tr>
    </w:tbl>
    <w:p w14:paraId="178A2DD8" w14:textId="25FFEE82" w:rsidR="00A76CB2" w:rsidRDefault="00A76CB2" w:rsidP="00A76CB2">
      <w:pPr>
        <w:pStyle w:val="Heading2"/>
        <w:rPr>
          <w:lang w:val="en-US"/>
        </w:rPr>
      </w:pPr>
      <w:bookmarkStart w:id="7" w:name="_Toc76470108"/>
      <w:r>
        <w:rPr>
          <w:lang w:val="en-US"/>
        </w:rPr>
        <w:t>Repository</w:t>
      </w:r>
      <w:bookmarkEnd w:id="7"/>
    </w:p>
    <w:p w14:paraId="65C4DF99" w14:textId="58587EFE" w:rsidR="001D03CD" w:rsidRDefault="00EB0C81" w:rsidP="00EB0C81">
      <w:pPr>
        <w:pStyle w:val="Heading3"/>
        <w:rPr>
          <w:lang w:val="en-US"/>
        </w:rPr>
      </w:pPr>
      <w:bookmarkStart w:id="8" w:name="_Toc76470109"/>
      <w:r>
        <w:rPr>
          <w:lang w:val="en-US"/>
        </w:rPr>
        <w:t>Model</w:t>
      </w:r>
      <w:r w:rsidR="00920A15">
        <w:rPr>
          <w:lang w:val="en-US"/>
        </w:rPr>
        <w:t>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920A15" w14:paraId="504039A9" w14:textId="77777777" w:rsidTr="00920A15">
        <w:tc>
          <w:tcPr>
            <w:tcW w:w="4621" w:type="dxa"/>
          </w:tcPr>
          <w:p w14:paraId="1650D53D" w14:textId="3259A6F4" w:rsidR="00920A15" w:rsidRPr="00920A15" w:rsidRDefault="00920A15" w:rsidP="00920A15">
            <w:pPr>
              <w:jc w:val="center"/>
              <w:rPr>
                <w:b/>
                <w:bCs/>
                <w:lang w:val="en-US"/>
              </w:rPr>
            </w:pPr>
            <w:bookmarkStart w:id="9" w:name="_Hlk75547932"/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36114992" w14:textId="0B8B6315" w:rsidR="00920A15" w:rsidRPr="00920A15" w:rsidRDefault="00920A15" w:rsidP="00920A1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920A15" w14:paraId="3A0B422A" w14:textId="77777777" w:rsidTr="00920A15">
        <w:tc>
          <w:tcPr>
            <w:tcW w:w="4621" w:type="dxa"/>
          </w:tcPr>
          <w:p w14:paraId="4AF0D725" w14:textId="17896E4E" w:rsidR="00920A15" w:rsidRDefault="00EA2DF0" w:rsidP="00920A1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2" w:type="dxa"/>
          </w:tcPr>
          <w:p w14:paraId="147A7C9D" w14:textId="63566D4A" w:rsidR="00920A15" w:rsidRDefault="00EA2DF0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20A15" w14:paraId="4A2AC866" w14:textId="77777777" w:rsidTr="00920A15">
        <w:tc>
          <w:tcPr>
            <w:tcW w:w="4621" w:type="dxa"/>
          </w:tcPr>
          <w:p w14:paraId="5CF628C3" w14:textId="7D3B4135" w:rsidR="00920A15" w:rsidRDefault="00EA2DF0" w:rsidP="00920A15">
            <w:pPr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4622" w:type="dxa"/>
          </w:tcPr>
          <w:p w14:paraId="6A86A312" w14:textId="1A2027CD" w:rsidR="00920A15" w:rsidRDefault="00EA2DF0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  <w:tr w:rsidR="00920A15" w14:paraId="2392D215" w14:textId="77777777" w:rsidTr="00920A15">
        <w:tc>
          <w:tcPr>
            <w:tcW w:w="4621" w:type="dxa"/>
          </w:tcPr>
          <w:p w14:paraId="6656C93E" w14:textId="62F0CA5B" w:rsidR="00920A15" w:rsidRDefault="00EA2DF0" w:rsidP="00920A15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4622" w:type="dxa"/>
          </w:tcPr>
          <w:p w14:paraId="2A7347B6" w14:textId="259682AF" w:rsidR="00920A15" w:rsidRDefault="00EA2DF0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920A15" w14:paraId="2C923711" w14:textId="77777777" w:rsidTr="00920A15">
        <w:tc>
          <w:tcPr>
            <w:tcW w:w="4621" w:type="dxa"/>
          </w:tcPr>
          <w:p w14:paraId="5292359C" w14:textId="49E61ADA" w:rsidR="00920A15" w:rsidRDefault="00EA2DF0" w:rsidP="00920A15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4622" w:type="dxa"/>
          </w:tcPr>
          <w:p w14:paraId="4E1F9489" w14:textId="7CCFF545" w:rsidR="00920A15" w:rsidRDefault="00EA2DF0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20A15" w14:paraId="3272D6E5" w14:textId="77777777" w:rsidTr="00920A15">
        <w:tc>
          <w:tcPr>
            <w:tcW w:w="4621" w:type="dxa"/>
          </w:tcPr>
          <w:p w14:paraId="00576537" w14:textId="27C9F26E" w:rsidR="00920A15" w:rsidRDefault="00EA2DF0" w:rsidP="00920A15">
            <w:pPr>
              <w:rPr>
                <w:lang w:val="en-US"/>
              </w:rPr>
            </w:pPr>
            <w:r>
              <w:rPr>
                <w:lang w:val="en-US"/>
              </w:rPr>
              <w:t>Transcript</w:t>
            </w:r>
          </w:p>
        </w:tc>
        <w:tc>
          <w:tcPr>
            <w:tcW w:w="4622" w:type="dxa"/>
          </w:tcPr>
          <w:p w14:paraId="33D2A0E2" w14:textId="57E96BE5" w:rsidR="00920A15" w:rsidRDefault="00EA2DF0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tr w:rsidR="00927834" w14:paraId="7D757AB9" w14:textId="77777777" w:rsidTr="00920A15">
        <w:tc>
          <w:tcPr>
            <w:tcW w:w="4621" w:type="dxa"/>
          </w:tcPr>
          <w:p w14:paraId="4314EDE8" w14:textId="0F6F4B4A" w:rsidR="00927834" w:rsidRDefault="00927834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TranscriptOfClass</w:t>
            </w:r>
            <w:proofErr w:type="spellEnd"/>
          </w:p>
        </w:tc>
        <w:tc>
          <w:tcPr>
            <w:tcW w:w="4622" w:type="dxa"/>
          </w:tcPr>
          <w:p w14:paraId="14F7B207" w14:textId="7433347A" w:rsidR="00927834" w:rsidRDefault="00927834" w:rsidP="0092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bookmarkEnd w:id="9"/>
    </w:tbl>
    <w:p w14:paraId="158971D5" w14:textId="77777777" w:rsidR="00920A15" w:rsidRPr="00920A15" w:rsidRDefault="00920A15" w:rsidP="00920A15">
      <w:pPr>
        <w:rPr>
          <w:lang w:val="en-US"/>
        </w:rPr>
      </w:pPr>
    </w:p>
    <w:p w14:paraId="4ACC4A89" w14:textId="0E093F6C" w:rsidR="00EB0C81" w:rsidRDefault="00EB0C81" w:rsidP="00EB0C81">
      <w:pPr>
        <w:pStyle w:val="Heading3"/>
        <w:rPr>
          <w:lang w:val="en-US"/>
        </w:rPr>
      </w:pPr>
      <w:bookmarkStart w:id="10" w:name="_Toc76470110"/>
      <w:r>
        <w:rPr>
          <w:lang w:val="en-US"/>
        </w:rPr>
        <w:t>Mapping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EA2DF0" w14:paraId="413C9685" w14:textId="77777777" w:rsidTr="00B33835">
        <w:tc>
          <w:tcPr>
            <w:tcW w:w="4621" w:type="dxa"/>
          </w:tcPr>
          <w:p w14:paraId="6E29419A" w14:textId="77777777" w:rsidR="00EA2DF0" w:rsidRPr="00920A15" w:rsidRDefault="00EA2DF0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3FC69B32" w14:textId="77777777" w:rsidR="00EA2DF0" w:rsidRPr="00920A15" w:rsidRDefault="00EA2DF0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EA2DF0" w14:paraId="5B135A02" w14:textId="77777777" w:rsidTr="00B33835">
        <w:tc>
          <w:tcPr>
            <w:tcW w:w="4621" w:type="dxa"/>
          </w:tcPr>
          <w:p w14:paraId="4C673F7D" w14:textId="687F1CFA" w:rsidR="00EA2DF0" w:rsidRDefault="00EA2DF0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ClassMap</w:t>
            </w:r>
            <w:proofErr w:type="spellEnd"/>
          </w:p>
        </w:tc>
        <w:tc>
          <w:tcPr>
            <w:tcW w:w="4622" w:type="dxa"/>
          </w:tcPr>
          <w:p w14:paraId="2FFB69B7" w14:textId="48CDBA5F" w:rsidR="00EA2DF0" w:rsidRDefault="00EA2DF0" w:rsidP="00B33835">
            <w:pPr>
              <w:rPr>
                <w:lang w:val="en-US"/>
              </w:rPr>
            </w:pPr>
            <w:r>
              <w:rPr>
                <w:lang w:val="en-US"/>
              </w:rPr>
              <w:t xml:space="preserve">Map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LOP_HOC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</w:tr>
      <w:tr w:rsidR="00EA2DF0" w14:paraId="1C20055D" w14:textId="77777777" w:rsidTr="00B33835">
        <w:tc>
          <w:tcPr>
            <w:tcW w:w="4621" w:type="dxa"/>
          </w:tcPr>
          <w:p w14:paraId="1070F857" w14:textId="60A941C0" w:rsidR="00EA2DF0" w:rsidRDefault="00EA2DF0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RuleMap</w:t>
            </w:r>
            <w:proofErr w:type="spellEnd"/>
          </w:p>
        </w:tc>
        <w:tc>
          <w:tcPr>
            <w:tcW w:w="4622" w:type="dxa"/>
          </w:tcPr>
          <w:p w14:paraId="58F3CD83" w14:textId="1773ACA0" w:rsidR="00EA2DF0" w:rsidRDefault="00EA2DF0" w:rsidP="00B33835">
            <w:pPr>
              <w:rPr>
                <w:lang w:val="en-US"/>
              </w:rPr>
            </w:pPr>
            <w:r w:rsidRPr="00EA2DF0">
              <w:rPr>
                <w:lang w:val="en-US"/>
              </w:rPr>
              <w:t xml:space="preserve">Map </w:t>
            </w:r>
            <w:proofErr w:type="spellStart"/>
            <w:r w:rsidRPr="00EA2DF0">
              <w:rPr>
                <w:lang w:val="en-US"/>
              </w:rPr>
              <w:t>giữa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đối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tượng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quy</w:t>
            </w:r>
            <w:proofErr w:type="spellEnd"/>
            <w:r w:rsidR="00A269DC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định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và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thực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thể</w:t>
            </w:r>
            <w:proofErr w:type="spellEnd"/>
            <w:r w:rsidRPr="00EA2DF0">
              <w:rPr>
                <w:lang w:val="en-US"/>
              </w:rPr>
              <w:t xml:space="preserve"> </w:t>
            </w:r>
            <w:r w:rsidR="00A269DC">
              <w:rPr>
                <w:lang w:val="en-US"/>
              </w:rPr>
              <w:t>QUY_DINH</w:t>
            </w:r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dưới</w:t>
            </w:r>
            <w:proofErr w:type="spellEnd"/>
            <w:r w:rsidRPr="00EA2DF0">
              <w:rPr>
                <w:lang w:val="en-US"/>
              </w:rPr>
              <w:t xml:space="preserve"> CSDL</w:t>
            </w:r>
          </w:p>
        </w:tc>
      </w:tr>
      <w:tr w:rsidR="00EA2DF0" w14:paraId="61CBBF92" w14:textId="77777777" w:rsidTr="00B33835">
        <w:tc>
          <w:tcPr>
            <w:tcW w:w="4621" w:type="dxa"/>
          </w:tcPr>
          <w:p w14:paraId="137A9468" w14:textId="15AB40C6" w:rsidR="00EA2DF0" w:rsidRDefault="00EA2DF0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StudentMap</w:t>
            </w:r>
            <w:proofErr w:type="spellEnd"/>
          </w:p>
        </w:tc>
        <w:tc>
          <w:tcPr>
            <w:tcW w:w="4622" w:type="dxa"/>
          </w:tcPr>
          <w:p w14:paraId="609C2887" w14:textId="4BB22EFF" w:rsidR="00EA2DF0" w:rsidRDefault="00EA2DF0" w:rsidP="00B33835">
            <w:pPr>
              <w:rPr>
                <w:lang w:val="en-US"/>
              </w:rPr>
            </w:pPr>
            <w:r w:rsidRPr="00EA2DF0">
              <w:rPr>
                <w:lang w:val="en-US"/>
              </w:rPr>
              <w:t xml:space="preserve">Map </w:t>
            </w:r>
            <w:proofErr w:type="spellStart"/>
            <w:r w:rsidRPr="00EA2DF0">
              <w:rPr>
                <w:lang w:val="en-US"/>
              </w:rPr>
              <w:t>giữa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đối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tượng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học</w:t>
            </w:r>
            <w:proofErr w:type="spellEnd"/>
            <w:r w:rsidR="00A269DC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sinh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và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thực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thể</w:t>
            </w:r>
            <w:proofErr w:type="spellEnd"/>
            <w:r w:rsidRPr="00EA2DF0">
              <w:rPr>
                <w:lang w:val="en-US"/>
              </w:rPr>
              <w:t xml:space="preserve"> </w:t>
            </w:r>
            <w:r w:rsidR="00A269DC">
              <w:rPr>
                <w:lang w:val="en-US"/>
              </w:rPr>
              <w:t>HOC_SINH</w:t>
            </w:r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dưới</w:t>
            </w:r>
            <w:proofErr w:type="spellEnd"/>
            <w:r w:rsidRPr="00EA2DF0">
              <w:rPr>
                <w:lang w:val="en-US"/>
              </w:rPr>
              <w:t xml:space="preserve"> CSDL</w:t>
            </w:r>
          </w:p>
        </w:tc>
      </w:tr>
      <w:tr w:rsidR="00EA2DF0" w14:paraId="2F02E9E5" w14:textId="77777777" w:rsidTr="00B33835">
        <w:tc>
          <w:tcPr>
            <w:tcW w:w="4621" w:type="dxa"/>
          </w:tcPr>
          <w:p w14:paraId="60813FE5" w14:textId="2E93886D" w:rsidR="00EA2DF0" w:rsidRDefault="00EA2DF0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SubjectMap</w:t>
            </w:r>
            <w:proofErr w:type="spellEnd"/>
          </w:p>
        </w:tc>
        <w:tc>
          <w:tcPr>
            <w:tcW w:w="4622" w:type="dxa"/>
          </w:tcPr>
          <w:p w14:paraId="597D17B2" w14:textId="0DC1C14F" w:rsidR="00EA2DF0" w:rsidRDefault="00EA2DF0" w:rsidP="00B33835">
            <w:pPr>
              <w:rPr>
                <w:lang w:val="en-US"/>
              </w:rPr>
            </w:pPr>
            <w:r w:rsidRPr="00EA2DF0">
              <w:rPr>
                <w:lang w:val="en-US"/>
              </w:rPr>
              <w:t xml:space="preserve">Map </w:t>
            </w:r>
            <w:proofErr w:type="spellStart"/>
            <w:r w:rsidRPr="00EA2DF0">
              <w:rPr>
                <w:lang w:val="en-US"/>
              </w:rPr>
              <w:t>giữa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đối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tượng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môn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học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và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thực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thể</w:t>
            </w:r>
            <w:proofErr w:type="spellEnd"/>
            <w:r w:rsidRPr="00EA2DF0">
              <w:rPr>
                <w:lang w:val="en-US"/>
              </w:rPr>
              <w:t xml:space="preserve"> </w:t>
            </w:r>
            <w:r w:rsidR="00A269DC">
              <w:rPr>
                <w:lang w:val="en-US"/>
              </w:rPr>
              <w:t>MON_HOC</w:t>
            </w:r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dưới</w:t>
            </w:r>
            <w:proofErr w:type="spellEnd"/>
            <w:r w:rsidRPr="00EA2DF0">
              <w:rPr>
                <w:lang w:val="en-US"/>
              </w:rPr>
              <w:t xml:space="preserve"> CSDL</w:t>
            </w:r>
          </w:p>
        </w:tc>
      </w:tr>
      <w:tr w:rsidR="00EA2DF0" w14:paraId="5C1E81D4" w14:textId="77777777" w:rsidTr="00B33835">
        <w:tc>
          <w:tcPr>
            <w:tcW w:w="4621" w:type="dxa"/>
          </w:tcPr>
          <w:p w14:paraId="1DD3D50E" w14:textId="05D97C75" w:rsidR="00EA2DF0" w:rsidRDefault="00EA2DF0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TranscriptMap</w:t>
            </w:r>
            <w:proofErr w:type="spellEnd"/>
          </w:p>
        </w:tc>
        <w:tc>
          <w:tcPr>
            <w:tcW w:w="4622" w:type="dxa"/>
          </w:tcPr>
          <w:p w14:paraId="62A12BE9" w14:textId="5D21B0EA" w:rsidR="00EA2DF0" w:rsidRDefault="00EA2DF0" w:rsidP="00B33835">
            <w:pPr>
              <w:rPr>
                <w:lang w:val="en-US"/>
              </w:rPr>
            </w:pPr>
            <w:r w:rsidRPr="00EA2DF0">
              <w:rPr>
                <w:lang w:val="en-US"/>
              </w:rPr>
              <w:t xml:space="preserve">Map </w:t>
            </w:r>
            <w:proofErr w:type="spellStart"/>
            <w:r w:rsidRPr="00EA2DF0">
              <w:rPr>
                <w:lang w:val="en-US"/>
              </w:rPr>
              <w:t>giữa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đối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tượng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bảng</w:t>
            </w:r>
            <w:proofErr w:type="spellEnd"/>
            <w:r w:rsidR="00A269DC">
              <w:rPr>
                <w:lang w:val="en-US"/>
              </w:rPr>
              <w:t xml:space="preserve"> </w:t>
            </w:r>
            <w:proofErr w:type="spellStart"/>
            <w:r w:rsidR="00A269DC">
              <w:rPr>
                <w:lang w:val="en-US"/>
              </w:rPr>
              <w:t>điểm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và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thực</w:t>
            </w:r>
            <w:proofErr w:type="spellEnd"/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thể</w:t>
            </w:r>
            <w:proofErr w:type="spellEnd"/>
            <w:r w:rsidRPr="00EA2DF0">
              <w:rPr>
                <w:lang w:val="en-US"/>
              </w:rPr>
              <w:t xml:space="preserve"> </w:t>
            </w:r>
            <w:r w:rsidR="00A269DC">
              <w:rPr>
                <w:lang w:val="en-US"/>
              </w:rPr>
              <w:t>BANG_DIEM</w:t>
            </w:r>
            <w:r w:rsidRPr="00EA2DF0">
              <w:rPr>
                <w:lang w:val="en-US"/>
              </w:rPr>
              <w:t xml:space="preserve"> </w:t>
            </w:r>
            <w:proofErr w:type="spellStart"/>
            <w:r w:rsidRPr="00EA2DF0">
              <w:rPr>
                <w:lang w:val="en-US"/>
              </w:rPr>
              <w:t>dưới</w:t>
            </w:r>
            <w:proofErr w:type="spellEnd"/>
            <w:r w:rsidRPr="00EA2DF0">
              <w:rPr>
                <w:lang w:val="en-US"/>
              </w:rPr>
              <w:t xml:space="preserve"> CSDL</w:t>
            </w:r>
          </w:p>
        </w:tc>
      </w:tr>
      <w:tr w:rsidR="00927834" w14:paraId="0C70F23E" w14:textId="77777777" w:rsidTr="00B33835">
        <w:tc>
          <w:tcPr>
            <w:tcW w:w="4621" w:type="dxa"/>
          </w:tcPr>
          <w:p w14:paraId="1015DE0E" w14:textId="129C3ED3" w:rsidR="00927834" w:rsidRDefault="00927834" w:rsidP="009278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TranscriptOfClass</w:t>
            </w:r>
            <w:r>
              <w:rPr>
                <w:lang w:val="en-US"/>
              </w:rPr>
              <w:t>Map</w:t>
            </w:r>
            <w:proofErr w:type="spellEnd"/>
          </w:p>
        </w:tc>
        <w:tc>
          <w:tcPr>
            <w:tcW w:w="4622" w:type="dxa"/>
          </w:tcPr>
          <w:p w14:paraId="31F483CC" w14:textId="2B0950EC" w:rsidR="00927834" w:rsidRPr="00EA2DF0" w:rsidRDefault="00927834" w:rsidP="00927834">
            <w:pPr>
              <w:rPr>
                <w:lang w:val="en-US"/>
              </w:rPr>
            </w:pPr>
            <w:r>
              <w:rPr>
                <w:lang w:val="en-US"/>
              </w:rPr>
              <w:t xml:space="preserve">Map </w:t>
            </w:r>
            <w:proofErr w:type="spellStart"/>
            <w:r>
              <w:rPr>
                <w:lang w:val="en-US"/>
              </w:rPr>
              <w:t>giữa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view BANG_DIEM_LOP </w:t>
            </w:r>
            <w:proofErr w:type="spellStart"/>
            <w:r>
              <w:rPr>
                <w:lang w:val="en-US"/>
              </w:rPr>
              <w:t>dưới</w:t>
            </w:r>
            <w:proofErr w:type="spellEnd"/>
            <w:r>
              <w:rPr>
                <w:lang w:val="en-US"/>
              </w:rPr>
              <w:t xml:space="preserve"> CSDL</w:t>
            </w:r>
          </w:p>
        </w:tc>
      </w:tr>
    </w:tbl>
    <w:p w14:paraId="13D2B946" w14:textId="77777777" w:rsidR="00EA2DF0" w:rsidRPr="00EA2DF0" w:rsidRDefault="00EA2DF0" w:rsidP="00EA2DF0">
      <w:pPr>
        <w:rPr>
          <w:lang w:val="en-US"/>
        </w:rPr>
      </w:pPr>
    </w:p>
    <w:p w14:paraId="7A911A8D" w14:textId="47E17818" w:rsidR="00EB0C81" w:rsidRDefault="00EB0C81" w:rsidP="00EB0C81">
      <w:pPr>
        <w:pStyle w:val="Heading3"/>
        <w:rPr>
          <w:lang w:val="en-US"/>
        </w:rPr>
      </w:pPr>
      <w:bookmarkStart w:id="11" w:name="_Toc76470111"/>
      <w:r>
        <w:rPr>
          <w:lang w:val="en-US"/>
        </w:rPr>
        <w:t>Unit of Work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A2193" w14:paraId="09ECF537" w14:textId="77777777" w:rsidTr="006A2193">
        <w:tc>
          <w:tcPr>
            <w:tcW w:w="4621" w:type="dxa"/>
          </w:tcPr>
          <w:p w14:paraId="433BB392" w14:textId="354CEB8F" w:rsidR="006A2193" w:rsidRDefault="006A2193" w:rsidP="006A2193">
            <w:pPr>
              <w:jc w:val="center"/>
              <w:rPr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6464CBD7" w14:textId="62F59B79" w:rsidR="006A2193" w:rsidRDefault="006A2193" w:rsidP="006A2193">
            <w:pPr>
              <w:rPr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6A2193" w14:paraId="56C80277" w14:textId="77777777" w:rsidTr="006A2193">
        <w:tc>
          <w:tcPr>
            <w:tcW w:w="4621" w:type="dxa"/>
          </w:tcPr>
          <w:p w14:paraId="6287E6FE" w14:textId="509E2CC6" w:rsidR="006A2193" w:rsidRDefault="006A2193" w:rsidP="006A2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UnitOfWork</w:t>
            </w:r>
            <w:proofErr w:type="spellEnd"/>
          </w:p>
        </w:tc>
        <w:tc>
          <w:tcPr>
            <w:tcW w:w="4622" w:type="dxa"/>
          </w:tcPr>
          <w:p w14:paraId="12B577F7" w14:textId="059A11E9" w:rsidR="006A2193" w:rsidRDefault="006A2193" w:rsidP="006A21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Unit of Work design pattern</w:t>
            </w:r>
          </w:p>
        </w:tc>
      </w:tr>
    </w:tbl>
    <w:p w14:paraId="2FC91426" w14:textId="77777777" w:rsidR="006A2193" w:rsidRPr="006A2193" w:rsidRDefault="006A2193" w:rsidP="006A2193">
      <w:pPr>
        <w:rPr>
          <w:lang w:val="en-US"/>
        </w:rPr>
      </w:pPr>
    </w:p>
    <w:p w14:paraId="41990584" w14:textId="4E11D393" w:rsidR="00920A15" w:rsidRDefault="00920A15" w:rsidP="00920A15">
      <w:pPr>
        <w:pStyle w:val="Heading3"/>
        <w:rPr>
          <w:lang w:val="en-US"/>
        </w:rPr>
      </w:pPr>
      <w:bookmarkStart w:id="12" w:name="_Toc76470112"/>
      <w:r>
        <w:rPr>
          <w:lang w:val="en-US"/>
        </w:rPr>
        <w:t>Repositories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A2193" w14:paraId="640C38A8" w14:textId="77777777" w:rsidTr="00B33835">
        <w:tc>
          <w:tcPr>
            <w:tcW w:w="4621" w:type="dxa"/>
          </w:tcPr>
          <w:p w14:paraId="15430160" w14:textId="77777777" w:rsidR="006A2193" w:rsidRPr="00920A15" w:rsidRDefault="006A2193" w:rsidP="00B33835">
            <w:pPr>
              <w:jc w:val="center"/>
              <w:rPr>
                <w:b/>
                <w:bCs/>
                <w:lang w:val="en-US"/>
              </w:rPr>
            </w:pPr>
            <w:bookmarkStart w:id="13" w:name="_Hlk75549456"/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469883FC" w14:textId="77777777" w:rsidR="006A2193" w:rsidRPr="00920A15" w:rsidRDefault="006A2193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6A2193" w14:paraId="564B77DF" w14:textId="77777777" w:rsidTr="00B33835">
        <w:tc>
          <w:tcPr>
            <w:tcW w:w="4621" w:type="dxa"/>
          </w:tcPr>
          <w:p w14:paraId="424B2196" w14:textId="16024517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GenericRepository</w:t>
            </w:r>
            <w:proofErr w:type="spellEnd"/>
          </w:p>
        </w:tc>
        <w:tc>
          <w:tcPr>
            <w:tcW w:w="4622" w:type="dxa"/>
          </w:tcPr>
          <w:p w14:paraId="575440EC" w14:textId="6336B98E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CSDL </w:t>
            </w: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</w:p>
        </w:tc>
      </w:tr>
      <w:tr w:rsidR="006A2193" w14:paraId="60EE7517" w14:textId="77777777" w:rsidTr="00B33835">
        <w:tc>
          <w:tcPr>
            <w:tcW w:w="4621" w:type="dxa"/>
          </w:tcPr>
          <w:p w14:paraId="43E66444" w14:textId="64AD9F00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ClassRepository</w:t>
            </w:r>
            <w:proofErr w:type="spellEnd"/>
          </w:p>
        </w:tc>
        <w:tc>
          <w:tcPr>
            <w:tcW w:w="4622" w:type="dxa"/>
          </w:tcPr>
          <w:p w14:paraId="78A1595E" w14:textId="2A3CF10D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CSDL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6A2193" w14:paraId="4CE8C89C" w14:textId="77777777" w:rsidTr="00B33835">
        <w:tc>
          <w:tcPr>
            <w:tcW w:w="4621" w:type="dxa"/>
          </w:tcPr>
          <w:p w14:paraId="370EDCA1" w14:textId="2D63017E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RuleRepository</w:t>
            </w:r>
            <w:proofErr w:type="spellEnd"/>
          </w:p>
        </w:tc>
        <w:tc>
          <w:tcPr>
            <w:tcW w:w="4622" w:type="dxa"/>
          </w:tcPr>
          <w:p w14:paraId="5032EE32" w14:textId="5DE20CEE" w:rsidR="006A2193" w:rsidRDefault="006A2193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cụ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thể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với</w:t>
            </w:r>
            <w:proofErr w:type="spellEnd"/>
            <w:r w:rsidRPr="006A2193">
              <w:rPr>
                <w:lang w:val="en-US"/>
              </w:rPr>
              <w:t xml:space="preserve"> CSDL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  <w:tr w:rsidR="006A2193" w14:paraId="21067B06" w14:textId="77777777" w:rsidTr="00B33835">
        <w:tc>
          <w:tcPr>
            <w:tcW w:w="4621" w:type="dxa"/>
          </w:tcPr>
          <w:p w14:paraId="1964D759" w14:textId="2542F023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</w:t>
            </w:r>
            <w:r w:rsidRPr="006A2193">
              <w:rPr>
                <w:lang w:val="en-US"/>
              </w:rPr>
              <w:t>Repository</w:t>
            </w:r>
            <w:proofErr w:type="spellEnd"/>
          </w:p>
        </w:tc>
        <w:tc>
          <w:tcPr>
            <w:tcW w:w="4622" w:type="dxa"/>
          </w:tcPr>
          <w:p w14:paraId="4CA64088" w14:textId="70181904" w:rsidR="006A2193" w:rsidRDefault="006A2193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cụ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thể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với</w:t>
            </w:r>
            <w:proofErr w:type="spellEnd"/>
            <w:r w:rsidRPr="006A2193">
              <w:rPr>
                <w:lang w:val="en-US"/>
              </w:rPr>
              <w:t xml:space="preserve"> CSDL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6A2193" w14:paraId="0A9EEB3A" w14:textId="77777777" w:rsidTr="00B33835">
        <w:tc>
          <w:tcPr>
            <w:tcW w:w="4621" w:type="dxa"/>
          </w:tcPr>
          <w:p w14:paraId="10AA51F3" w14:textId="5152AFA4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</w:t>
            </w:r>
            <w:r w:rsidRPr="006A2193">
              <w:rPr>
                <w:lang w:val="en-US"/>
              </w:rPr>
              <w:t>Repository</w:t>
            </w:r>
            <w:proofErr w:type="spellEnd"/>
          </w:p>
        </w:tc>
        <w:tc>
          <w:tcPr>
            <w:tcW w:w="4622" w:type="dxa"/>
          </w:tcPr>
          <w:p w14:paraId="711696AA" w14:textId="707F1AC2" w:rsidR="006A2193" w:rsidRDefault="006A2193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cụ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thể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với</w:t>
            </w:r>
            <w:proofErr w:type="spellEnd"/>
            <w:r w:rsidRPr="006A2193">
              <w:rPr>
                <w:lang w:val="en-US"/>
              </w:rPr>
              <w:t xml:space="preserve"> CSDL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học</w:t>
            </w:r>
            <w:proofErr w:type="spellEnd"/>
          </w:p>
        </w:tc>
      </w:tr>
      <w:tr w:rsidR="006A2193" w14:paraId="625B6AD3" w14:textId="77777777" w:rsidTr="00B33835">
        <w:tc>
          <w:tcPr>
            <w:tcW w:w="4621" w:type="dxa"/>
          </w:tcPr>
          <w:p w14:paraId="0DB2C01A" w14:textId="2D2C1F62" w:rsidR="006A2193" w:rsidRDefault="006A2193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Transcript</w:t>
            </w:r>
            <w:r w:rsidRPr="006A2193">
              <w:rPr>
                <w:lang w:val="en-US"/>
              </w:rPr>
              <w:t>Repository</w:t>
            </w:r>
            <w:proofErr w:type="spellEnd"/>
          </w:p>
        </w:tc>
        <w:tc>
          <w:tcPr>
            <w:tcW w:w="4622" w:type="dxa"/>
          </w:tcPr>
          <w:p w14:paraId="1D80697C" w14:textId="0CDFB0AD" w:rsidR="006A2193" w:rsidRDefault="006A2193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cụ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thể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với</w:t>
            </w:r>
            <w:proofErr w:type="spellEnd"/>
            <w:r w:rsidRPr="006A2193">
              <w:rPr>
                <w:lang w:val="en-US"/>
              </w:rPr>
              <w:t xml:space="preserve"> CSDL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  <w:bookmarkEnd w:id="13"/>
    </w:tbl>
    <w:p w14:paraId="1CEE8805" w14:textId="77777777" w:rsidR="00EA2DF0" w:rsidRPr="00EA2DF0" w:rsidRDefault="00EA2DF0" w:rsidP="00EA2DF0">
      <w:pPr>
        <w:rPr>
          <w:lang w:val="en-US"/>
        </w:rPr>
      </w:pPr>
    </w:p>
    <w:p w14:paraId="794CAAAC" w14:textId="11D47C29" w:rsidR="00A76CB2" w:rsidRDefault="00A76CB2" w:rsidP="00A76CB2">
      <w:pPr>
        <w:pStyle w:val="Heading2"/>
        <w:rPr>
          <w:lang w:val="en-US"/>
        </w:rPr>
      </w:pPr>
      <w:bookmarkStart w:id="14" w:name="_Toc76470113"/>
      <w:r>
        <w:rPr>
          <w:lang w:val="en-US"/>
        </w:rPr>
        <w:t>Service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519BF" w14:paraId="7F451D0F" w14:textId="77777777" w:rsidTr="00B33835">
        <w:tc>
          <w:tcPr>
            <w:tcW w:w="4621" w:type="dxa"/>
          </w:tcPr>
          <w:p w14:paraId="55643895" w14:textId="77777777" w:rsidR="006519BF" w:rsidRPr="00920A15" w:rsidRDefault="006519BF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00DB7C88" w14:textId="77777777" w:rsidR="006519BF" w:rsidRPr="00920A15" w:rsidRDefault="006519BF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6519BF" w14:paraId="6FF4FCA1" w14:textId="77777777" w:rsidTr="00B33835">
        <w:tc>
          <w:tcPr>
            <w:tcW w:w="4621" w:type="dxa"/>
          </w:tcPr>
          <w:p w14:paraId="07D64A72" w14:textId="70DDA3A6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ClassService</w:t>
            </w:r>
            <w:proofErr w:type="spellEnd"/>
          </w:p>
        </w:tc>
        <w:tc>
          <w:tcPr>
            <w:tcW w:w="4622" w:type="dxa"/>
          </w:tcPr>
          <w:p w14:paraId="42F2996F" w14:textId="152231FE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r w:rsidR="00757A9F">
              <w:rPr>
                <w:lang w:val="en-US"/>
              </w:rPr>
              <w:t>logic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6519BF" w14:paraId="114F89DE" w14:textId="77777777" w:rsidTr="00B33835">
        <w:tc>
          <w:tcPr>
            <w:tcW w:w="4621" w:type="dxa"/>
          </w:tcPr>
          <w:p w14:paraId="248CAD5E" w14:textId="7E8C95E4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Rule</w:t>
            </w:r>
            <w:r w:rsidRPr="006519BF">
              <w:rPr>
                <w:lang w:val="en-US"/>
              </w:rPr>
              <w:t>Service</w:t>
            </w:r>
            <w:proofErr w:type="spellEnd"/>
          </w:p>
        </w:tc>
        <w:tc>
          <w:tcPr>
            <w:tcW w:w="4622" w:type="dxa"/>
          </w:tcPr>
          <w:p w14:paraId="43E3B2CF" w14:textId="1ABF2250" w:rsidR="006519BF" w:rsidRDefault="006519BF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r w:rsidR="00757A9F" w:rsidRPr="00757A9F">
              <w:rPr>
                <w:lang w:val="en-US"/>
              </w:rPr>
              <w:t xml:space="preserve">logic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  <w:tr w:rsidR="006519BF" w14:paraId="5F502B06" w14:textId="77777777" w:rsidTr="00B33835">
        <w:tc>
          <w:tcPr>
            <w:tcW w:w="4621" w:type="dxa"/>
          </w:tcPr>
          <w:p w14:paraId="3368B4E2" w14:textId="449F6055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</w:t>
            </w:r>
            <w:r w:rsidRPr="006519BF">
              <w:rPr>
                <w:lang w:val="en-US"/>
              </w:rPr>
              <w:t>Service</w:t>
            </w:r>
            <w:proofErr w:type="spellEnd"/>
          </w:p>
        </w:tc>
        <w:tc>
          <w:tcPr>
            <w:tcW w:w="4622" w:type="dxa"/>
          </w:tcPr>
          <w:p w14:paraId="52F01486" w14:textId="51F4117F" w:rsidR="006519BF" w:rsidRDefault="006519BF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r w:rsidR="00757A9F" w:rsidRPr="00757A9F">
              <w:rPr>
                <w:lang w:val="en-US"/>
              </w:rPr>
              <w:t xml:space="preserve">logic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6519BF" w14:paraId="7005CBEB" w14:textId="77777777" w:rsidTr="00B33835">
        <w:tc>
          <w:tcPr>
            <w:tcW w:w="4621" w:type="dxa"/>
          </w:tcPr>
          <w:p w14:paraId="218F76EC" w14:textId="6D73ED83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</w:t>
            </w:r>
            <w:r w:rsidRPr="006519BF">
              <w:rPr>
                <w:lang w:val="en-US"/>
              </w:rPr>
              <w:t>Service</w:t>
            </w:r>
            <w:proofErr w:type="spellEnd"/>
          </w:p>
        </w:tc>
        <w:tc>
          <w:tcPr>
            <w:tcW w:w="4622" w:type="dxa"/>
          </w:tcPr>
          <w:p w14:paraId="17D20B3C" w14:textId="7CF7DE42" w:rsidR="006519BF" w:rsidRDefault="006519BF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r w:rsidR="00757A9F" w:rsidRPr="00757A9F">
              <w:rPr>
                <w:lang w:val="en-US"/>
              </w:rPr>
              <w:t xml:space="preserve">logic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học</w:t>
            </w:r>
            <w:proofErr w:type="spellEnd"/>
          </w:p>
        </w:tc>
      </w:tr>
      <w:tr w:rsidR="006519BF" w14:paraId="4AB4D7A9" w14:textId="77777777" w:rsidTr="00B33835">
        <w:tc>
          <w:tcPr>
            <w:tcW w:w="4621" w:type="dxa"/>
          </w:tcPr>
          <w:p w14:paraId="296CEF62" w14:textId="2B85B7CD" w:rsidR="006519BF" w:rsidRDefault="006519BF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Transcript</w:t>
            </w:r>
            <w:r w:rsidRPr="006519BF">
              <w:rPr>
                <w:lang w:val="en-US"/>
              </w:rPr>
              <w:t>Service</w:t>
            </w:r>
            <w:proofErr w:type="spellEnd"/>
          </w:p>
        </w:tc>
        <w:tc>
          <w:tcPr>
            <w:tcW w:w="4622" w:type="dxa"/>
          </w:tcPr>
          <w:p w14:paraId="53284390" w14:textId="64D431B3" w:rsidR="006519BF" w:rsidRDefault="006519BF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thao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tác</w:t>
            </w:r>
            <w:proofErr w:type="spellEnd"/>
            <w:r w:rsidRPr="006A2193">
              <w:rPr>
                <w:lang w:val="en-US"/>
              </w:rPr>
              <w:t xml:space="preserve"> </w:t>
            </w:r>
            <w:r w:rsidR="00757A9F" w:rsidRPr="00757A9F">
              <w:rPr>
                <w:lang w:val="en-US"/>
              </w:rPr>
              <w:t xml:space="preserve">logic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</w:tbl>
    <w:p w14:paraId="1FABE7E5" w14:textId="77777777" w:rsidR="006519BF" w:rsidRPr="006519BF" w:rsidRDefault="006519BF" w:rsidP="006519BF">
      <w:pPr>
        <w:rPr>
          <w:lang w:val="en-US"/>
        </w:rPr>
      </w:pPr>
    </w:p>
    <w:p w14:paraId="3137F53C" w14:textId="54A04B2A" w:rsidR="00A76CB2" w:rsidRPr="00A76CB2" w:rsidRDefault="00A76CB2" w:rsidP="00A76CB2">
      <w:pPr>
        <w:pStyle w:val="Heading2"/>
        <w:rPr>
          <w:lang w:val="en-US"/>
        </w:rPr>
      </w:pPr>
      <w:bookmarkStart w:id="15" w:name="_Toc76470114"/>
      <w:r>
        <w:rPr>
          <w:lang w:val="en-US"/>
        </w:rPr>
        <w:t>Presentation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E76AA" w14:paraId="159E69FC" w14:textId="77777777" w:rsidTr="00B33835">
        <w:tc>
          <w:tcPr>
            <w:tcW w:w="4621" w:type="dxa"/>
          </w:tcPr>
          <w:p w14:paraId="3E181F88" w14:textId="77777777" w:rsidR="000E76AA" w:rsidRPr="00920A15" w:rsidRDefault="000E76AA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Lớp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đối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tượng</w:t>
            </w:r>
            <w:proofErr w:type="spellEnd"/>
          </w:p>
        </w:tc>
        <w:tc>
          <w:tcPr>
            <w:tcW w:w="4622" w:type="dxa"/>
          </w:tcPr>
          <w:p w14:paraId="3E7E7D6C" w14:textId="77777777" w:rsidR="000E76AA" w:rsidRPr="00920A15" w:rsidRDefault="000E76AA" w:rsidP="00B3383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20A15">
              <w:rPr>
                <w:b/>
                <w:bCs/>
                <w:lang w:val="en-US"/>
              </w:rPr>
              <w:t>Diễn</w:t>
            </w:r>
            <w:proofErr w:type="spellEnd"/>
            <w:r w:rsidRPr="00920A1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20A15">
              <w:rPr>
                <w:b/>
                <w:bCs/>
                <w:lang w:val="en-US"/>
              </w:rPr>
              <w:t>giải</w:t>
            </w:r>
            <w:proofErr w:type="spellEnd"/>
          </w:p>
        </w:tc>
      </w:tr>
      <w:tr w:rsidR="000E76AA" w14:paraId="10DB7827" w14:textId="77777777" w:rsidTr="00B33835">
        <w:tc>
          <w:tcPr>
            <w:tcW w:w="4621" w:type="dxa"/>
          </w:tcPr>
          <w:p w14:paraId="7954A28A" w14:textId="7D9ABFB6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ClassController</w:t>
            </w:r>
            <w:proofErr w:type="spellEnd"/>
          </w:p>
        </w:tc>
        <w:tc>
          <w:tcPr>
            <w:tcW w:w="4622" w:type="dxa"/>
          </w:tcPr>
          <w:p w14:paraId="3EEC789A" w14:textId="24940A43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B2F07">
              <w:rPr>
                <w:lang w:val="en-US"/>
              </w:rPr>
              <w:t>xử</w:t>
            </w:r>
            <w:proofErr w:type="spellEnd"/>
            <w:r w:rsidR="00FB2F07">
              <w:rPr>
                <w:lang w:val="en-US"/>
              </w:rPr>
              <w:t xml:space="preserve"> </w:t>
            </w:r>
            <w:proofErr w:type="spellStart"/>
            <w:r w:rsidR="00FB2F07">
              <w:rPr>
                <w:lang w:val="en-US"/>
              </w:rPr>
              <w:t>lí</w:t>
            </w:r>
            <w:proofErr w:type="spellEnd"/>
            <w:r w:rsidR="00FB2F07">
              <w:rPr>
                <w:lang w:val="en-US"/>
              </w:rPr>
              <w:t xml:space="preserve"> </w:t>
            </w:r>
            <w:proofErr w:type="spellStart"/>
            <w:r w:rsidR="00FB2F07">
              <w:rPr>
                <w:lang w:val="en-US"/>
              </w:rPr>
              <w:t>và</w:t>
            </w:r>
            <w:proofErr w:type="spellEnd"/>
            <w:r w:rsidR="00FB2F07">
              <w:rPr>
                <w:lang w:val="en-US"/>
              </w:rPr>
              <w:t xml:space="preserve"> </w:t>
            </w:r>
            <w:proofErr w:type="spellStart"/>
            <w:r w:rsidR="00FB2F07">
              <w:rPr>
                <w:lang w:val="en-US"/>
              </w:rPr>
              <w:t>hiển</w:t>
            </w:r>
            <w:proofErr w:type="spellEnd"/>
            <w:r w:rsidR="00FB2F07">
              <w:rPr>
                <w:lang w:val="en-US"/>
              </w:rPr>
              <w:t xml:space="preserve"> </w:t>
            </w:r>
            <w:proofErr w:type="spellStart"/>
            <w:r w:rsidR="00FB2F07"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0E76AA" w14:paraId="0365DBA0" w14:textId="77777777" w:rsidTr="00B33835">
        <w:tc>
          <w:tcPr>
            <w:tcW w:w="4621" w:type="dxa"/>
          </w:tcPr>
          <w:p w14:paraId="4E9D193A" w14:textId="0CA04BA1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RuleController</w:t>
            </w:r>
            <w:proofErr w:type="spellEnd"/>
          </w:p>
        </w:tc>
        <w:tc>
          <w:tcPr>
            <w:tcW w:w="4622" w:type="dxa"/>
          </w:tcPr>
          <w:p w14:paraId="7BDDB496" w14:textId="25E1DCC6" w:rsidR="000E76AA" w:rsidRDefault="000E76AA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xử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lí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và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hiển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thị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  <w:tr w:rsidR="000E76AA" w14:paraId="372FA0B2" w14:textId="77777777" w:rsidTr="00B33835">
        <w:tc>
          <w:tcPr>
            <w:tcW w:w="4621" w:type="dxa"/>
          </w:tcPr>
          <w:p w14:paraId="75A749C9" w14:textId="5A4337A5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StudentController</w:t>
            </w:r>
            <w:proofErr w:type="spellEnd"/>
          </w:p>
        </w:tc>
        <w:tc>
          <w:tcPr>
            <w:tcW w:w="4622" w:type="dxa"/>
          </w:tcPr>
          <w:p w14:paraId="2DC69ADB" w14:textId="1C5C3FD8" w:rsidR="000E76AA" w:rsidRDefault="000E76AA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xử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lí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và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hiển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thị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0E76AA" w14:paraId="3142C784" w14:textId="77777777" w:rsidTr="00B33835">
        <w:tc>
          <w:tcPr>
            <w:tcW w:w="4621" w:type="dxa"/>
          </w:tcPr>
          <w:p w14:paraId="39349E09" w14:textId="433C69B0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Subject</w:t>
            </w:r>
            <w:r w:rsidRPr="000E76AA">
              <w:rPr>
                <w:lang w:val="en-US"/>
              </w:rPr>
              <w:t>Controller</w:t>
            </w:r>
            <w:proofErr w:type="spellEnd"/>
          </w:p>
        </w:tc>
        <w:tc>
          <w:tcPr>
            <w:tcW w:w="4622" w:type="dxa"/>
          </w:tcPr>
          <w:p w14:paraId="329FA326" w14:textId="3FA477A9" w:rsidR="000E76AA" w:rsidRDefault="000E76AA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xử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lí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và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hiển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="00FB2F07" w:rsidRPr="00FB2F07">
              <w:rPr>
                <w:lang w:val="en-US"/>
              </w:rPr>
              <w:t>thị</w:t>
            </w:r>
            <w:proofErr w:type="spellEnd"/>
            <w:r w:rsidR="00FB2F07" w:rsidRPr="00FB2F07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học</w:t>
            </w:r>
            <w:proofErr w:type="spellEnd"/>
          </w:p>
        </w:tc>
      </w:tr>
      <w:tr w:rsidR="000E76AA" w14:paraId="74EB4E00" w14:textId="77777777" w:rsidTr="00B33835">
        <w:tc>
          <w:tcPr>
            <w:tcW w:w="4621" w:type="dxa"/>
          </w:tcPr>
          <w:p w14:paraId="69ECDD34" w14:textId="78A62514" w:rsidR="000E76AA" w:rsidRDefault="000E76AA" w:rsidP="00B338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Transcript</w:t>
            </w:r>
            <w:r w:rsidRPr="000E76AA">
              <w:rPr>
                <w:lang w:val="en-US"/>
              </w:rPr>
              <w:t>Controller</w:t>
            </w:r>
            <w:proofErr w:type="spellEnd"/>
          </w:p>
        </w:tc>
        <w:tc>
          <w:tcPr>
            <w:tcW w:w="4622" w:type="dxa"/>
          </w:tcPr>
          <w:p w14:paraId="3EEF1451" w14:textId="0F21EFA2" w:rsidR="000E76AA" w:rsidRDefault="000E76AA" w:rsidP="00B33835">
            <w:pPr>
              <w:rPr>
                <w:lang w:val="en-US"/>
              </w:rPr>
            </w:pPr>
            <w:proofErr w:type="spellStart"/>
            <w:r w:rsidRPr="006A2193">
              <w:rPr>
                <w:lang w:val="en-US"/>
              </w:rPr>
              <w:t>Cài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đặt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các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="003322EC" w:rsidRPr="003322EC">
              <w:rPr>
                <w:lang w:val="en-US"/>
              </w:rPr>
              <w:t>xử</w:t>
            </w:r>
            <w:proofErr w:type="spellEnd"/>
            <w:r w:rsidR="003322EC" w:rsidRPr="003322EC">
              <w:rPr>
                <w:lang w:val="en-US"/>
              </w:rPr>
              <w:t xml:space="preserve"> </w:t>
            </w:r>
            <w:proofErr w:type="spellStart"/>
            <w:r w:rsidR="003322EC" w:rsidRPr="003322EC">
              <w:rPr>
                <w:lang w:val="en-US"/>
              </w:rPr>
              <w:t>lí</w:t>
            </w:r>
            <w:proofErr w:type="spellEnd"/>
            <w:r w:rsidR="003322EC" w:rsidRPr="003322EC">
              <w:rPr>
                <w:lang w:val="en-US"/>
              </w:rPr>
              <w:t xml:space="preserve"> </w:t>
            </w:r>
            <w:proofErr w:type="spellStart"/>
            <w:r w:rsidR="003322EC" w:rsidRPr="003322EC">
              <w:rPr>
                <w:lang w:val="en-US"/>
              </w:rPr>
              <w:t>và</w:t>
            </w:r>
            <w:proofErr w:type="spellEnd"/>
            <w:r w:rsidR="003322EC" w:rsidRPr="003322EC">
              <w:rPr>
                <w:lang w:val="en-US"/>
              </w:rPr>
              <w:t xml:space="preserve"> </w:t>
            </w:r>
            <w:proofErr w:type="spellStart"/>
            <w:r w:rsidR="003322EC" w:rsidRPr="003322EC">
              <w:rPr>
                <w:lang w:val="en-US"/>
              </w:rPr>
              <w:t>hiển</w:t>
            </w:r>
            <w:proofErr w:type="spellEnd"/>
            <w:r w:rsidR="003322EC" w:rsidRPr="003322EC">
              <w:rPr>
                <w:lang w:val="en-US"/>
              </w:rPr>
              <w:t xml:space="preserve"> </w:t>
            </w:r>
            <w:proofErr w:type="spellStart"/>
            <w:r w:rsidR="003322EC" w:rsidRPr="003322EC">
              <w:rPr>
                <w:lang w:val="en-US"/>
              </w:rPr>
              <w:t>thị</w:t>
            </w:r>
            <w:proofErr w:type="spellEnd"/>
            <w:r w:rsidR="003322EC" w:rsidRPr="003322EC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liên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quan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tới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đối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 w:rsidRPr="006A2193">
              <w:rPr>
                <w:lang w:val="en-US"/>
              </w:rPr>
              <w:t>tượng</w:t>
            </w:r>
            <w:proofErr w:type="spellEnd"/>
            <w:r w:rsidRPr="006A219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</w:tr>
    </w:tbl>
    <w:p w14:paraId="0AFCB03F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98E9" w14:textId="77777777" w:rsidR="00AE094B" w:rsidRDefault="00AE094B">
      <w:r>
        <w:separator/>
      </w:r>
    </w:p>
  </w:endnote>
  <w:endnote w:type="continuationSeparator" w:id="0">
    <w:p w14:paraId="1735097C" w14:textId="77777777" w:rsidR="00AE094B" w:rsidRDefault="00AE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17A9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35C4A86A" wp14:editId="3866A9AF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CF76C5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5700FAD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6704" behindDoc="1" locked="0" layoutInCell="1" allowOverlap="1" wp14:anchorId="2AF88037" wp14:editId="6CF6A968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71648E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B04BFF1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9D943" w14:textId="77777777" w:rsidR="00AE094B" w:rsidRDefault="00AE094B">
      <w:r>
        <w:separator/>
      </w:r>
    </w:p>
  </w:footnote>
  <w:footnote w:type="continuationSeparator" w:id="0">
    <w:p w14:paraId="5A37618E" w14:textId="77777777" w:rsidR="00AE094B" w:rsidRDefault="00AE0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3AB4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4FFB3A" wp14:editId="5C08360C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F8E6DA" id="Freeform 1" o:spid="_x0000_s1026" style="position:absolute;margin-left:0;margin-top:0;width:93.15pt;height:815.8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3EAB0508" wp14:editId="420E448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021C490" w14:textId="77777777" w:rsidR="003B781A" w:rsidRDefault="003B781A" w:rsidP="003B781A">
    <w:pPr>
      <w:pStyle w:val="Title"/>
      <w:rPr>
        <w:lang w:val="en-US"/>
      </w:rPr>
    </w:pPr>
  </w:p>
  <w:p w14:paraId="6A7E927D" w14:textId="77777777" w:rsidR="003B781A" w:rsidRPr="003B1A2B" w:rsidRDefault="003B781A" w:rsidP="003B781A">
    <w:pPr>
      <w:rPr>
        <w:lang w:val="en-US"/>
      </w:rPr>
    </w:pPr>
  </w:p>
  <w:p w14:paraId="14C6BEDF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7953559" w14:textId="77777777" w:rsidR="003B781A" w:rsidRPr="0040293A" w:rsidRDefault="003B781A" w:rsidP="003B781A">
    <w:pPr>
      <w:pStyle w:val="Header"/>
      <w:rPr>
        <w:rFonts w:eastAsia="Tahoma"/>
      </w:rPr>
    </w:pPr>
  </w:p>
  <w:p w14:paraId="222C63FC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56AD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76101D2" wp14:editId="5588677A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5BB279F" w14:textId="77777777" w:rsidTr="008D3541">
      <w:tc>
        <w:tcPr>
          <w:tcW w:w="6623" w:type="dxa"/>
          <w:shd w:val="clear" w:color="auto" w:fill="auto"/>
        </w:tcPr>
        <w:p w14:paraId="75370B34" w14:textId="76B44439" w:rsidR="00E95D0C" w:rsidRPr="002136DC" w:rsidRDefault="002136DC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Trang web </w:t>
          </w: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học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sinh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cấp</w:t>
          </w:r>
          <w:proofErr w:type="spellEnd"/>
          <w:r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5BB5BA5B" w14:textId="6DB054B8" w:rsidR="00E95D0C" w:rsidRPr="002136DC" w:rsidRDefault="00E95D0C">
          <w:pPr>
            <w:pStyle w:val="Header"/>
            <w:rPr>
              <w:lang w:val="en-US"/>
            </w:rPr>
          </w:pPr>
          <w:proofErr w:type="spellStart"/>
          <w:r w:rsidRPr="002136DC">
            <w:rPr>
              <w:lang w:val="en-US"/>
            </w:rPr>
            <w:t>Phiên</w:t>
          </w:r>
          <w:proofErr w:type="spellEnd"/>
          <w:r w:rsidRPr="002136DC">
            <w:rPr>
              <w:lang w:val="en-US"/>
            </w:rPr>
            <w:t xml:space="preserve"> </w:t>
          </w:r>
          <w:proofErr w:type="spellStart"/>
          <w:r w:rsidRPr="002136DC">
            <w:rPr>
              <w:lang w:val="en-US"/>
            </w:rPr>
            <w:t>bản</w:t>
          </w:r>
          <w:proofErr w:type="spellEnd"/>
          <w:r w:rsidRPr="002136DC">
            <w:rPr>
              <w:lang w:val="en-US"/>
            </w:rPr>
            <w:t xml:space="preserve">: </w:t>
          </w:r>
          <w:r w:rsidR="002136DC">
            <w:rPr>
              <w:lang w:val="en-US"/>
            </w:rPr>
            <w:t>1.</w:t>
          </w:r>
          <w:r w:rsidR="00312E8C">
            <w:rPr>
              <w:lang w:val="en-US"/>
            </w:rPr>
            <w:t>1</w:t>
          </w:r>
        </w:p>
      </w:tc>
    </w:tr>
    <w:tr w:rsidR="00E95D0C" w14:paraId="46699901" w14:textId="77777777" w:rsidTr="008D3541">
      <w:tc>
        <w:tcPr>
          <w:tcW w:w="6623" w:type="dxa"/>
          <w:shd w:val="clear" w:color="auto" w:fill="auto"/>
        </w:tcPr>
        <w:p w14:paraId="57EBF48C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12118D62" w14:textId="5F8B9569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="002136DC">
            <w:rPr>
              <w:lang w:val="en-US"/>
            </w:rPr>
            <w:t xml:space="preserve">: </w:t>
          </w:r>
          <w:r w:rsidR="00312E8C">
            <w:rPr>
              <w:lang w:val="en-US"/>
            </w:rPr>
            <w:t>06</w:t>
          </w:r>
          <w:r w:rsidR="002136DC">
            <w:rPr>
              <w:lang w:val="en-US"/>
            </w:rPr>
            <w:t>/</w:t>
          </w:r>
          <w:r w:rsidR="00312E8C">
            <w:rPr>
              <w:lang w:val="en-US"/>
            </w:rPr>
            <w:t>07</w:t>
          </w:r>
          <w:r w:rsidR="002136DC">
            <w:rPr>
              <w:lang w:val="en-US"/>
            </w:rPr>
            <w:t>/2021</w:t>
          </w:r>
        </w:p>
      </w:tc>
    </w:tr>
  </w:tbl>
  <w:p w14:paraId="5C1FA23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BA4558"/>
    <w:multiLevelType w:val="hybridMultilevel"/>
    <w:tmpl w:val="9D2E848C"/>
    <w:lvl w:ilvl="0" w:tplc="DD4C40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1"/>
  </w:num>
  <w:num w:numId="12">
    <w:abstractNumId w:val="27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9"/>
  </w:num>
  <w:num w:numId="18">
    <w:abstractNumId w:val="11"/>
  </w:num>
  <w:num w:numId="19">
    <w:abstractNumId w:val="22"/>
  </w:num>
  <w:num w:numId="20">
    <w:abstractNumId w:val="28"/>
  </w:num>
  <w:num w:numId="21">
    <w:abstractNumId w:val="30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87A12"/>
    <w:rsid w:val="000C0CA8"/>
    <w:rsid w:val="000E76AA"/>
    <w:rsid w:val="00105AEB"/>
    <w:rsid w:val="001D03CD"/>
    <w:rsid w:val="002136DC"/>
    <w:rsid w:val="00213ECB"/>
    <w:rsid w:val="002160F2"/>
    <w:rsid w:val="00221A67"/>
    <w:rsid w:val="0025344C"/>
    <w:rsid w:val="00265BF1"/>
    <w:rsid w:val="002943BA"/>
    <w:rsid w:val="00301562"/>
    <w:rsid w:val="00312E8C"/>
    <w:rsid w:val="0031511D"/>
    <w:rsid w:val="003322EC"/>
    <w:rsid w:val="003548A8"/>
    <w:rsid w:val="003701D7"/>
    <w:rsid w:val="003747E6"/>
    <w:rsid w:val="003B781A"/>
    <w:rsid w:val="003C2F0F"/>
    <w:rsid w:val="004067F1"/>
    <w:rsid w:val="004176B5"/>
    <w:rsid w:val="00435847"/>
    <w:rsid w:val="00456410"/>
    <w:rsid w:val="00496AFD"/>
    <w:rsid w:val="004B52DC"/>
    <w:rsid w:val="004B7CC9"/>
    <w:rsid w:val="004C5089"/>
    <w:rsid w:val="004E4257"/>
    <w:rsid w:val="00500EE6"/>
    <w:rsid w:val="00525FD8"/>
    <w:rsid w:val="005313D7"/>
    <w:rsid w:val="005457CB"/>
    <w:rsid w:val="005802A5"/>
    <w:rsid w:val="0060493B"/>
    <w:rsid w:val="006257BE"/>
    <w:rsid w:val="0064329D"/>
    <w:rsid w:val="006519BF"/>
    <w:rsid w:val="006855DC"/>
    <w:rsid w:val="006A2193"/>
    <w:rsid w:val="006C0719"/>
    <w:rsid w:val="006E420F"/>
    <w:rsid w:val="006E56E2"/>
    <w:rsid w:val="006F09CE"/>
    <w:rsid w:val="007338F6"/>
    <w:rsid w:val="007345CA"/>
    <w:rsid w:val="00757A9F"/>
    <w:rsid w:val="007A1DE8"/>
    <w:rsid w:val="007A674D"/>
    <w:rsid w:val="007F21C9"/>
    <w:rsid w:val="008243D9"/>
    <w:rsid w:val="008B2F4B"/>
    <w:rsid w:val="008D3541"/>
    <w:rsid w:val="00920A15"/>
    <w:rsid w:val="00927834"/>
    <w:rsid w:val="00984338"/>
    <w:rsid w:val="0099744F"/>
    <w:rsid w:val="009B2AFC"/>
    <w:rsid w:val="009F47F5"/>
    <w:rsid w:val="00A23833"/>
    <w:rsid w:val="00A269DC"/>
    <w:rsid w:val="00A544E7"/>
    <w:rsid w:val="00A638EF"/>
    <w:rsid w:val="00A76538"/>
    <w:rsid w:val="00A76CB2"/>
    <w:rsid w:val="00AC4F39"/>
    <w:rsid w:val="00AE094B"/>
    <w:rsid w:val="00B871C5"/>
    <w:rsid w:val="00BB5444"/>
    <w:rsid w:val="00BC0F11"/>
    <w:rsid w:val="00C14AB8"/>
    <w:rsid w:val="00C74D6D"/>
    <w:rsid w:val="00CA52C8"/>
    <w:rsid w:val="00CA75F9"/>
    <w:rsid w:val="00D06D43"/>
    <w:rsid w:val="00D234F3"/>
    <w:rsid w:val="00D328EA"/>
    <w:rsid w:val="00DA2A6D"/>
    <w:rsid w:val="00DB0FD0"/>
    <w:rsid w:val="00DC363E"/>
    <w:rsid w:val="00DD57E3"/>
    <w:rsid w:val="00E576C7"/>
    <w:rsid w:val="00E95D0C"/>
    <w:rsid w:val="00EA2DF0"/>
    <w:rsid w:val="00EA7D58"/>
    <w:rsid w:val="00EB0C81"/>
    <w:rsid w:val="00EC6B77"/>
    <w:rsid w:val="00F25114"/>
    <w:rsid w:val="00F323B2"/>
    <w:rsid w:val="00F93BD1"/>
    <w:rsid w:val="00FA2327"/>
    <w:rsid w:val="00FB2F07"/>
    <w:rsid w:val="00FB3FFD"/>
    <w:rsid w:val="00FD16BA"/>
    <w:rsid w:val="00F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ABDFC"/>
  <w15:docId w15:val="{05374477-869C-41C5-8EA2-1195214F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6538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B2F4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87562-04DE-4AAE-BB47-6F203842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166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4020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41</cp:revision>
  <cp:lastPrinted>2013-12-07T15:58:00Z</cp:lastPrinted>
  <dcterms:created xsi:type="dcterms:W3CDTF">2013-10-13T11:17:00Z</dcterms:created>
  <dcterms:modified xsi:type="dcterms:W3CDTF">2021-07-06T06:22:00Z</dcterms:modified>
</cp:coreProperties>
</file>