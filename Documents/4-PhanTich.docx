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B62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A4EDA32" w14:textId="77777777" w:rsidR="0037628A" w:rsidRDefault="0037628A" w:rsidP="0037628A">
      <w:pPr>
        <w:rPr>
          <w:lang w:val="en-US"/>
        </w:rPr>
      </w:pPr>
    </w:p>
    <w:p w14:paraId="1E159CD0" w14:textId="77777777" w:rsidR="0037628A" w:rsidRPr="003548A8" w:rsidRDefault="0037628A" w:rsidP="0037628A">
      <w:pPr>
        <w:rPr>
          <w:lang w:val="en-US"/>
        </w:rPr>
      </w:pPr>
    </w:p>
    <w:p w14:paraId="3E2D999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669773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0F588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2C38A35" w14:textId="55D3A4E8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BC2E3D">
        <w:rPr>
          <w:lang w:val="en-US"/>
        </w:rPr>
        <w:t>Quản</w:t>
      </w:r>
      <w:proofErr w:type="spellEnd"/>
      <w:r w:rsidR="00BC2E3D">
        <w:rPr>
          <w:lang w:val="en-US"/>
        </w:rPr>
        <w:t xml:space="preserve"> </w:t>
      </w:r>
      <w:proofErr w:type="spellStart"/>
      <w:r w:rsidR="00BC2E3D">
        <w:rPr>
          <w:lang w:val="en-US"/>
        </w:rPr>
        <w:t>lý</w:t>
      </w:r>
      <w:proofErr w:type="spellEnd"/>
      <w:r w:rsidR="00BC2E3D">
        <w:rPr>
          <w:lang w:val="en-US"/>
        </w:rPr>
        <w:t xml:space="preserve"> </w:t>
      </w:r>
      <w:proofErr w:type="spellStart"/>
      <w:r w:rsidR="00BC2E3D">
        <w:rPr>
          <w:lang w:val="en-US"/>
        </w:rPr>
        <w:t>học</w:t>
      </w:r>
      <w:proofErr w:type="spellEnd"/>
      <w:r w:rsidR="00BC2E3D">
        <w:rPr>
          <w:lang w:val="en-US"/>
        </w:rPr>
        <w:t xml:space="preserve"> </w:t>
      </w:r>
      <w:proofErr w:type="spellStart"/>
      <w:r w:rsidR="00BC2E3D">
        <w:rPr>
          <w:lang w:val="en-US"/>
        </w:rPr>
        <w:t>sinh</w:t>
      </w:r>
      <w:proofErr w:type="spellEnd"/>
      <w:r w:rsidR="00BC2E3D">
        <w:rPr>
          <w:lang w:val="en-US"/>
        </w:rPr>
        <w:t xml:space="preserve"> </w:t>
      </w:r>
      <w:proofErr w:type="spellStart"/>
      <w:r w:rsidR="00BC2E3D">
        <w:rPr>
          <w:lang w:val="en-US"/>
        </w:rPr>
        <w:t>cấp</w:t>
      </w:r>
      <w:proofErr w:type="spellEnd"/>
      <w:r w:rsidR="00BC2E3D">
        <w:rPr>
          <w:lang w:val="en-US"/>
        </w:rPr>
        <w:t xml:space="preserve"> 3</w:t>
      </w:r>
    </w:p>
    <w:p w14:paraId="1299ED52" w14:textId="77777777" w:rsidR="0037628A" w:rsidRPr="007A1DE8" w:rsidRDefault="0037628A" w:rsidP="0037628A">
      <w:pPr>
        <w:rPr>
          <w:lang w:val="en-US"/>
        </w:rPr>
      </w:pPr>
    </w:p>
    <w:p w14:paraId="36322301" w14:textId="3E5056D4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2E3D">
        <w:rPr>
          <w:rFonts w:ascii="Arial" w:hAnsi="Arial"/>
          <w:sz w:val="34"/>
          <w:szCs w:val="30"/>
          <w:lang w:val="en-US"/>
        </w:rPr>
        <w:t>1.</w:t>
      </w:r>
      <w:r w:rsidR="0071507C">
        <w:rPr>
          <w:rFonts w:ascii="Arial" w:hAnsi="Arial"/>
          <w:sz w:val="34"/>
          <w:szCs w:val="30"/>
          <w:lang w:val="en-US"/>
        </w:rPr>
        <w:t>1</w:t>
      </w:r>
    </w:p>
    <w:p w14:paraId="3C75AA64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9168DAE" w14:textId="77777777" w:rsidR="0037628A" w:rsidRDefault="0037628A" w:rsidP="0037628A">
      <w:pPr>
        <w:rPr>
          <w:lang w:val="en-US"/>
        </w:rPr>
      </w:pPr>
    </w:p>
    <w:p w14:paraId="41460D66" w14:textId="77777777" w:rsidR="0037628A" w:rsidRDefault="0037628A" w:rsidP="0037628A">
      <w:pPr>
        <w:rPr>
          <w:lang w:val="en-US"/>
        </w:rPr>
      </w:pPr>
    </w:p>
    <w:p w14:paraId="377CDCF2" w14:textId="77777777" w:rsidR="0037628A" w:rsidRDefault="0037628A" w:rsidP="0037628A">
      <w:pPr>
        <w:rPr>
          <w:lang w:val="en-US"/>
        </w:rPr>
      </w:pPr>
    </w:p>
    <w:p w14:paraId="4C34F00D" w14:textId="77777777" w:rsidR="0037628A" w:rsidRDefault="0037628A" w:rsidP="0037628A">
      <w:pPr>
        <w:rPr>
          <w:lang w:val="en-US"/>
        </w:rPr>
      </w:pPr>
    </w:p>
    <w:p w14:paraId="25EA0F25" w14:textId="77777777" w:rsidR="0037628A" w:rsidRDefault="0037628A" w:rsidP="0037628A">
      <w:pPr>
        <w:rPr>
          <w:lang w:val="en-US"/>
        </w:rPr>
      </w:pPr>
    </w:p>
    <w:p w14:paraId="1F53D1EA" w14:textId="77777777" w:rsidR="0037628A" w:rsidRDefault="0037628A" w:rsidP="0037628A">
      <w:pPr>
        <w:rPr>
          <w:lang w:val="en-US"/>
        </w:rPr>
      </w:pPr>
    </w:p>
    <w:p w14:paraId="6DA8BED1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ECA13C5" w14:textId="79F171CD" w:rsidR="0037628A" w:rsidRPr="00BC2E3D" w:rsidRDefault="00BC2E3D" w:rsidP="00BC2E3D">
      <w:pPr>
        <w:jc w:val="center"/>
        <w:rPr>
          <w:sz w:val="30"/>
          <w:szCs w:val="30"/>
          <w:lang w:val="en-US"/>
        </w:rPr>
        <w:sectPr w:rsidR="0037628A" w:rsidRPr="00BC2E3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</w:t>
      </w:r>
      <w:r w:rsidR="0037628A" w:rsidRPr="00BC2E3D">
        <w:rPr>
          <w:rFonts w:ascii="Arial" w:hAnsi="Arial" w:cs="Arial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sz w:val="30"/>
          <w:szCs w:val="30"/>
          <w:lang w:val="en-US"/>
        </w:rPr>
        <w:t>Nguyễn Văn Đức</w:t>
      </w:r>
    </w:p>
    <w:p w14:paraId="29655731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2FCEB88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6E81CDE7" w14:textId="77777777" w:rsidTr="00A5075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23E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D72F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F647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DE5B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7BA008BB" w14:textId="77777777" w:rsidTr="00A5075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51ADF" w14:textId="1D7C85FC" w:rsidR="0037628A" w:rsidRPr="00BC2E3D" w:rsidRDefault="00BC2E3D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B8B" w14:textId="14BDAFBC" w:rsidR="0037628A" w:rsidRPr="00BC2E3D" w:rsidRDefault="00BC2E3D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A259D" w14:textId="441E2A61" w:rsidR="0037628A" w:rsidRPr="00BC2E3D" w:rsidRDefault="0094596B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  <w:r>
              <w:rPr>
                <w:rFonts w:eastAsia="SimSun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lang w:val="en-US"/>
              </w:rPr>
              <w:t>viết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đồ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lớp</w:t>
            </w:r>
            <w:proofErr w:type="spellEnd"/>
            <w:r>
              <w:rPr>
                <w:rFonts w:eastAsia="SimSun"/>
                <w:lang w:val="en-US"/>
              </w:rPr>
              <w:t xml:space="preserve"> (</w:t>
            </w:r>
            <w:proofErr w:type="spellStart"/>
            <w:r>
              <w:rPr>
                <w:rFonts w:eastAsia="SimSun"/>
                <w:lang w:val="en-US"/>
              </w:rPr>
              <w:t>mức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phân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tích</w:t>
            </w:r>
            <w:proofErr w:type="spellEnd"/>
            <w:r>
              <w:rPr>
                <w:rFonts w:eastAsia="SimSun"/>
                <w:lang w:val="en-US"/>
              </w:rPr>
              <w:t>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1FB3B" w14:textId="355CA327" w:rsidR="0037628A" w:rsidRPr="003548A8" w:rsidRDefault="00BC2E3D" w:rsidP="00BC2E3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7A1DE8" w:rsidRPr="007A1DE8" w14:paraId="304846DC" w14:textId="77777777" w:rsidTr="00A5075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BE957" w14:textId="2DA83E9E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8EBD" w14:textId="6AF9C7A2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C439" w14:textId="4075F069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Sửa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lỗi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1.3.5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F9733" w14:textId="12E6FE00" w:rsidR="007A1DE8" w:rsidRPr="007A1DE8" w:rsidRDefault="00E92A23" w:rsidP="00BC2E3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7C2490A0" w14:textId="77777777" w:rsidR="007A1DE8" w:rsidRDefault="007A1DE8">
      <w:pPr>
        <w:pStyle w:val="Title"/>
        <w:jc w:val="both"/>
        <w:rPr>
          <w:lang w:val="en-US"/>
        </w:rPr>
      </w:pPr>
    </w:p>
    <w:p w14:paraId="21CD4250" w14:textId="3BE06565" w:rsidR="005E2817" w:rsidRDefault="007A1DE8" w:rsidP="005E2817">
      <w:pPr>
        <w:pStyle w:val="Title"/>
        <w:rPr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val="vi-VN"/>
        </w:rPr>
        <w:id w:val="-19637229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B1999E" w14:textId="082E968D" w:rsidR="00715559" w:rsidRPr="00715559" w:rsidRDefault="00715559" w:rsidP="00715559">
          <w:pPr>
            <w:pStyle w:val="TOCHeading"/>
            <w:jc w:val="center"/>
            <w:rPr>
              <w:b/>
              <w:bCs/>
              <w:color w:val="auto"/>
            </w:rPr>
          </w:pPr>
          <w:proofErr w:type="spellStart"/>
          <w:r>
            <w:rPr>
              <w:b/>
              <w:bCs/>
              <w:color w:val="auto"/>
            </w:rPr>
            <w:t>Mục</w:t>
          </w:r>
          <w:proofErr w:type="spellEnd"/>
          <w:r>
            <w:rPr>
              <w:b/>
              <w:bCs/>
              <w:color w:val="auto"/>
            </w:rPr>
            <w:t xml:space="preserve"> </w:t>
          </w:r>
          <w:proofErr w:type="spellStart"/>
          <w:r>
            <w:rPr>
              <w:b/>
              <w:bCs/>
              <w:color w:val="auto"/>
            </w:rPr>
            <w:t>lục</w:t>
          </w:r>
          <w:proofErr w:type="spellEnd"/>
        </w:p>
        <w:p w14:paraId="677A077A" w14:textId="6A8F5452" w:rsidR="00A50751" w:rsidRDefault="007155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69148" w:history="1">
            <w:r w:rsidR="00A50751" w:rsidRPr="005A2396">
              <w:rPr>
                <w:rStyle w:val="Hyperlink"/>
                <w:noProof/>
              </w:rPr>
              <w:t>1.</w:t>
            </w:r>
            <w:r w:rsidR="00A50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0751" w:rsidRPr="005A2396">
              <w:rPr>
                <w:rStyle w:val="Hyperlink"/>
                <w:noProof/>
              </w:rPr>
              <w:t xml:space="preserve">Sơ đồ lớp </w:t>
            </w:r>
            <w:r w:rsidR="00A50751" w:rsidRPr="005A2396">
              <w:rPr>
                <w:rStyle w:val="Hyperlink"/>
                <w:noProof/>
                <w:lang w:val="en-US"/>
              </w:rPr>
              <w:t>(</w:t>
            </w:r>
            <w:r w:rsidR="00A50751" w:rsidRPr="005A2396">
              <w:rPr>
                <w:rStyle w:val="Hyperlink"/>
                <w:noProof/>
              </w:rPr>
              <w:t>mức phân tích</w:t>
            </w:r>
            <w:r w:rsidR="00A50751" w:rsidRPr="005A2396">
              <w:rPr>
                <w:rStyle w:val="Hyperlink"/>
                <w:noProof/>
                <w:lang w:val="en-US"/>
              </w:rPr>
              <w:t>)</w:t>
            </w:r>
            <w:r w:rsidR="00A50751">
              <w:rPr>
                <w:noProof/>
                <w:webHidden/>
              </w:rPr>
              <w:tab/>
            </w:r>
            <w:r w:rsidR="00A50751">
              <w:rPr>
                <w:noProof/>
                <w:webHidden/>
              </w:rPr>
              <w:fldChar w:fldCharType="begin"/>
            </w:r>
            <w:r w:rsidR="00A50751">
              <w:rPr>
                <w:noProof/>
                <w:webHidden/>
              </w:rPr>
              <w:instrText xml:space="preserve"> PAGEREF _Toc76469148 \h </w:instrText>
            </w:r>
            <w:r w:rsidR="00A50751">
              <w:rPr>
                <w:noProof/>
                <w:webHidden/>
              </w:rPr>
            </w:r>
            <w:r w:rsidR="00A50751">
              <w:rPr>
                <w:noProof/>
                <w:webHidden/>
              </w:rPr>
              <w:fldChar w:fldCharType="separate"/>
            </w:r>
            <w:r w:rsidR="00A50751">
              <w:rPr>
                <w:noProof/>
                <w:webHidden/>
              </w:rPr>
              <w:t>3</w:t>
            </w:r>
            <w:r w:rsidR="00A50751">
              <w:rPr>
                <w:noProof/>
                <w:webHidden/>
              </w:rPr>
              <w:fldChar w:fldCharType="end"/>
            </w:r>
          </w:hyperlink>
        </w:p>
        <w:p w14:paraId="4F7DBBFF" w14:textId="55E07DD6" w:rsidR="00A50751" w:rsidRDefault="00A5075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49" w:history="1">
            <w:r w:rsidRPr="005A239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5F6" w14:textId="714E1BBA" w:rsidR="00A50751" w:rsidRDefault="00A5075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0" w:history="1">
            <w:r w:rsidRPr="005A239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AD6A" w14:textId="0EF8B4CF" w:rsidR="00A50751" w:rsidRDefault="00A5075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1" w:history="1">
            <w:r w:rsidRPr="005A239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AD8C" w14:textId="69682BF0" w:rsidR="00A50751" w:rsidRDefault="00A5075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2" w:history="1">
            <w:r w:rsidRPr="005A2396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  <w:lang w:val="en-US"/>
              </w:rPr>
              <w:t>Lớp “HOC_SINH”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BF3B" w14:textId="08128AF6" w:rsidR="00A50751" w:rsidRDefault="00A5075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3" w:history="1">
            <w:r w:rsidRPr="005A2396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</w:rPr>
              <w:t>Lớp “LOP”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1F70" w14:textId="574F4CBD" w:rsidR="00A50751" w:rsidRDefault="00A5075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4" w:history="1">
            <w:r w:rsidRPr="005A2396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  <w:lang w:val="en-US"/>
              </w:rPr>
              <w:t>Lớp “BANG_DIEM_MON_HOC”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FD5" w14:textId="0D8AB508" w:rsidR="00A50751" w:rsidRDefault="00A5075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5" w:history="1">
            <w:r w:rsidRPr="005A2396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  <w:lang w:val="en-US"/>
              </w:rPr>
              <w:t>Lớp “LAP_BAO_CAO”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C78B" w14:textId="6177815B" w:rsidR="00A50751" w:rsidRDefault="00A5075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156" w:history="1">
            <w:r w:rsidRPr="005A2396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A2396">
              <w:rPr>
                <w:rStyle w:val="Hyperlink"/>
                <w:noProof/>
                <w:lang w:val="en-US"/>
              </w:rPr>
              <w:t>Lớp “QUY_DINH”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10B3" w14:textId="7849FF2D" w:rsidR="00715559" w:rsidRDefault="00715559">
          <w:r>
            <w:rPr>
              <w:b/>
              <w:bCs/>
              <w:noProof/>
            </w:rPr>
            <w:fldChar w:fldCharType="end"/>
          </w:r>
        </w:p>
      </w:sdtContent>
    </w:sdt>
    <w:p w14:paraId="12C1FA72" w14:textId="77777777" w:rsidR="00715559" w:rsidRPr="00715559" w:rsidRDefault="00715559" w:rsidP="00715559">
      <w:pPr>
        <w:rPr>
          <w:lang w:val="en-US"/>
        </w:rPr>
      </w:pPr>
    </w:p>
    <w:p w14:paraId="4F81A3D0" w14:textId="1626E209" w:rsidR="005E2817" w:rsidRDefault="005E2817" w:rsidP="005E2817">
      <w:pPr>
        <w:pStyle w:val="BodyText"/>
        <w:rPr>
          <w:lang w:val="en-US"/>
        </w:rPr>
      </w:pPr>
    </w:p>
    <w:p w14:paraId="3B763BBB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bookmarkStart w:id="2" w:name="_Toc73640975"/>
      <w:bookmarkStart w:id="3" w:name="_Toc76469148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  <w:bookmarkEnd w:id="2"/>
      <w:bookmarkEnd w:id="3"/>
    </w:p>
    <w:p w14:paraId="41DE39B8" w14:textId="0671EB8B" w:rsidR="00FD06E2" w:rsidRDefault="00FD06E2" w:rsidP="00FD06E2">
      <w:pPr>
        <w:pStyle w:val="Heading2"/>
      </w:pPr>
      <w:bookmarkStart w:id="4" w:name="_Toc172872216"/>
      <w:bookmarkStart w:id="5" w:name="_Toc73640976"/>
      <w:bookmarkStart w:id="6" w:name="_Toc76469149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4"/>
      <w:bookmarkEnd w:id="5"/>
      <w:bookmarkEnd w:id="6"/>
    </w:p>
    <w:p w14:paraId="5B65DE47" w14:textId="0AAECEC8" w:rsidR="005B6817" w:rsidRPr="005B6817" w:rsidRDefault="005B6817" w:rsidP="005B6817">
      <w:r>
        <w:rPr>
          <w:noProof/>
        </w:rPr>
        <w:drawing>
          <wp:inline distT="0" distB="0" distL="0" distR="0" wp14:anchorId="6F3F8101" wp14:editId="10A5E5AF">
            <wp:extent cx="5732145" cy="29825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E2E" w14:textId="77777777" w:rsidR="00FD06E2" w:rsidRDefault="00FD06E2" w:rsidP="00FD06E2">
      <w:pPr>
        <w:pStyle w:val="Heading2"/>
      </w:pPr>
      <w:bookmarkStart w:id="7" w:name="_Toc172872217"/>
      <w:bookmarkStart w:id="8" w:name="_Toc73640977"/>
      <w:bookmarkStart w:id="9" w:name="_Toc76469150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7"/>
      <w:bookmarkEnd w:id="8"/>
      <w:bookmarkEnd w:id="9"/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2937"/>
        <w:gridCol w:w="1829"/>
        <w:gridCol w:w="3331"/>
      </w:tblGrid>
      <w:tr w:rsidR="00FD06E2" w14:paraId="5A0005D0" w14:textId="77777777" w:rsidTr="00715559">
        <w:tc>
          <w:tcPr>
            <w:tcW w:w="771" w:type="dxa"/>
          </w:tcPr>
          <w:p w14:paraId="1046EE42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>STT</w:t>
            </w:r>
          </w:p>
        </w:tc>
        <w:tc>
          <w:tcPr>
            <w:tcW w:w="2937" w:type="dxa"/>
          </w:tcPr>
          <w:p w14:paraId="0C2F21C3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  <w:r>
              <w:t xml:space="preserve">/quan </w:t>
            </w:r>
            <w:proofErr w:type="spellStart"/>
            <w:r>
              <w:t>hệ</w:t>
            </w:r>
            <w:proofErr w:type="spellEnd"/>
          </w:p>
        </w:tc>
        <w:tc>
          <w:tcPr>
            <w:tcW w:w="1829" w:type="dxa"/>
          </w:tcPr>
          <w:p w14:paraId="072EE9C5" w14:textId="77777777" w:rsidR="00FD06E2" w:rsidRDefault="00FD06E2" w:rsidP="00BC2E3D">
            <w:pPr>
              <w:pStyle w:val="BodyText"/>
              <w:spacing w:after="0"/>
              <w:jc w:val="center"/>
            </w:pPr>
            <w:proofErr w:type="spellStart"/>
            <w:r>
              <w:t>Loại</w:t>
            </w:r>
            <w:proofErr w:type="spellEnd"/>
          </w:p>
        </w:tc>
        <w:tc>
          <w:tcPr>
            <w:tcW w:w="3331" w:type="dxa"/>
          </w:tcPr>
          <w:p w14:paraId="2DCAD953" w14:textId="77777777" w:rsidR="00FD06E2" w:rsidRDefault="00FD06E2" w:rsidP="00BC2E3D">
            <w:pPr>
              <w:pStyle w:val="BodyText"/>
              <w:spacing w:after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FD06E2" w14:paraId="4EA75D97" w14:textId="77777777" w:rsidTr="00715559">
        <w:tc>
          <w:tcPr>
            <w:tcW w:w="771" w:type="dxa"/>
          </w:tcPr>
          <w:p w14:paraId="4DEBF366" w14:textId="557351B6" w:rsidR="00FD06E2" w:rsidRP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14:paraId="6FE56D0A" w14:textId="4773FC3B" w:rsidR="00FD06E2" w:rsidRPr="00345C6D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HOC_SINH</w:t>
            </w:r>
          </w:p>
        </w:tc>
        <w:tc>
          <w:tcPr>
            <w:tcW w:w="1829" w:type="dxa"/>
          </w:tcPr>
          <w:p w14:paraId="4F95026E" w14:textId="21EE3A92" w:rsidR="00FD06E2" w:rsidRPr="00345C6D" w:rsidRDefault="00345C6D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3331" w:type="dxa"/>
          </w:tcPr>
          <w:p w14:paraId="228B2216" w14:textId="0F346C87" w:rsidR="00FD06E2" w:rsidRPr="00345C6D" w:rsidRDefault="00345C6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BC2E3D" w14:paraId="1964AA13" w14:textId="77777777" w:rsidTr="00715559">
        <w:tc>
          <w:tcPr>
            <w:tcW w:w="771" w:type="dxa"/>
          </w:tcPr>
          <w:p w14:paraId="68F83784" w14:textId="48B8AEE8" w:rsid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14:paraId="1576A51D" w14:textId="30C75D45" w:rsidR="00BC2E3D" w:rsidRPr="00345C6D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1829" w:type="dxa"/>
          </w:tcPr>
          <w:p w14:paraId="03A8FB11" w14:textId="388A97EC" w:rsidR="00BC2E3D" w:rsidRPr="00345C6D" w:rsidRDefault="00345C6D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3331" w:type="dxa"/>
          </w:tcPr>
          <w:p w14:paraId="04B47121" w14:textId="4151ABC5" w:rsidR="00BC2E3D" w:rsidRPr="00345C6D" w:rsidRDefault="00345C6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BC2E3D" w14:paraId="3173AB9D" w14:textId="77777777" w:rsidTr="00715559">
        <w:tc>
          <w:tcPr>
            <w:tcW w:w="771" w:type="dxa"/>
          </w:tcPr>
          <w:p w14:paraId="29C94BA7" w14:textId="701AD3BE" w:rsidR="00BC2E3D" w:rsidRDefault="00BC2E3D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14:paraId="2A681492" w14:textId="33FFC177" w:rsidR="00BC2E3D" w:rsidRP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BANG_DIEM_MON_HOC</w:t>
            </w:r>
          </w:p>
        </w:tc>
        <w:tc>
          <w:tcPr>
            <w:tcW w:w="1829" w:type="dxa"/>
          </w:tcPr>
          <w:p w14:paraId="75E9E2C7" w14:textId="42F04AB6" w:rsidR="00BC2E3D" w:rsidRP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3331" w:type="dxa"/>
          </w:tcPr>
          <w:p w14:paraId="28ADDFE9" w14:textId="473B2ACE" w:rsidR="00BC2E3D" w:rsidRP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5B6817" w14:paraId="6BA07260" w14:textId="77777777" w:rsidTr="00715559">
        <w:tc>
          <w:tcPr>
            <w:tcW w:w="771" w:type="dxa"/>
          </w:tcPr>
          <w:p w14:paraId="1BEBCF46" w14:textId="0550AD03" w:rsidR="005B6817" w:rsidRDefault="005B6817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14:paraId="407B651B" w14:textId="07901746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LAP_BAO_CAO</w:t>
            </w:r>
          </w:p>
        </w:tc>
        <w:tc>
          <w:tcPr>
            <w:tcW w:w="1829" w:type="dxa"/>
          </w:tcPr>
          <w:p w14:paraId="58E28AE2" w14:textId="1A2250BD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3331" w:type="dxa"/>
          </w:tcPr>
          <w:p w14:paraId="05F6E449" w14:textId="07EF4F54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5B6817" w14:paraId="76D78EAB" w14:textId="77777777" w:rsidTr="00715559">
        <w:tc>
          <w:tcPr>
            <w:tcW w:w="771" w:type="dxa"/>
          </w:tcPr>
          <w:p w14:paraId="7FC65479" w14:textId="46892790" w:rsidR="005B6817" w:rsidRDefault="005B6817" w:rsidP="00BC2E3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14:paraId="76A3A70E" w14:textId="028BB043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QUY_DINH</w:t>
            </w:r>
          </w:p>
        </w:tc>
        <w:tc>
          <w:tcPr>
            <w:tcW w:w="1829" w:type="dxa"/>
          </w:tcPr>
          <w:p w14:paraId="7F4CC316" w14:textId="55EB8FDF" w:rsidR="005B6817" w:rsidRDefault="005B6817" w:rsidP="00345C6D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  <w:tc>
          <w:tcPr>
            <w:tcW w:w="3331" w:type="dxa"/>
          </w:tcPr>
          <w:p w14:paraId="3EE51EB3" w14:textId="2DE0F6B6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</w:tbl>
    <w:p w14:paraId="4CED7E8A" w14:textId="0117F42F" w:rsidR="00715559" w:rsidRPr="00715559" w:rsidRDefault="00715559" w:rsidP="00715559">
      <w:pPr>
        <w:rPr>
          <w:rStyle w:val="Emphasis"/>
        </w:rPr>
      </w:pPr>
      <w:bookmarkStart w:id="10" w:name="_Toc172872218"/>
      <w:bookmarkStart w:id="11" w:name="_Toc73640978"/>
    </w:p>
    <w:p w14:paraId="0EFF6C72" w14:textId="77EFFBD2" w:rsidR="00715559" w:rsidRPr="00715559" w:rsidRDefault="00715559" w:rsidP="00715559">
      <w:pPr>
        <w:rPr>
          <w:rStyle w:val="Emphasis"/>
        </w:rPr>
      </w:pPr>
    </w:p>
    <w:p w14:paraId="4C9CABA6" w14:textId="3171E762" w:rsidR="00715559" w:rsidRDefault="00715559" w:rsidP="00715559"/>
    <w:p w14:paraId="79C6598A" w14:textId="454A6ED8" w:rsidR="00715559" w:rsidRDefault="00715559" w:rsidP="00715559"/>
    <w:p w14:paraId="538B3BDE" w14:textId="77777777" w:rsidR="00715559" w:rsidRDefault="00715559" w:rsidP="00715559"/>
    <w:p w14:paraId="672DE7EC" w14:textId="77777777" w:rsidR="00715559" w:rsidRPr="00715559" w:rsidRDefault="00715559" w:rsidP="00715559"/>
    <w:p w14:paraId="05BE3B28" w14:textId="09779DCD" w:rsidR="00FD06E2" w:rsidRPr="00715559" w:rsidRDefault="00FD06E2" w:rsidP="00715559">
      <w:pPr>
        <w:pStyle w:val="Heading2"/>
      </w:pPr>
      <w:bookmarkStart w:id="12" w:name="_Toc76469151"/>
      <w:r w:rsidRPr="00715559">
        <w:lastRenderedPageBreak/>
        <w:t xml:space="preserve">Mô </w:t>
      </w:r>
      <w:proofErr w:type="spellStart"/>
      <w:r w:rsidRPr="00715559">
        <w:t>tả</w:t>
      </w:r>
      <w:proofErr w:type="spellEnd"/>
      <w:r w:rsidRPr="00715559">
        <w:t xml:space="preserve"> chi </w:t>
      </w:r>
      <w:proofErr w:type="spellStart"/>
      <w:r w:rsidRPr="00715559">
        <w:t>tiết</w:t>
      </w:r>
      <w:proofErr w:type="spellEnd"/>
      <w:r w:rsidRPr="00715559">
        <w:t xml:space="preserve"> </w:t>
      </w:r>
      <w:proofErr w:type="spellStart"/>
      <w:r w:rsidRPr="00715559">
        <w:t>từng</w:t>
      </w:r>
      <w:proofErr w:type="spellEnd"/>
      <w:r w:rsidRPr="00715559">
        <w:t xml:space="preserve"> </w:t>
      </w:r>
      <w:proofErr w:type="spellStart"/>
      <w:r w:rsidRPr="00715559">
        <w:t>lớp</w:t>
      </w:r>
      <w:proofErr w:type="spellEnd"/>
      <w:r w:rsidRPr="00715559">
        <w:t xml:space="preserve"> </w:t>
      </w:r>
      <w:proofErr w:type="spellStart"/>
      <w:r w:rsidRPr="00715559">
        <w:t>đối</w:t>
      </w:r>
      <w:proofErr w:type="spellEnd"/>
      <w:r w:rsidRPr="00715559">
        <w:t xml:space="preserve"> </w:t>
      </w:r>
      <w:proofErr w:type="spellStart"/>
      <w:r w:rsidRPr="00715559">
        <w:t>tượng</w:t>
      </w:r>
      <w:bookmarkEnd w:id="10"/>
      <w:bookmarkEnd w:id="11"/>
      <w:bookmarkEnd w:id="12"/>
      <w:proofErr w:type="spellEnd"/>
    </w:p>
    <w:p w14:paraId="4381E709" w14:textId="4E794225" w:rsidR="00FD06E2" w:rsidRPr="005B6817" w:rsidRDefault="00BC4409" w:rsidP="00BC4409">
      <w:pPr>
        <w:pStyle w:val="Heading3"/>
      </w:pPr>
      <w:bookmarkStart w:id="13" w:name="_Toc73640979"/>
      <w:bookmarkStart w:id="14" w:name="_Toc76469152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“HOC_SINH”</w:t>
      </w:r>
      <w:bookmarkEnd w:id="13"/>
      <w:bookmarkEnd w:id="14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4790C4B2" w14:textId="77777777">
        <w:tc>
          <w:tcPr>
            <w:tcW w:w="758" w:type="dxa"/>
          </w:tcPr>
          <w:p w14:paraId="698928D2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DEFF759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09F1033A" w14:textId="77777777" w:rsidR="00363B6E" w:rsidRPr="00363B6E" w:rsidRDefault="00363B6E" w:rsidP="005B681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E157F24" w14:textId="77777777" w:rsidR="00363B6E" w:rsidRPr="00F44EE4" w:rsidRDefault="00363B6E" w:rsidP="005B6817">
            <w:pPr>
              <w:spacing w:line="360" w:lineRule="auto"/>
              <w:jc w:val="center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19BB7554" w14:textId="77777777" w:rsidR="00363B6E" w:rsidRPr="00F44EE4" w:rsidRDefault="00363B6E" w:rsidP="005B6817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363B6E" w14:paraId="490F0DF2" w14:textId="77777777">
        <w:tc>
          <w:tcPr>
            <w:tcW w:w="758" w:type="dxa"/>
          </w:tcPr>
          <w:p w14:paraId="17D6CED0" w14:textId="4FA2EF61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6C8B57D" w14:textId="7883CC89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HO_TEN</w:t>
            </w:r>
          </w:p>
        </w:tc>
        <w:tc>
          <w:tcPr>
            <w:tcW w:w="1566" w:type="dxa"/>
          </w:tcPr>
          <w:p w14:paraId="7CE75186" w14:textId="0B15A078" w:rsidR="00363B6E" w:rsidRPr="00363B6E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2F8F12" w14:textId="1C646274" w:rsidR="00363B6E" w:rsidRP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5B6817">
              <w:rPr>
                <w:lang w:val="en-US"/>
              </w:rPr>
              <w:t>Không</w:t>
            </w:r>
            <w:proofErr w:type="spellEnd"/>
          </w:p>
        </w:tc>
        <w:tc>
          <w:tcPr>
            <w:tcW w:w="3646" w:type="dxa"/>
          </w:tcPr>
          <w:p w14:paraId="28907617" w14:textId="6A0BC01C" w:rsidR="00363B6E" w:rsidRP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5B6817" w14:paraId="5A17771C" w14:textId="77777777">
        <w:tc>
          <w:tcPr>
            <w:tcW w:w="758" w:type="dxa"/>
          </w:tcPr>
          <w:p w14:paraId="01B163A0" w14:textId="51414836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D47AD72" w14:textId="554590BF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GIOI_TINH</w:t>
            </w:r>
          </w:p>
        </w:tc>
        <w:tc>
          <w:tcPr>
            <w:tcW w:w="1566" w:type="dxa"/>
          </w:tcPr>
          <w:p w14:paraId="11D5AA5D" w14:textId="645B04B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CF561E1" w14:textId="6AA45410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nữ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3646" w:type="dxa"/>
          </w:tcPr>
          <w:p w14:paraId="7CB8D6DA" w14:textId="005FD485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5B6817" w14:paraId="32DED494" w14:textId="77777777">
        <w:tc>
          <w:tcPr>
            <w:tcW w:w="758" w:type="dxa"/>
          </w:tcPr>
          <w:p w14:paraId="23F1F265" w14:textId="298E0935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3ECC15E" w14:textId="0ACD7826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NGAY_SINH</w:t>
            </w:r>
          </w:p>
        </w:tc>
        <w:tc>
          <w:tcPr>
            <w:tcW w:w="1566" w:type="dxa"/>
          </w:tcPr>
          <w:p w14:paraId="7CC30138" w14:textId="5A8B12E7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012CBE2" w14:textId="0CC232FA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NGAY_SINH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3646" w:type="dxa"/>
          </w:tcPr>
          <w:p w14:paraId="4C2497C2" w14:textId="77917374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5B6817" w14:paraId="52AABED9" w14:textId="77777777">
        <w:tc>
          <w:tcPr>
            <w:tcW w:w="758" w:type="dxa"/>
          </w:tcPr>
          <w:p w14:paraId="4DF41F50" w14:textId="7B68769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9621BA0" w14:textId="753B0E69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DIA_CHI</w:t>
            </w:r>
          </w:p>
        </w:tc>
        <w:tc>
          <w:tcPr>
            <w:tcW w:w="1566" w:type="dxa"/>
          </w:tcPr>
          <w:p w14:paraId="33CAA19E" w14:textId="6A9505BE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FA6F1BA" w14:textId="0A17D2BB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646" w:type="dxa"/>
          </w:tcPr>
          <w:p w14:paraId="429469C7" w14:textId="7BF33FEB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5B6817" w14:paraId="684D6867" w14:textId="77777777">
        <w:tc>
          <w:tcPr>
            <w:tcW w:w="758" w:type="dxa"/>
          </w:tcPr>
          <w:p w14:paraId="5BDED85F" w14:textId="7CAB1E24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F1FAC40" w14:textId="1090FB7F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4D1FD0C4" w14:textId="7DCB172D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898CDE9" w14:textId="55A889C3" w:rsidR="005B6817" w:rsidRDefault="005B6817" w:rsidP="005B6817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3646" w:type="dxa"/>
          </w:tcPr>
          <w:p w14:paraId="79205442" w14:textId="6D26A719" w:rsidR="005B6817" w:rsidRDefault="005B68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</w:tbl>
    <w:p w14:paraId="35726343" w14:textId="77777777" w:rsidR="00715559" w:rsidRDefault="00715559" w:rsidP="00715559">
      <w:pPr>
        <w:rPr>
          <w:lang w:val="en-US"/>
        </w:rPr>
      </w:pPr>
      <w:bookmarkStart w:id="15" w:name="_Toc73640980"/>
    </w:p>
    <w:p w14:paraId="45E3C20B" w14:textId="7E5246C8" w:rsidR="00BC4409" w:rsidRPr="00715559" w:rsidRDefault="00BC4409" w:rsidP="00715559">
      <w:pPr>
        <w:pStyle w:val="Heading3"/>
      </w:pPr>
      <w:bookmarkStart w:id="16" w:name="_Toc76469153"/>
      <w:proofErr w:type="spellStart"/>
      <w:r w:rsidRPr="00715559">
        <w:t>Lớp</w:t>
      </w:r>
      <w:proofErr w:type="spellEnd"/>
      <w:r w:rsidRPr="00715559">
        <w:t xml:space="preserve"> “LOP”</w:t>
      </w:r>
      <w:bookmarkEnd w:id="15"/>
      <w:bookmarkEnd w:id="16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C4409" w14:paraId="6246A1C8" w14:textId="77777777" w:rsidTr="00FB3845">
        <w:tc>
          <w:tcPr>
            <w:tcW w:w="758" w:type="dxa"/>
          </w:tcPr>
          <w:p w14:paraId="4D980885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C8BBF11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782DC677" w14:textId="77777777" w:rsidR="00BC4409" w:rsidRPr="00363B6E" w:rsidRDefault="00BC440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F23B486" w14:textId="77777777" w:rsidR="00BC4409" w:rsidRPr="00F44EE4" w:rsidRDefault="00BC4409" w:rsidP="00FB3845">
            <w:pPr>
              <w:spacing w:line="360" w:lineRule="auto"/>
              <w:jc w:val="center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67D144BB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BC4409" w14:paraId="12CEB378" w14:textId="77777777" w:rsidTr="00FB3845">
        <w:tc>
          <w:tcPr>
            <w:tcW w:w="758" w:type="dxa"/>
          </w:tcPr>
          <w:p w14:paraId="4AB96C6B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6811AE4" w14:textId="09E092DA" w:rsidR="00BC4409" w:rsidRPr="005B6817" w:rsidRDefault="00BC4409" w:rsidP="00BC440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61F16462" w14:textId="77777777" w:rsidR="00BC4409" w:rsidRPr="00363B6E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4A4EF5A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5B6817">
              <w:rPr>
                <w:lang w:val="en-US"/>
              </w:rPr>
              <w:t>Không</w:t>
            </w:r>
            <w:proofErr w:type="spellEnd"/>
          </w:p>
        </w:tc>
        <w:tc>
          <w:tcPr>
            <w:tcW w:w="3646" w:type="dxa"/>
          </w:tcPr>
          <w:p w14:paraId="467F0AD0" w14:textId="410F22FC" w:rsidR="00BC4409" w:rsidRPr="005B6817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BC4409" w14:paraId="4CDB5410" w14:textId="77777777" w:rsidTr="00FB3845">
        <w:tc>
          <w:tcPr>
            <w:tcW w:w="758" w:type="dxa"/>
          </w:tcPr>
          <w:p w14:paraId="1EC7B745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CEA024" w14:textId="0DA02AB2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SI_SO</w:t>
            </w:r>
          </w:p>
        </w:tc>
        <w:tc>
          <w:tcPr>
            <w:tcW w:w="1566" w:type="dxa"/>
          </w:tcPr>
          <w:p w14:paraId="07E26943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3ECDD46" w14:textId="0E7405EC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</w:tc>
        <w:tc>
          <w:tcPr>
            <w:tcW w:w="3646" w:type="dxa"/>
          </w:tcPr>
          <w:p w14:paraId="00F1872C" w14:textId="2C78FC7C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</w:tbl>
    <w:p w14:paraId="3148E09A" w14:textId="77777777" w:rsidR="0094596B" w:rsidRPr="0094596B" w:rsidRDefault="0094596B" w:rsidP="0094596B">
      <w:bookmarkStart w:id="17" w:name="_Toc73640981"/>
    </w:p>
    <w:p w14:paraId="7CBDFDC0" w14:textId="23D60485" w:rsidR="00BC4409" w:rsidRPr="005B6817" w:rsidRDefault="00BC4409" w:rsidP="00BC4409">
      <w:pPr>
        <w:pStyle w:val="Heading3"/>
      </w:pPr>
      <w:bookmarkStart w:id="18" w:name="_Toc76469154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“BANG_DIEM_MON_HOC”</w:t>
      </w:r>
      <w:bookmarkEnd w:id="17"/>
      <w:bookmarkEnd w:id="18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6"/>
        <w:gridCol w:w="2003"/>
        <w:gridCol w:w="1562"/>
        <w:gridCol w:w="1633"/>
        <w:gridCol w:w="3622"/>
      </w:tblGrid>
      <w:tr w:rsidR="00BC4409" w14:paraId="0254456A" w14:textId="77777777" w:rsidTr="0063665E">
        <w:tc>
          <w:tcPr>
            <w:tcW w:w="756" w:type="dxa"/>
          </w:tcPr>
          <w:p w14:paraId="1FBCB7A5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03" w:type="dxa"/>
          </w:tcPr>
          <w:p w14:paraId="25DE0963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62" w:type="dxa"/>
          </w:tcPr>
          <w:p w14:paraId="521AE9A4" w14:textId="77777777" w:rsidR="00BC4409" w:rsidRPr="00363B6E" w:rsidRDefault="00BC440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33" w:type="dxa"/>
          </w:tcPr>
          <w:p w14:paraId="6D8207C6" w14:textId="77777777" w:rsidR="00BC4409" w:rsidRPr="00F44EE4" w:rsidRDefault="00BC4409" w:rsidP="00FB3845">
            <w:pPr>
              <w:spacing w:line="360" w:lineRule="auto"/>
              <w:jc w:val="center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622" w:type="dxa"/>
          </w:tcPr>
          <w:p w14:paraId="307136E9" w14:textId="77777777" w:rsidR="00BC4409" w:rsidRPr="00F44EE4" w:rsidRDefault="00BC440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BC4409" w14:paraId="599258AC" w14:textId="77777777" w:rsidTr="0063665E">
        <w:tc>
          <w:tcPr>
            <w:tcW w:w="756" w:type="dxa"/>
          </w:tcPr>
          <w:p w14:paraId="75F7B2E5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3" w:type="dxa"/>
          </w:tcPr>
          <w:p w14:paraId="3A96EEA9" w14:textId="6BDD30A2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DIEM_15PHUT</w:t>
            </w:r>
          </w:p>
        </w:tc>
        <w:tc>
          <w:tcPr>
            <w:tcW w:w="1562" w:type="dxa"/>
          </w:tcPr>
          <w:p w14:paraId="4B4E905A" w14:textId="77777777" w:rsidR="00BC4409" w:rsidRPr="00363B6E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2004A710" w14:textId="77777777" w:rsidR="00BC4409" w:rsidRPr="005B6817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5B6817">
              <w:rPr>
                <w:lang w:val="en-US"/>
              </w:rPr>
              <w:t>Không</w:t>
            </w:r>
            <w:proofErr w:type="spellEnd"/>
          </w:p>
        </w:tc>
        <w:tc>
          <w:tcPr>
            <w:tcW w:w="3622" w:type="dxa"/>
          </w:tcPr>
          <w:p w14:paraId="6D89C689" w14:textId="5F62FD2E" w:rsidR="00BC4409" w:rsidRPr="005B6817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15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BC4409" w14:paraId="24A6612C" w14:textId="77777777" w:rsidTr="0063665E">
        <w:tc>
          <w:tcPr>
            <w:tcW w:w="756" w:type="dxa"/>
          </w:tcPr>
          <w:p w14:paraId="5E60B5B2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3" w:type="dxa"/>
          </w:tcPr>
          <w:p w14:paraId="3F274721" w14:textId="27450C22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DIEM_1TIET</w:t>
            </w:r>
          </w:p>
        </w:tc>
        <w:tc>
          <w:tcPr>
            <w:tcW w:w="1562" w:type="dxa"/>
          </w:tcPr>
          <w:p w14:paraId="60E0922E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2254DCB5" w14:textId="3147E760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Không</w:t>
            </w:r>
            <w:proofErr w:type="spellEnd"/>
          </w:p>
        </w:tc>
        <w:tc>
          <w:tcPr>
            <w:tcW w:w="3622" w:type="dxa"/>
          </w:tcPr>
          <w:p w14:paraId="2CA3D81B" w14:textId="3F03ACDE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Điểm</w:t>
            </w:r>
            <w:proofErr w:type="spellEnd"/>
            <w:r w:rsidRPr="00BC4409">
              <w:rPr>
                <w:lang w:val="en-US"/>
              </w:rPr>
              <w:t xml:space="preserve"> </w:t>
            </w:r>
            <w:r w:rsidR="0063665E">
              <w:rPr>
                <w:lang w:val="en-US"/>
              </w:rPr>
              <w:t xml:space="preserve">1 </w:t>
            </w:r>
            <w:proofErr w:type="spellStart"/>
            <w:r w:rsidR="0063665E">
              <w:rPr>
                <w:lang w:val="en-US"/>
              </w:rPr>
              <w:t>tiết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Pr="00BC4409">
              <w:rPr>
                <w:lang w:val="en-US"/>
              </w:rPr>
              <w:t>của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Pr="00BC4409">
              <w:rPr>
                <w:lang w:val="en-US"/>
              </w:rPr>
              <w:t>học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Pr="00BC4409">
              <w:rPr>
                <w:lang w:val="en-US"/>
              </w:rPr>
              <w:t>sinh</w:t>
            </w:r>
            <w:proofErr w:type="spellEnd"/>
          </w:p>
        </w:tc>
      </w:tr>
      <w:tr w:rsidR="00BC4409" w14:paraId="743654B7" w14:textId="77777777" w:rsidTr="0063665E">
        <w:tc>
          <w:tcPr>
            <w:tcW w:w="756" w:type="dxa"/>
          </w:tcPr>
          <w:p w14:paraId="1DEA94E7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3" w:type="dxa"/>
          </w:tcPr>
          <w:p w14:paraId="4B5F1312" w14:textId="2DAAB9F4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DIEM_CUOI_KY</w:t>
            </w:r>
          </w:p>
        </w:tc>
        <w:tc>
          <w:tcPr>
            <w:tcW w:w="1562" w:type="dxa"/>
          </w:tcPr>
          <w:p w14:paraId="196B7960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4B1C1790" w14:textId="5812283E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Không</w:t>
            </w:r>
            <w:proofErr w:type="spellEnd"/>
          </w:p>
        </w:tc>
        <w:tc>
          <w:tcPr>
            <w:tcW w:w="3622" w:type="dxa"/>
          </w:tcPr>
          <w:p w14:paraId="0FC0D84A" w14:textId="334471FA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Điểm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="0063665E">
              <w:rPr>
                <w:lang w:val="en-US"/>
              </w:rPr>
              <w:t>cuối</w:t>
            </w:r>
            <w:proofErr w:type="spellEnd"/>
            <w:r w:rsidR="0063665E">
              <w:rPr>
                <w:lang w:val="en-US"/>
              </w:rPr>
              <w:t xml:space="preserve"> </w:t>
            </w:r>
            <w:proofErr w:type="spellStart"/>
            <w:r w:rsidR="0063665E">
              <w:rPr>
                <w:lang w:val="en-US"/>
              </w:rPr>
              <w:t>kỳ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Pr="00BC4409">
              <w:rPr>
                <w:lang w:val="en-US"/>
              </w:rPr>
              <w:t>của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Pr="00BC4409">
              <w:rPr>
                <w:lang w:val="en-US"/>
              </w:rPr>
              <w:t>học</w:t>
            </w:r>
            <w:proofErr w:type="spellEnd"/>
            <w:r w:rsidRPr="00BC4409">
              <w:rPr>
                <w:lang w:val="en-US"/>
              </w:rPr>
              <w:t xml:space="preserve"> </w:t>
            </w:r>
            <w:proofErr w:type="spellStart"/>
            <w:r w:rsidRPr="00BC4409">
              <w:rPr>
                <w:lang w:val="en-US"/>
              </w:rPr>
              <w:t>sinh</w:t>
            </w:r>
            <w:proofErr w:type="spellEnd"/>
          </w:p>
        </w:tc>
      </w:tr>
      <w:tr w:rsidR="00BC4409" w14:paraId="12DFD43A" w14:textId="77777777" w:rsidTr="0063665E">
        <w:tc>
          <w:tcPr>
            <w:tcW w:w="756" w:type="dxa"/>
          </w:tcPr>
          <w:p w14:paraId="635CD568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3" w:type="dxa"/>
          </w:tcPr>
          <w:p w14:paraId="7B73EA64" w14:textId="6BFB8C75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MON_HOC</w:t>
            </w:r>
          </w:p>
        </w:tc>
        <w:tc>
          <w:tcPr>
            <w:tcW w:w="1562" w:type="dxa"/>
          </w:tcPr>
          <w:p w14:paraId="28F408F2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35080741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3622" w:type="dxa"/>
          </w:tcPr>
          <w:p w14:paraId="100B0C34" w14:textId="2AC59F58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BC4409" w14:paraId="534F0EA1" w14:textId="77777777" w:rsidTr="0063665E">
        <w:tc>
          <w:tcPr>
            <w:tcW w:w="756" w:type="dxa"/>
          </w:tcPr>
          <w:p w14:paraId="2FDD646D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3" w:type="dxa"/>
          </w:tcPr>
          <w:p w14:paraId="5B627BA5" w14:textId="65AC1459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HOC_KY</w:t>
            </w:r>
          </w:p>
        </w:tc>
        <w:tc>
          <w:tcPr>
            <w:tcW w:w="1562" w:type="dxa"/>
          </w:tcPr>
          <w:p w14:paraId="6C2E3ECF" w14:textId="77777777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33" w:type="dxa"/>
          </w:tcPr>
          <w:p w14:paraId="452C6B2F" w14:textId="081AB17C" w:rsidR="00BC4409" w:rsidRDefault="00BC440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Không</w:t>
            </w:r>
            <w:proofErr w:type="spellEnd"/>
          </w:p>
        </w:tc>
        <w:tc>
          <w:tcPr>
            <w:tcW w:w="3622" w:type="dxa"/>
          </w:tcPr>
          <w:p w14:paraId="5418B7C6" w14:textId="3253CDE5" w:rsidR="00BC4409" w:rsidRDefault="00BC4409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</w:tbl>
    <w:p w14:paraId="4D83F023" w14:textId="59A05810" w:rsidR="0094596B" w:rsidRDefault="0094596B" w:rsidP="0094596B">
      <w:bookmarkStart w:id="19" w:name="_Toc73640982"/>
    </w:p>
    <w:p w14:paraId="775F467C" w14:textId="1D1FF9BC" w:rsidR="0094596B" w:rsidRDefault="0094596B" w:rsidP="0094596B"/>
    <w:p w14:paraId="6EBC7058" w14:textId="77777777" w:rsidR="0094596B" w:rsidRPr="0094596B" w:rsidRDefault="0094596B" w:rsidP="0094596B"/>
    <w:p w14:paraId="50978BBE" w14:textId="3EC959B9" w:rsidR="0063665E" w:rsidRPr="005B6817" w:rsidRDefault="0063665E" w:rsidP="0063665E">
      <w:pPr>
        <w:pStyle w:val="Heading3"/>
      </w:pPr>
      <w:bookmarkStart w:id="20" w:name="_Toc76469155"/>
      <w:proofErr w:type="spellStart"/>
      <w:r>
        <w:rPr>
          <w:lang w:val="en-US"/>
        </w:rPr>
        <w:lastRenderedPageBreak/>
        <w:t>Lớp</w:t>
      </w:r>
      <w:proofErr w:type="spellEnd"/>
      <w:r>
        <w:rPr>
          <w:lang w:val="en-US"/>
        </w:rPr>
        <w:t xml:space="preserve"> “LAP_BAO_CAO”</w:t>
      </w:r>
      <w:bookmarkEnd w:id="19"/>
      <w:bookmarkEnd w:id="20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85"/>
        <w:gridCol w:w="4390"/>
        <w:gridCol w:w="1280"/>
        <w:gridCol w:w="1157"/>
        <w:gridCol w:w="2064"/>
      </w:tblGrid>
      <w:tr w:rsidR="0063665E" w14:paraId="5DE5998B" w14:textId="77777777" w:rsidTr="00715559">
        <w:tc>
          <w:tcPr>
            <w:tcW w:w="685" w:type="dxa"/>
          </w:tcPr>
          <w:p w14:paraId="60D8C6B2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4390" w:type="dxa"/>
          </w:tcPr>
          <w:p w14:paraId="774B9039" w14:textId="35750A12" w:rsidR="0063665E" w:rsidRPr="0063665E" w:rsidRDefault="0063665E" w:rsidP="00FB3845">
            <w:pPr>
              <w:spacing w:line="360" w:lineRule="auto"/>
              <w:jc w:val="center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28E8DAB0" w14:textId="77777777" w:rsidR="0063665E" w:rsidRPr="00363B6E" w:rsidRDefault="0063665E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157" w:type="dxa"/>
          </w:tcPr>
          <w:p w14:paraId="081A4EB5" w14:textId="77777777" w:rsidR="0063665E" w:rsidRPr="00F44EE4" w:rsidRDefault="0063665E" w:rsidP="00FB3845">
            <w:pPr>
              <w:spacing w:line="360" w:lineRule="auto"/>
              <w:jc w:val="center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2064" w:type="dxa"/>
          </w:tcPr>
          <w:p w14:paraId="744A3524" w14:textId="77777777" w:rsidR="0063665E" w:rsidRPr="00F44EE4" w:rsidRDefault="0063665E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63665E" w14:paraId="3E616E00" w14:textId="77777777" w:rsidTr="00715559">
        <w:tc>
          <w:tcPr>
            <w:tcW w:w="685" w:type="dxa"/>
          </w:tcPr>
          <w:p w14:paraId="4C403FE3" w14:textId="77777777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0" w:type="dxa"/>
          </w:tcPr>
          <w:p w14:paraId="57DFD1DD" w14:textId="5E5D1803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LAP_CAO_CAO_TONG_KET_MON</w:t>
            </w:r>
          </w:p>
        </w:tc>
        <w:tc>
          <w:tcPr>
            <w:tcW w:w="1280" w:type="dxa"/>
          </w:tcPr>
          <w:p w14:paraId="4082E26D" w14:textId="77777777" w:rsidR="0063665E" w:rsidRPr="00363B6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7" w:type="dxa"/>
          </w:tcPr>
          <w:p w14:paraId="783552F3" w14:textId="77777777" w:rsidR="0063665E" w:rsidRPr="005B6817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5B6817">
              <w:rPr>
                <w:lang w:val="en-US"/>
              </w:rPr>
              <w:t>Không</w:t>
            </w:r>
            <w:proofErr w:type="spellEnd"/>
          </w:p>
        </w:tc>
        <w:tc>
          <w:tcPr>
            <w:tcW w:w="2064" w:type="dxa"/>
          </w:tcPr>
          <w:p w14:paraId="30BC2EF0" w14:textId="7119538E" w:rsidR="0063665E" w:rsidRPr="005B6817" w:rsidRDefault="0063665E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63665E" w14:paraId="269F3458" w14:textId="77777777" w:rsidTr="00715559">
        <w:tc>
          <w:tcPr>
            <w:tcW w:w="685" w:type="dxa"/>
          </w:tcPr>
          <w:p w14:paraId="3AC5D469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0" w:type="dxa"/>
          </w:tcPr>
          <w:p w14:paraId="527294E3" w14:textId="2BF72D74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LAP_CAO_CAO_TONG_KET_HOC_KY</w:t>
            </w:r>
          </w:p>
        </w:tc>
        <w:tc>
          <w:tcPr>
            <w:tcW w:w="1280" w:type="dxa"/>
          </w:tcPr>
          <w:p w14:paraId="10C6B304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7" w:type="dxa"/>
          </w:tcPr>
          <w:p w14:paraId="31CE5F2B" w14:textId="77777777" w:rsidR="0063665E" w:rsidRDefault="0063665E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Không</w:t>
            </w:r>
            <w:proofErr w:type="spellEnd"/>
          </w:p>
        </w:tc>
        <w:tc>
          <w:tcPr>
            <w:tcW w:w="2064" w:type="dxa"/>
          </w:tcPr>
          <w:p w14:paraId="5525CFBC" w14:textId="55C18747" w:rsidR="0063665E" w:rsidRDefault="0063665E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0063665E">
              <w:rPr>
                <w:lang w:val="en-US"/>
              </w:rPr>
              <w:t>Lập</w:t>
            </w:r>
            <w:proofErr w:type="spellEnd"/>
            <w:r w:rsidRPr="0063665E">
              <w:rPr>
                <w:lang w:val="en-US"/>
              </w:rPr>
              <w:t xml:space="preserve"> </w:t>
            </w:r>
            <w:proofErr w:type="spellStart"/>
            <w:r w:rsidRPr="0063665E">
              <w:rPr>
                <w:lang w:val="en-US"/>
              </w:rPr>
              <w:t>báo</w:t>
            </w:r>
            <w:proofErr w:type="spellEnd"/>
            <w:r w:rsidRPr="0063665E">
              <w:rPr>
                <w:lang w:val="en-US"/>
              </w:rPr>
              <w:t xml:space="preserve"> </w:t>
            </w:r>
            <w:proofErr w:type="spellStart"/>
            <w:r w:rsidRPr="0063665E">
              <w:rPr>
                <w:lang w:val="en-US"/>
              </w:rPr>
              <w:t>cáo</w:t>
            </w:r>
            <w:proofErr w:type="spellEnd"/>
            <w:r w:rsidRPr="0063665E">
              <w:rPr>
                <w:lang w:val="en-US"/>
              </w:rPr>
              <w:t xml:space="preserve"> </w:t>
            </w:r>
            <w:proofErr w:type="spellStart"/>
            <w:r w:rsidRPr="0063665E">
              <w:rPr>
                <w:lang w:val="en-US"/>
              </w:rPr>
              <w:t>tổng</w:t>
            </w:r>
            <w:proofErr w:type="spellEnd"/>
            <w:r w:rsidRPr="0063665E">
              <w:rPr>
                <w:lang w:val="en-US"/>
              </w:rPr>
              <w:t xml:space="preserve"> </w:t>
            </w:r>
            <w:proofErr w:type="spellStart"/>
            <w:r w:rsidRPr="0063665E">
              <w:rPr>
                <w:lang w:val="en-US"/>
              </w:rPr>
              <w:t>kết</w:t>
            </w:r>
            <w:proofErr w:type="spellEnd"/>
            <w:r w:rsidRPr="0063665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</w:tbl>
    <w:p w14:paraId="3DB39A11" w14:textId="2E2A6607" w:rsidR="0094596B" w:rsidRDefault="0094596B" w:rsidP="0094596B">
      <w:bookmarkStart w:id="21" w:name="_Toc73640983"/>
    </w:p>
    <w:p w14:paraId="2B98EAF1" w14:textId="77777777" w:rsidR="0094596B" w:rsidRPr="0094596B" w:rsidRDefault="0094596B" w:rsidP="0094596B"/>
    <w:p w14:paraId="331834E6" w14:textId="07009DD5" w:rsidR="00715559" w:rsidRPr="005B6817" w:rsidRDefault="00715559" w:rsidP="00715559">
      <w:pPr>
        <w:pStyle w:val="Heading3"/>
      </w:pPr>
      <w:bookmarkStart w:id="22" w:name="_Toc76469156"/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“QUY_DINH”</w:t>
      </w:r>
      <w:bookmarkEnd w:id="21"/>
      <w:bookmarkEnd w:id="22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4"/>
        <w:gridCol w:w="3096"/>
        <w:gridCol w:w="1433"/>
        <w:gridCol w:w="1415"/>
        <w:gridCol w:w="2908"/>
      </w:tblGrid>
      <w:tr w:rsidR="00715559" w14:paraId="75C844C1" w14:textId="77777777" w:rsidTr="00C63E0B">
        <w:tc>
          <w:tcPr>
            <w:tcW w:w="724" w:type="dxa"/>
          </w:tcPr>
          <w:p w14:paraId="42B21C5E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096" w:type="dxa"/>
          </w:tcPr>
          <w:p w14:paraId="45F7208F" w14:textId="2F302C04" w:rsidR="00715559" w:rsidRPr="00715559" w:rsidRDefault="00715559" w:rsidP="00FB384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tính</w:t>
            </w:r>
            <w:proofErr w:type="spellEnd"/>
          </w:p>
        </w:tc>
        <w:tc>
          <w:tcPr>
            <w:tcW w:w="1433" w:type="dxa"/>
          </w:tcPr>
          <w:p w14:paraId="34A8E2B2" w14:textId="77777777" w:rsidR="00715559" w:rsidRPr="00363B6E" w:rsidRDefault="00715559" w:rsidP="00FB384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415" w:type="dxa"/>
          </w:tcPr>
          <w:p w14:paraId="4E0D8AD9" w14:textId="77777777" w:rsidR="00715559" w:rsidRPr="00F44EE4" w:rsidRDefault="00715559" w:rsidP="00FB3845">
            <w:pPr>
              <w:spacing w:line="360" w:lineRule="auto"/>
              <w:jc w:val="center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2908" w:type="dxa"/>
          </w:tcPr>
          <w:p w14:paraId="78948BE8" w14:textId="77777777" w:rsidR="00715559" w:rsidRPr="00F44EE4" w:rsidRDefault="00715559" w:rsidP="00FB3845">
            <w:pPr>
              <w:spacing w:line="360" w:lineRule="auto"/>
              <w:jc w:val="center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715559" w14:paraId="75A3F959" w14:textId="77777777" w:rsidTr="00C63E0B">
        <w:tc>
          <w:tcPr>
            <w:tcW w:w="724" w:type="dxa"/>
          </w:tcPr>
          <w:p w14:paraId="1F029B86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6" w:type="dxa"/>
          </w:tcPr>
          <w:p w14:paraId="42151D73" w14:textId="1A3A36F8" w:rsidR="00715559" w:rsidRPr="005B6817" w:rsidRDefault="00C63E0B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DO_TUOI_TOI_THIEU</w:t>
            </w:r>
          </w:p>
        </w:tc>
        <w:tc>
          <w:tcPr>
            <w:tcW w:w="1433" w:type="dxa"/>
          </w:tcPr>
          <w:p w14:paraId="3F17A057" w14:textId="77777777" w:rsidR="00715559" w:rsidRPr="00363B6E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086F0219" w14:textId="77777777" w:rsidR="00715559" w:rsidRPr="005B6817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5B6817">
              <w:rPr>
                <w:lang w:val="en-US"/>
              </w:rPr>
              <w:t>Không</w:t>
            </w:r>
            <w:proofErr w:type="spellEnd"/>
          </w:p>
        </w:tc>
        <w:tc>
          <w:tcPr>
            <w:tcW w:w="2908" w:type="dxa"/>
          </w:tcPr>
          <w:p w14:paraId="25B0406A" w14:textId="6E21EF7B" w:rsidR="00715559" w:rsidRPr="005B6817" w:rsidRDefault="00C4162D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</w:p>
        </w:tc>
      </w:tr>
      <w:tr w:rsidR="00715559" w14:paraId="3E1FA57F" w14:textId="77777777" w:rsidTr="00C63E0B">
        <w:tc>
          <w:tcPr>
            <w:tcW w:w="724" w:type="dxa"/>
          </w:tcPr>
          <w:p w14:paraId="2EA1B92E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6" w:type="dxa"/>
          </w:tcPr>
          <w:p w14:paraId="0D49D848" w14:textId="3966F3D9" w:rsidR="00715559" w:rsidRDefault="00C63E0B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DO_TUOI_TOI_DA</w:t>
            </w:r>
          </w:p>
        </w:tc>
        <w:tc>
          <w:tcPr>
            <w:tcW w:w="1433" w:type="dxa"/>
          </w:tcPr>
          <w:p w14:paraId="64FAE8F8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08C84F62" w14:textId="77777777" w:rsidR="00715559" w:rsidRDefault="00715559" w:rsidP="00FB3845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 w:rsidRPr="00BC4409">
              <w:rPr>
                <w:lang w:val="en-US"/>
              </w:rPr>
              <w:t>Không</w:t>
            </w:r>
            <w:proofErr w:type="spellEnd"/>
          </w:p>
        </w:tc>
        <w:tc>
          <w:tcPr>
            <w:tcW w:w="2908" w:type="dxa"/>
          </w:tcPr>
          <w:p w14:paraId="079A1B8D" w14:textId="3520EFC2" w:rsidR="00715559" w:rsidRDefault="00C4162D" w:rsidP="00FB384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</w:tc>
      </w:tr>
      <w:tr w:rsidR="00C63E0B" w14:paraId="7163ECF7" w14:textId="77777777" w:rsidTr="00C63E0B">
        <w:tc>
          <w:tcPr>
            <w:tcW w:w="724" w:type="dxa"/>
          </w:tcPr>
          <w:p w14:paraId="0F2536D0" w14:textId="2186ABA1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6" w:type="dxa"/>
          </w:tcPr>
          <w:p w14:paraId="21B49192" w14:textId="785FEEC3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SI_SO_TOI_DA</w:t>
            </w:r>
          </w:p>
        </w:tc>
        <w:tc>
          <w:tcPr>
            <w:tcW w:w="1433" w:type="dxa"/>
          </w:tcPr>
          <w:p w14:paraId="274156DF" w14:textId="25F4F4E8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10AE71C5" w14:textId="24F16F30" w:rsidR="00C63E0B" w:rsidRPr="00BC4409" w:rsidRDefault="00C4162D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2908" w:type="dxa"/>
          </w:tcPr>
          <w:p w14:paraId="0F4F545B" w14:textId="3111F73A" w:rsidR="00C63E0B" w:rsidRPr="0063665E" w:rsidRDefault="00C4162D" w:rsidP="00C63E0B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</w:tc>
      </w:tr>
      <w:tr w:rsidR="00C63E0B" w14:paraId="6152532A" w14:textId="77777777" w:rsidTr="00C63E0B">
        <w:tc>
          <w:tcPr>
            <w:tcW w:w="724" w:type="dxa"/>
          </w:tcPr>
          <w:p w14:paraId="724E5C8A" w14:textId="2E4D4A9A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96" w:type="dxa"/>
          </w:tcPr>
          <w:p w14:paraId="43411371" w14:textId="037104FD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DIEM_CHUAN_DAT_MON</w:t>
            </w:r>
          </w:p>
        </w:tc>
        <w:tc>
          <w:tcPr>
            <w:tcW w:w="1433" w:type="dxa"/>
          </w:tcPr>
          <w:p w14:paraId="3293B2E3" w14:textId="41642D24" w:rsidR="00C63E0B" w:rsidRDefault="00C63E0B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5" w:type="dxa"/>
          </w:tcPr>
          <w:p w14:paraId="67428A53" w14:textId="0A6A9745" w:rsidR="00C63E0B" w:rsidRPr="00BC4409" w:rsidRDefault="00C4162D" w:rsidP="00C63E0B">
            <w:pPr>
              <w:pStyle w:val="BodyText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2908" w:type="dxa"/>
          </w:tcPr>
          <w:p w14:paraId="7EC18683" w14:textId="68D6F8B8" w:rsidR="00C63E0B" w:rsidRPr="0063665E" w:rsidRDefault="00C4162D" w:rsidP="00C63E0B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</w:tr>
    </w:tbl>
    <w:p w14:paraId="2C12B57C" w14:textId="5CCD2A7C" w:rsidR="00FD06E2" w:rsidRPr="00BC4409" w:rsidRDefault="00FD06E2" w:rsidP="00FD06E2">
      <w:pPr>
        <w:pStyle w:val="BodyText"/>
        <w:rPr>
          <w:i/>
          <w:color w:val="0000FF"/>
          <w:lang w:val="en-US"/>
        </w:rPr>
      </w:pPr>
    </w:p>
    <w:sectPr w:rsidR="00FD06E2" w:rsidRPr="00BC4409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5405" w14:textId="77777777" w:rsidR="00A3592F" w:rsidRDefault="00A3592F">
      <w:r>
        <w:separator/>
      </w:r>
    </w:p>
  </w:endnote>
  <w:endnote w:type="continuationSeparator" w:id="0">
    <w:p w14:paraId="2D7DDEC8" w14:textId="77777777" w:rsidR="00A3592F" w:rsidRDefault="00A3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4EDB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5D3F8FF6" wp14:editId="368F76B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438983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3B789B1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034179EC" wp14:editId="33BF641D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32A2E21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A34ED2A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9BFA" w14:textId="77777777" w:rsidR="00A3592F" w:rsidRDefault="00A3592F">
      <w:r>
        <w:separator/>
      </w:r>
    </w:p>
  </w:footnote>
  <w:footnote w:type="continuationSeparator" w:id="0">
    <w:p w14:paraId="60BA03F1" w14:textId="77777777" w:rsidR="00A3592F" w:rsidRDefault="00A3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F572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7AC8441" wp14:editId="3E42F29C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55054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6A998A59" wp14:editId="29622E1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01DAE6" w14:textId="77777777" w:rsidR="00746ED1" w:rsidRDefault="00746ED1" w:rsidP="00746ED1">
    <w:pPr>
      <w:pStyle w:val="Title"/>
      <w:rPr>
        <w:lang w:val="en-US"/>
      </w:rPr>
    </w:pPr>
  </w:p>
  <w:p w14:paraId="58379285" w14:textId="77777777" w:rsidR="00746ED1" w:rsidRPr="003B1A2B" w:rsidRDefault="00746ED1" w:rsidP="00746ED1">
    <w:pPr>
      <w:rPr>
        <w:lang w:val="en-US"/>
      </w:rPr>
    </w:pPr>
  </w:p>
  <w:p w14:paraId="66FCD54D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C8FD4C6" w14:textId="77777777" w:rsidR="00746ED1" w:rsidRPr="0040293A" w:rsidRDefault="00746ED1" w:rsidP="00746ED1">
    <w:pPr>
      <w:pStyle w:val="Header"/>
      <w:rPr>
        <w:rFonts w:eastAsia="Tahoma"/>
      </w:rPr>
    </w:pPr>
  </w:p>
  <w:p w14:paraId="04E275B1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7482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3BCAE6D" wp14:editId="38C9E0B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AC1158C" w14:textId="77777777" w:rsidTr="00746ED1">
      <w:tc>
        <w:tcPr>
          <w:tcW w:w="6623" w:type="dxa"/>
        </w:tcPr>
        <w:p w14:paraId="0C608B5A" w14:textId="52A53BAD" w:rsidR="00FD06E2" w:rsidRPr="00BC2E3D" w:rsidRDefault="00BC2E3D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620" w:type="dxa"/>
        </w:tcPr>
        <w:p w14:paraId="6ECEB34A" w14:textId="53A4E896" w:rsidR="00221497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 w:rsidRPr="00BC2E3D">
            <w:rPr>
              <w:lang w:val="en-US"/>
            </w:rPr>
            <w:t xml:space="preserve">: </w:t>
          </w:r>
          <w:r w:rsidR="00BC2E3D">
            <w:rPr>
              <w:lang w:val="en-US"/>
            </w:rPr>
            <w:t>1.</w:t>
          </w:r>
          <w:r w:rsidR="00221497">
            <w:rPr>
              <w:lang w:val="en-US"/>
            </w:rPr>
            <w:t>1</w:t>
          </w:r>
        </w:p>
      </w:tc>
    </w:tr>
    <w:tr w:rsidR="00FD06E2" w14:paraId="35E0B4CE" w14:textId="77777777" w:rsidTr="00746ED1">
      <w:trPr>
        <w:trHeight w:val="130"/>
      </w:trPr>
      <w:tc>
        <w:tcPr>
          <w:tcW w:w="6623" w:type="dxa"/>
        </w:tcPr>
        <w:p w14:paraId="2C64527C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1FBD227C" w14:textId="347C9663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BC2E3D">
            <w:rPr>
              <w:lang w:val="en-US"/>
            </w:rPr>
            <w:t>03/06/2021</w:t>
          </w:r>
        </w:p>
      </w:tc>
    </w:tr>
  </w:tbl>
  <w:p w14:paraId="088520CD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221497"/>
    <w:rsid w:val="00345C6D"/>
    <w:rsid w:val="00362991"/>
    <w:rsid w:val="00363B6E"/>
    <w:rsid w:val="0037628A"/>
    <w:rsid w:val="003B1D1C"/>
    <w:rsid w:val="003B6D89"/>
    <w:rsid w:val="00405BC7"/>
    <w:rsid w:val="004540F1"/>
    <w:rsid w:val="004A6BB7"/>
    <w:rsid w:val="004B7CC9"/>
    <w:rsid w:val="005439AE"/>
    <w:rsid w:val="00562E67"/>
    <w:rsid w:val="00565DFE"/>
    <w:rsid w:val="0057432C"/>
    <w:rsid w:val="005A02B6"/>
    <w:rsid w:val="005B6817"/>
    <w:rsid w:val="005E2817"/>
    <w:rsid w:val="005F3F51"/>
    <w:rsid w:val="0063665E"/>
    <w:rsid w:val="00681CD0"/>
    <w:rsid w:val="0071507C"/>
    <w:rsid w:val="00715559"/>
    <w:rsid w:val="00746ED1"/>
    <w:rsid w:val="00751440"/>
    <w:rsid w:val="007A1DE8"/>
    <w:rsid w:val="008F22E3"/>
    <w:rsid w:val="008F7BA1"/>
    <w:rsid w:val="0094596B"/>
    <w:rsid w:val="00976D26"/>
    <w:rsid w:val="00A122CE"/>
    <w:rsid w:val="00A3592F"/>
    <w:rsid w:val="00A50751"/>
    <w:rsid w:val="00AA30A6"/>
    <w:rsid w:val="00AA49C3"/>
    <w:rsid w:val="00B62132"/>
    <w:rsid w:val="00B9220E"/>
    <w:rsid w:val="00BC2E3D"/>
    <w:rsid w:val="00BC4409"/>
    <w:rsid w:val="00BD1F8A"/>
    <w:rsid w:val="00C107A7"/>
    <w:rsid w:val="00C122ED"/>
    <w:rsid w:val="00C161AA"/>
    <w:rsid w:val="00C4162D"/>
    <w:rsid w:val="00C63E0B"/>
    <w:rsid w:val="00C929D6"/>
    <w:rsid w:val="00CE7D5B"/>
    <w:rsid w:val="00D24E39"/>
    <w:rsid w:val="00D52AFF"/>
    <w:rsid w:val="00DA2A6D"/>
    <w:rsid w:val="00E92A23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4694C"/>
  <w15:docId w15:val="{4AA8646D-67FA-4EBE-AC2D-833E163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15559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715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F6A9-6A5E-43A3-AD30-201DAE3B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3031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16</cp:revision>
  <cp:lastPrinted>2013-12-07T15:57:00Z</cp:lastPrinted>
  <dcterms:created xsi:type="dcterms:W3CDTF">2013-10-13T11:07:00Z</dcterms:created>
  <dcterms:modified xsi:type="dcterms:W3CDTF">2021-07-06T06:05:00Z</dcterms:modified>
</cp:coreProperties>
</file>