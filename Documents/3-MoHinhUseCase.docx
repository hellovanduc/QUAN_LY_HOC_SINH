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B9C" w14:textId="77777777" w:rsidR="003548A8" w:rsidRDefault="003548A8" w:rsidP="003548A8">
      <w:pPr>
        <w:rPr>
          <w:lang w:val="en-US"/>
        </w:rPr>
      </w:pPr>
    </w:p>
    <w:p w14:paraId="37DA7C66" w14:textId="77777777" w:rsidR="00301562" w:rsidRDefault="00301562" w:rsidP="003548A8">
      <w:pPr>
        <w:rPr>
          <w:lang w:val="en-US"/>
        </w:rPr>
      </w:pPr>
    </w:p>
    <w:p w14:paraId="53E32EE5" w14:textId="77777777" w:rsidR="00301562" w:rsidRDefault="00301562" w:rsidP="003548A8">
      <w:pPr>
        <w:rPr>
          <w:lang w:val="en-US"/>
        </w:rPr>
      </w:pPr>
    </w:p>
    <w:p w14:paraId="4D8AD8DD" w14:textId="77777777" w:rsidR="00301562" w:rsidRDefault="00301562" w:rsidP="003548A8">
      <w:pPr>
        <w:rPr>
          <w:lang w:val="en-US"/>
        </w:rPr>
      </w:pPr>
    </w:p>
    <w:p w14:paraId="62AE6FAC" w14:textId="77777777" w:rsidR="00301562" w:rsidRDefault="00301562" w:rsidP="003548A8">
      <w:pPr>
        <w:rPr>
          <w:lang w:val="en-US"/>
        </w:rPr>
      </w:pPr>
    </w:p>
    <w:p w14:paraId="58FF0E12" w14:textId="77777777" w:rsidR="00301562" w:rsidRDefault="00301562" w:rsidP="003548A8">
      <w:pPr>
        <w:rPr>
          <w:lang w:val="en-US"/>
        </w:rPr>
      </w:pPr>
    </w:p>
    <w:p w14:paraId="4BCBBAA8" w14:textId="77777777" w:rsidR="00301562" w:rsidRDefault="00301562" w:rsidP="003548A8">
      <w:pPr>
        <w:rPr>
          <w:lang w:val="en-US"/>
        </w:rPr>
      </w:pPr>
    </w:p>
    <w:p w14:paraId="61C48B02" w14:textId="77777777" w:rsidR="003548A8" w:rsidRPr="003548A8" w:rsidRDefault="003548A8" w:rsidP="003548A8">
      <w:pPr>
        <w:rPr>
          <w:lang w:val="en-US"/>
        </w:rPr>
      </w:pPr>
    </w:p>
    <w:p w14:paraId="4C15AC9C" w14:textId="6E921D9B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3F14AA">
        <w:rPr>
          <w:lang w:val="en-US"/>
        </w:rPr>
        <w:t>Quản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lý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học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sinh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cấp</w:t>
      </w:r>
      <w:proofErr w:type="spellEnd"/>
      <w:r w:rsidR="003F14AA">
        <w:rPr>
          <w:lang w:val="en-US"/>
        </w:rPr>
        <w:t xml:space="preserve"> </w:t>
      </w:r>
      <w:proofErr w:type="gramStart"/>
      <w:r w:rsidR="003F14AA">
        <w:rPr>
          <w:lang w:val="en-US"/>
        </w:rPr>
        <w:t>3</w:t>
      </w:r>
      <w:proofErr w:type="gramEnd"/>
    </w:p>
    <w:p w14:paraId="768BB130" w14:textId="77777777" w:rsidR="007A1DE8" w:rsidRPr="007A1DE8" w:rsidRDefault="007A1DE8" w:rsidP="007A1DE8">
      <w:pPr>
        <w:rPr>
          <w:lang w:val="en-US"/>
        </w:rPr>
      </w:pPr>
    </w:p>
    <w:p w14:paraId="68197A71" w14:textId="2694B68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14AA">
        <w:rPr>
          <w:rFonts w:ascii="Arial" w:hAnsi="Arial"/>
          <w:sz w:val="34"/>
          <w:szCs w:val="30"/>
          <w:lang w:val="en-US"/>
        </w:rPr>
        <w:t>1.</w:t>
      </w:r>
      <w:r w:rsidR="003B5D6C">
        <w:rPr>
          <w:rFonts w:ascii="Arial" w:hAnsi="Arial"/>
          <w:sz w:val="34"/>
          <w:szCs w:val="30"/>
          <w:lang w:val="en-US"/>
        </w:rPr>
        <w:t>3</w:t>
      </w:r>
    </w:p>
    <w:p w14:paraId="347B3291" w14:textId="77777777" w:rsidR="00D234F3" w:rsidRDefault="00D234F3">
      <w:pPr>
        <w:pStyle w:val="Title"/>
        <w:jc w:val="both"/>
        <w:rPr>
          <w:lang w:val="en-US"/>
        </w:rPr>
      </w:pPr>
    </w:p>
    <w:p w14:paraId="754FC5A1" w14:textId="77777777" w:rsidR="003548A8" w:rsidRDefault="003548A8" w:rsidP="003548A8">
      <w:pPr>
        <w:rPr>
          <w:lang w:val="en-US"/>
        </w:rPr>
      </w:pPr>
    </w:p>
    <w:p w14:paraId="105DB358" w14:textId="77777777" w:rsidR="00301562" w:rsidRDefault="00301562" w:rsidP="003548A8">
      <w:pPr>
        <w:rPr>
          <w:lang w:val="en-US"/>
        </w:rPr>
      </w:pPr>
    </w:p>
    <w:p w14:paraId="75B5E233" w14:textId="77777777" w:rsidR="00301562" w:rsidRDefault="00301562" w:rsidP="003548A8">
      <w:pPr>
        <w:rPr>
          <w:lang w:val="en-US"/>
        </w:rPr>
      </w:pPr>
    </w:p>
    <w:p w14:paraId="5DB3B74F" w14:textId="77777777" w:rsidR="00301562" w:rsidRDefault="00301562" w:rsidP="003548A8">
      <w:pPr>
        <w:rPr>
          <w:lang w:val="en-US"/>
        </w:rPr>
      </w:pPr>
    </w:p>
    <w:p w14:paraId="528C4A68" w14:textId="77777777" w:rsidR="00301562" w:rsidRDefault="00301562" w:rsidP="003548A8">
      <w:pPr>
        <w:rPr>
          <w:lang w:val="en-US"/>
        </w:rPr>
      </w:pPr>
    </w:p>
    <w:p w14:paraId="6B0F6985" w14:textId="77777777" w:rsidR="00301562" w:rsidRDefault="00301562" w:rsidP="003548A8">
      <w:pPr>
        <w:rPr>
          <w:lang w:val="en-US"/>
        </w:rPr>
      </w:pPr>
    </w:p>
    <w:p w14:paraId="4950092E" w14:textId="77777777" w:rsidR="00301562" w:rsidRDefault="00301562" w:rsidP="003548A8">
      <w:pPr>
        <w:rPr>
          <w:lang w:val="en-US"/>
        </w:rPr>
      </w:pPr>
    </w:p>
    <w:p w14:paraId="1E7CF8EA" w14:textId="77777777" w:rsidR="00301562" w:rsidRDefault="00301562" w:rsidP="003548A8">
      <w:pPr>
        <w:rPr>
          <w:lang w:val="en-US"/>
        </w:rPr>
      </w:pPr>
    </w:p>
    <w:p w14:paraId="3B65DC42" w14:textId="77777777" w:rsidR="00301562" w:rsidRDefault="00301562" w:rsidP="003548A8">
      <w:pPr>
        <w:rPr>
          <w:lang w:val="en-US"/>
        </w:rPr>
      </w:pPr>
    </w:p>
    <w:p w14:paraId="4DBFB31B" w14:textId="77777777" w:rsidR="003548A8" w:rsidRDefault="003548A8" w:rsidP="003548A8">
      <w:pPr>
        <w:rPr>
          <w:lang w:val="en-US"/>
        </w:rPr>
      </w:pPr>
    </w:p>
    <w:p w14:paraId="4E46F890" w14:textId="77777777" w:rsidR="003548A8" w:rsidRDefault="003548A8" w:rsidP="003548A8">
      <w:pPr>
        <w:rPr>
          <w:lang w:val="en-US"/>
        </w:rPr>
      </w:pPr>
    </w:p>
    <w:p w14:paraId="13BA796B" w14:textId="77777777" w:rsidR="003548A8" w:rsidRDefault="003548A8" w:rsidP="003548A8">
      <w:pPr>
        <w:rPr>
          <w:lang w:val="en-US"/>
        </w:rPr>
      </w:pPr>
    </w:p>
    <w:p w14:paraId="73D0ADD3" w14:textId="77777777" w:rsidR="003548A8" w:rsidRDefault="003548A8" w:rsidP="003548A8">
      <w:pPr>
        <w:rPr>
          <w:lang w:val="en-US"/>
        </w:rPr>
      </w:pPr>
    </w:p>
    <w:p w14:paraId="27A95B16" w14:textId="77777777" w:rsidR="003548A8" w:rsidRDefault="003548A8" w:rsidP="003548A8">
      <w:pPr>
        <w:rPr>
          <w:lang w:val="en-US"/>
        </w:rPr>
      </w:pPr>
    </w:p>
    <w:p w14:paraId="27180FF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E3D712C" w14:textId="77777777" w:rsidR="00DC363E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3D18800" w14:textId="46B0FA23" w:rsidR="003F14AA" w:rsidRPr="003F14AA" w:rsidRDefault="003F14AA" w:rsidP="003548A8">
      <w:pPr>
        <w:jc w:val="center"/>
        <w:rPr>
          <w:sz w:val="30"/>
          <w:szCs w:val="30"/>
          <w:lang w:val="en-US"/>
        </w:rPr>
        <w:sectPr w:rsidR="003F14AA" w:rsidRPr="003F14AA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085B3A0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ECEB43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8016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F50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E7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11D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9EC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DEBD38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FAD0B" w14:textId="6B5BDAE1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39AA" w14:textId="3375F748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1136" w14:textId="2F20A1E2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3862" w14:textId="606E8D76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7BCC0A0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D5C7" w14:textId="52056246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0BEF" w14:textId="0C471DF4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A518" w14:textId="7D1F0ECD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5853" w14:textId="399ECEBF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376AA4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3F8D" w14:textId="7E9DC46C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7E70E" w14:textId="3A7E5EA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CDF8" w14:textId="3AD2B81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trong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5A52" w14:textId="3452B98E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93419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0989" w14:textId="6DE8137A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B4BF" w14:textId="73EE6231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0FF4" w14:textId="22460046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Bỏ</w:t>
            </w:r>
            <w:proofErr w:type="spellEnd"/>
            <w:r>
              <w:rPr>
                <w:rFonts w:eastAsia="SimSun"/>
                <w:lang w:val="en-US"/>
              </w:rPr>
              <w:t xml:space="preserve"> actor </w:t>
            </w:r>
            <w:proofErr w:type="spellStart"/>
            <w:r>
              <w:rPr>
                <w:rFonts w:eastAsia="SimSun"/>
                <w:lang w:val="en-US"/>
              </w:rPr>
              <w:t>Giáo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viên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bô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môn</w:t>
            </w:r>
            <w:proofErr w:type="spellEnd"/>
            <w:r>
              <w:rPr>
                <w:rFonts w:eastAsia="SimSun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lang w:val="en-US"/>
              </w:rPr>
              <w:t>tất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cả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thực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hiện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Nhân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viên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phòng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đào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; </w:t>
            </w:r>
            <w:proofErr w:type="spellStart"/>
            <w:r>
              <w:rPr>
                <w:rFonts w:eastAsia="SimSun"/>
                <w:lang w:val="en-US"/>
              </w:rPr>
              <w:t>Gộp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tổng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môn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học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và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tổng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kết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học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kì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thành</w:t>
            </w:r>
            <w:proofErr w:type="spellEnd"/>
            <w:r>
              <w:rPr>
                <w:rFonts w:eastAsia="SimSun"/>
                <w:lang w:val="en-US"/>
              </w:rPr>
              <w:t xml:space="preserve"> use case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D430" w14:textId="79B61C9F" w:rsidR="00E95D0C" w:rsidRPr="003F14AA" w:rsidRDefault="00CE6C55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791332" w:rsidRPr="007A1DE8" w14:paraId="69BFD62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7730" w14:textId="3374AEAF" w:rsidR="00791332" w:rsidRDefault="00386CB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06</w:t>
            </w:r>
            <w:r w:rsidR="00791332">
              <w:rPr>
                <w:rFonts w:eastAsia="SimSun"/>
                <w:lang w:val="en-US"/>
              </w:rPr>
              <w:t>/0</w:t>
            </w:r>
            <w:r>
              <w:rPr>
                <w:rFonts w:eastAsia="SimSun"/>
                <w:lang w:val="en-US"/>
              </w:rPr>
              <w:t>7</w:t>
            </w:r>
            <w:r w:rsidR="00791332">
              <w:rPr>
                <w:rFonts w:eastAsia="SimSun"/>
                <w:lang w:val="en-US"/>
              </w:rPr>
              <w:t>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35B8" w14:textId="421F0C61" w:rsidR="00791332" w:rsidRDefault="0079133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FA00B" w14:textId="1022EF02" w:rsidR="00791332" w:rsidRDefault="0079133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Bổ</w:t>
            </w:r>
            <w:proofErr w:type="spellEnd"/>
            <w:r>
              <w:rPr>
                <w:rFonts w:eastAsia="SimSun"/>
                <w:lang w:val="en-US"/>
              </w:rPr>
              <w:t xml:space="preserve"> sung use-case </w:t>
            </w:r>
            <w:proofErr w:type="spellStart"/>
            <w:r>
              <w:rPr>
                <w:rFonts w:eastAsia="SimSun"/>
                <w:lang w:val="en-US"/>
              </w:rPr>
              <w:t>Tra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cứu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điểm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BBC8" w14:textId="0832C3C4" w:rsidR="00791332" w:rsidRDefault="0079133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6EBEF701" w14:textId="77777777" w:rsidR="00A23833" w:rsidRDefault="00A23833" w:rsidP="0031511D">
      <w:pPr>
        <w:pStyle w:val="Title"/>
        <w:rPr>
          <w:lang w:val="en-US"/>
        </w:rPr>
      </w:pPr>
    </w:p>
    <w:p w14:paraId="2F16CDD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6B52D2F" w14:textId="0061A03C" w:rsidR="00C645AF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6469074" w:history="1">
        <w:r w:rsidR="00C645AF" w:rsidRPr="00A62285">
          <w:rPr>
            <w:rStyle w:val="Hyperlink"/>
            <w:noProof/>
          </w:rPr>
          <w:t>1.</w:t>
        </w:r>
        <w:r w:rsidR="00C645A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645AF" w:rsidRPr="00A62285">
          <w:rPr>
            <w:rStyle w:val="Hyperlink"/>
            <w:noProof/>
            <w:lang w:val="en-US"/>
          </w:rPr>
          <w:t xml:space="preserve">Sơ đồ </w:t>
        </w:r>
        <w:r w:rsidR="00C645AF" w:rsidRPr="00A62285">
          <w:rPr>
            <w:rStyle w:val="Hyperlink"/>
            <w:noProof/>
          </w:rPr>
          <w:t>Use-case</w:t>
        </w:r>
        <w:r w:rsidR="00C645AF">
          <w:rPr>
            <w:noProof/>
            <w:webHidden/>
          </w:rPr>
          <w:tab/>
        </w:r>
        <w:r w:rsidR="00C645AF">
          <w:rPr>
            <w:noProof/>
            <w:webHidden/>
          </w:rPr>
          <w:fldChar w:fldCharType="begin"/>
        </w:r>
        <w:r w:rsidR="00C645AF">
          <w:rPr>
            <w:noProof/>
            <w:webHidden/>
          </w:rPr>
          <w:instrText xml:space="preserve"> PAGEREF _Toc76469074 \h </w:instrText>
        </w:r>
        <w:r w:rsidR="00C645AF">
          <w:rPr>
            <w:noProof/>
            <w:webHidden/>
          </w:rPr>
        </w:r>
        <w:r w:rsidR="00C645AF">
          <w:rPr>
            <w:noProof/>
            <w:webHidden/>
          </w:rPr>
          <w:fldChar w:fldCharType="separate"/>
        </w:r>
        <w:r w:rsidR="00C645AF">
          <w:rPr>
            <w:noProof/>
            <w:webHidden/>
          </w:rPr>
          <w:t>3</w:t>
        </w:r>
        <w:r w:rsidR="00C645AF">
          <w:rPr>
            <w:noProof/>
            <w:webHidden/>
          </w:rPr>
          <w:fldChar w:fldCharType="end"/>
        </w:r>
      </w:hyperlink>
    </w:p>
    <w:p w14:paraId="7F93574F" w14:textId="3E280A24" w:rsidR="00C645AF" w:rsidRDefault="00C645A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75" w:history="1">
        <w:r w:rsidRPr="00A6228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897FD6" w14:textId="2563F13E" w:rsidR="00C645AF" w:rsidRDefault="00C645A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76" w:history="1">
        <w:r w:rsidRPr="00A62285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A249B" w14:textId="50F5CEEB" w:rsidR="00C645AF" w:rsidRDefault="00C645A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77" w:history="1">
        <w:r w:rsidRPr="00A62285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B55C8" w14:textId="24486C9D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78" w:history="1">
        <w:r w:rsidRPr="00A62285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“Quản lý học sinh”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F69CB7" w14:textId="7E03B4EF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79" w:history="1">
        <w:r w:rsidRPr="00A62285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“Quản lý lớp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7081F" w14:textId="2C90BAD1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0" w:history="1">
        <w:r w:rsidRPr="00A62285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“Tra cứu học sinh”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2F7FD3" w14:textId="50D4F70F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1" w:history="1">
        <w:r w:rsidRPr="00A62285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“Quản lý lớp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47B783" w14:textId="6E3DCFF0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2" w:history="1">
        <w:r w:rsidRPr="00A62285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“Quản lý bảng điểm môn học”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581215" w14:textId="235657A9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3" w:history="1">
        <w:r w:rsidRPr="00A62285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“Tạo báo cáo tổng kết”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BA5BE9" w14:textId="0C5BBA95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4" w:history="1">
        <w:r w:rsidRPr="00A62285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“Thay đổi quy định”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64E0E7" w14:textId="407E3C9D" w:rsidR="00C645AF" w:rsidRDefault="00C645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6469085" w:history="1">
        <w:r w:rsidRPr="00A62285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62285">
          <w:rPr>
            <w:rStyle w:val="Hyperlink"/>
            <w:noProof/>
            <w:lang w:val="en-US"/>
          </w:rPr>
          <w:t>Đặc tả Use-case “Tra cứu điểm”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_Toc76469085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5876C9" w14:textId="1614A4F5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76469074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4CB9E3C9" w14:textId="548152F0" w:rsidR="00A23833" w:rsidRDefault="004A4932" w:rsidP="00A23833">
      <w:pPr>
        <w:jc w:val="both"/>
      </w:pPr>
      <w:r>
        <w:rPr>
          <w:noProof/>
        </w:rPr>
        <w:drawing>
          <wp:inline distT="0" distB="0" distL="0" distR="0" wp14:anchorId="0057B721" wp14:editId="6B5D12F4">
            <wp:extent cx="5732145" cy="4502785"/>
            <wp:effectExtent l="0" t="0" r="1905" b="0"/>
            <wp:docPr id="7" name="Picture 7" descr="A picture containing text, bottle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ottle, plaqu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F7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764690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984220E" w14:textId="77777777" w:rsidTr="008D3541">
        <w:tc>
          <w:tcPr>
            <w:tcW w:w="763" w:type="dxa"/>
            <w:shd w:val="clear" w:color="auto" w:fill="auto"/>
          </w:tcPr>
          <w:p w14:paraId="347A01B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79FD5D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9DC751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6A60078" w14:textId="77777777" w:rsidTr="008D3541">
        <w:tc>
          <w:tcPr>
            <w:tcW w:w="763" w:type="dxa"/>
            <w:shd w:val="clear" w:color="auto" w:fill="auto"/>
          </w:tcPr>
          <w:p w14:paraId="243661E4" w14:textId="285CEFCD" w:rsidR="00A23833" w:rsidRPr="008D3541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5562558" w14:textId="259D1343" w:rsidR="00A23833" w:rsidRPr="008D3541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E37FAD" w14:textId="3C0116C4" w:rsidR="00A23833" w:rsidRPr="008D3541" w:rsidRDefault="00CE6C5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296CAF4C" w14:textId="77777777" w:rsidR="00A23833" w:rsidRDefault="00A23833" w:rsidP="00A23833">
      <w:pPr>
        <w:pStyle w:val="BodyText"/>
        <w:rPr>
          <w:lang w:val="en-US"/>
        </w:rPr>
      </w:pPr>
    </w:p>
    <w:p w14:paraId="498DB6D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76469076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0FA0963" w14:textId="77777777" w:rsidTr="008D3541">
        <w:tc>
          <w:tcPr>
            <w:tcW w:w="763" w:type="dxa"/>
            <w:shd w:val="clear" w:color="auto" w:fill="auto"/>
          </w:tcPr>
          <w:p w14:paraId="5CAB89A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BCDA7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5BA2008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0FBE5E4" w14:textId="77777777" w:rsidTr="008D3541">
        <w:tc>
          <w:tcPr>
            <w:tcW w:w="763" w:type="dxa"/>
            <w:shd w:val="clear" w:color="auto" w:fill="auto"/>
          </w:tcPr>
          <w:p w14:paraId="43470178" w14:textId="5378534B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6101EA8" w14:textId="499C7E90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74C024" w14:textId="2BF3C6B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A23833" w:rsidRPr="008D3541" w14:paraId="36A6FC4F" w14:textId="77777777" w:rsidTr="008D3541">
        <w:tc>
          <w:tcPr>
            <w:tcW w:w="763" w:type="dxa"/>
            <w:shd w:val="clear" w:color="auto" w:fill="auto"/>
          </w:tcPr>
          <w:p w14:paraId="4AAF3A3D" w14:textId="13B028C4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F5A0AE8" w14:textId="00C0E2DC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612A76" w14:textId="3B146C09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3D110C89" w14:textId="77777777" w:rsidTr="008D3541">
        <w:tc>
          <w:tcPr>
            <w:tcW w:w="763" w:type="dxa"/>
            <w:shd w:val="clear" w:color="auto" w:fill="auto"/>
          </w:tcPr>
          <w:p w14:paraId="18AE5508" w14:textId="521ACB05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300D145" w14:textId="60756CE2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1693B35" w14:textId="542A2D13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84E44" w:rsidRPr="008D3541" w14:paraId="40E42DA5" w14:textId="77777777" w:rsidTr="008D3541">
        <w:tc>
          <w:tcPr>
            <w:tcW w:w="763" w:type="dxa"/>
            <w:shd w:val="clear" w:color="auto" w:fill="auto"/>
          </w:tcPr>
          <w:p w14:paraId="7D8609E3" w14:textId="0CB7F553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A363E5B" w14:textId="7064CD8A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02EA53" w14:textId="53A8E29C" w:rsidR="00984E44" w:rsidRPr="008D3541" w:rsidRDefault="00CE34AA" w:rsidP="00CE34AA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6397AA84" w14:textId="77777777" w:rsidTr="008D3541">
        <w:tc>
          <w:tcPr>
            <w:tcW w:w="763" w:type="dxa"/>
            <w:shd w:val="clear" w:color="auto" w:fill="auto"/>
          </w:tcPr>
          <w:p w14:paraId="3FA73FA1" w14:textId="4C75819D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0E40C6ED" w14:textId="51B0DB73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tổng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kết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61C37DB" w14:textId="0E6B715B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E34AA" w:rsidRPr="008D3541" w14:paraId="4B5686CC" w14:textId="77777777" w:rsidTr="008D3541">
        <w:tc>
          <w:tcPr>
            <w:tcW w:w="763" w:type="dxa"/>
            <w:shd w:val="clear" w:color="auto" w:fill="auto"/>
          </w:tcPr>
          <w:p w14:paraId="3ED77149" w14:textId="517E12D4" w:rsidR="00CE34AA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A21D841" w14:textId="49D02986" w:rsidR="00CE34AA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72348B" w14:textId="616D4B7C" w:rsidR="00CE34AA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984E44" w:rsidRPr="008D3541" w14:paraId="186DAB29" w14:textId="77777777" w:rsidTr="008D3541">
        <w:tc>
          <w:tcPr>
            <w:tcW w:w="763" w:type="dxa"/>
            <w:shd w:val="clear" w:color="auto" w:fill="auto"/>
          </w:tcPr>
          <w:p w14:paraId="4EB8ADBD" w14:textId="1A2B080E" w:rsidR="00984E44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EE0A72" w14:textId="7E933094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1388A3" w14:textId="69FA42AF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4A0995" w:rsidRPr="008D3541" w14:paraId="53D4300B" w14:textId="77777777" w:rsidTr="008D3541">
        <w:tc>
          <w:tcPr>
            <w:tcW w:w="763" w:type="dxa"/>
            <w:shd w:val="clear" w:color="auto" w:fill="auto"/>
          </w:tcPr>
          <w:p w14:paraId="4D2832A4" w14:textId="0E43EDF7" w:rsidR="004A0995" w:rsidRDefault="004A099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1A2B995E" w14:textId="57426DAA" w:rsidR="004A0995" w:rsidRDefault="004A099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5A7722F" w14:textId="0B2A724E" w:rsidR="004A0995" w:rsidRDefault="004A099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</w:tbl>
    <w:p w14:paraId="3F2A3DE3" w14:textId="77777777" w:rsidR="00A23833" w:rsidRDefault="00A23833" w:rsidP="00A23833">
      <w:pPr>
        <w:rPr>
          <w:lang w:val="en-US"/>
        </w:rPr>
      </w:pPr>
    </w:p>
    <w:p w14:paraId="3A996942" w14:textId="7CD8CAAB" w:rsidR="00A23833" w:rsidRPr="00520365" w:rsidRDefault="00A23833" w:rsidP="0060493B">
      <w:pPr>
        <w:pStyle w:val="Heading1"/>
        <w:spacing w:line="360" w:lineRule="auto"/>
        <w:jc w:val="both"/>
        <w:rPr>
          <w:lang w:val="en-US"/>
        </w:rPr>
      </w:pPr>
      <w:bookmarkStart w:id="8" w:name="_Toc76469077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2A67DDF2" w14:textId="309DCB5A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Hlk73263713"/>
      <w:bookmarkStart w:id="10" w:name="_Toc7646907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520365">
        <w:rPr>
          <w:lang w:val="en-US"/>
        </w:rPr>
        <w:t>“</w:t>
      </w:r>
      <w:proofErr w:type="spellStart"/>
      <w:r w:rsidR="00520365">
        <w:rPr>
          <w:lang w:val="en-US"/>
        </w:rPr>
        <w:t>Quản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lý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học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sinh</w:t>
      </w:r>
      <w:proofErr w:type="spellEnd"/>
      <w:r w:rsidR="00520365">
        <w:rPr>
          <w:lang w:val="en-US"/>
        </w:rPr>
        <w:t>”</w:t>
      </w:r>
      <w:bookmarkEnd w:id="10"/>
    </w:p>
    <w:p w14:paraId="6DBA6600" w14:textId="36710D8E" w:rsidR="00A23833" w:rsidRDefault="00A23833" w:rsidP="00A2383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2E80D15" w14:textId="0DB2E0C6" w:rsidR="00A23833" w:rsidRPr="0037628A" w:rsidRDefault="002D0009" w:rsidP="000262A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3B4A9481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72FE358" w14:textId="10D7E529" w:rsidR="00A23833" w:rsidRDefault="00A23833" w:rsidP="00A2383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A456ED">
        <w:t>chinh</w:t>
      </w:r>
    </w:p>
    <w:p w14:paraId="047EED61" w14:textId="673DE680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CC0A579" w14:textId="4A1E398B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).</w:t>
      </w:r>
    </w:p>
    <w:p w14:paraId="097A051F" w14:textId="0D4EED26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5A92349D" w14:textId="0887023F" w:rsidR="00A23833" w:rsidRP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A23833" w:rsidRPr="00A456ED">
        <w:rPr>
          <w:i/>
          <w:color w:val="0000FF"/>
          <w:lang w:val="en-US"/>
        </w:rPr>
        <w:t xml:space="preserve"> </w:t>
      </w:r>
    </w:p>
    <w:p w14:paraId="35F95F8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bookmarkStart w:id="11" w:name="_Hlk7326476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AD36902" w14:textId="243C0E48" w:rsidR="00A23833" w:rsidRDefault="0059047E" w:rsidP="0059047E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2EFC98BA" w14:textId="6B44D993" w:rsid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4B5BCCA5" w14:textId="7D1A8D22" w:rsidR="0059047E" w:rsidRP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B7041D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C9A1C28" w14:textId="27062BA9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3728F0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22A4326" w14:textId="27A851BF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A5ED8FA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B6D64C" w14:textId="3E0515BC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danh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sách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học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2847F58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BA326AA" w14:textId="6588D473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>.</w:t>
      </w:r>
    </w:p>
    <w:p w14:paraId="5F9B6E0D" w14:textId="52F35843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2" w:name="_Toc76469079"/>
      <w:bookmarkEnd w:id="9"/>
      <w:bookmarkEnd w:id="1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2"/>
    </w:p>
    <w:p w14:paraId="68D9D4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3B9235F" w14:textId="22CA9120" w:rsidR="002D0009" w:rsidRPr="0037628A" w:rsidRDefault="002D0009" w:rsidP="00DD175E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 w:rsidR="00DD175E">
        <w:rPr>
          <w:lang w:val="en-US"/>
        </w:rPr>
        <w:t>lớp</w:t>
      </w:r>
      <w:proofErr w:type="spellEnd"/>
      <w:r w:rsidR="00DD175E">
        <w:rPr>
          <w:lang w:val="en-US"/>
        </w:rPr>
        <w:t xml:space="preserve"> </w:t>
      </w:r>
      <w:proofErr w:type="spellStart"/>
      <w:r w:rsidR="00DD175E">
        <w:rPr>
          <w:lang w:val="en-US"/>
        </w:rPr>
        <w:t>học</w:t>
      </w:r>
      <w:proofErr w:type="spellEnd"/>
      <w:r>
        <w:rPr>
          <w:lang w:val="en-US"/>
        </w:rPr>
        <w:t>.</w:t>
      </w:r>
      <w:r w:rsidR="00DD175E">
        <w:rPr>
          <w:lang w:val="en-US"/>
        </w:rPr>
        <w:t xml:space="preserve"> </w:t>
      </w:r>
    </w:p>
    <w:p w14:paraId="408EA9AF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C1084ED" w14:textId="3591FE8A" w:rsidR="002D0009" w:rsidRDefault="002D0009" w:rsidP="002D000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D537ED">
        <w:t>chinh</w:t>
      </w:r>
    </w:p>
    <w:p w14:paraId="4EA2C74A" w14:textId="6EA382AC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>.</w:t>
      </w:r>
    </w:p>
    <w:p w14:paraId="55C4410B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hoàn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đầy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đủ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phiếu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(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những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thiết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ở </w:t>
      </w:r>
      <w:proofErr w:type="spellStart"/>
      <w:r w:rsidRPr="00D537ED">
        <w:rPr>
          <w:iCs/>
          <w:lang w:val="en-US"/>
        </w:rPr>
        <w:t>chế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độ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).</w:t>
      </w:r>
    </w:p>
    <w:p w14:paraId="65001C29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3: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xác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nhận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muốn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>.</w:t>
      </w:r>
    </w:p>
    <w:p w14:paraId="00AE6DD8" w14:textId="02CBF537" w:rsidR="002D0009" w:rsidRPr="00BE416B" w:rsidRDefault="00D537ED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4: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công</w:t>
      </w:r>
      <w:proofErr w:type="spellEnd"/>
      <w:r w:rsidRPr="00D537ED">
        <w:rPr>
          <w:iCs/>
          <w:lang w:val="en-US"/>
        </w:rPr>
        <w:t xml:space="preserve">. </w:t>
      </w:r>
    </w:p>
    <w:p w14:paraId="5140BA23" w14:textId="77777777" w:rsidR="00BE416B" w:rsidRDefault="00BE416B" w:rsidP="00BE416B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B31B21F" w14:textId="77777777" w:rsidR="00BE416B" w:rsidRDefault="00BE416B" w:rsidP="00BE416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7C8B2E31" w14:textId="77777777" w:rsidR="00BE416B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2781354" w14:textId="77777777" w:rsidR="00BE416B" w:rsidRPr="0059047E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38A2501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5BA66A3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B0072CE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B40F86B" w14:textId="39165C8E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7686E175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843560" w14:textId="60E92234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danh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sách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lớp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7E005EB1" w14:textId="77777777" w:rsidR="00BE416B" w:rsidRDefault="00BE416B" w:rsidP="00BE416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D9CB1" w14:textId="2E400879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cần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thêm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vào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lớp</w:t>
      </w:r>
      <w:proofErr w:type="spellEnd"/>
      <w:r w:rsidR="00CE2C9D">
        <w:rPr>
          <w:iCs/>
          <w:lang w:val="en-US"/>
        </w:rPr>
        <w:t>.</w:t>
      </w:r>
    </w:p>
    <w:p w14:paraId="14A2259D" w14:textId="033F5EA8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3" w:name="_Toc7646908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”</w:t>
      </w:r>
      <w:bookmarkEnd w:id="13"/>
    </w:p>
    <w:p w14:paraId="2B89A658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54E6345" w14:textId="4B736FB9" w:rsidR="002D0009" w:rsidRPr="0037628A" w:rsidRDefault="002D0009" w:rsidP="000E1E2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4D0D34"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  <w:r w:rsidR="000E1E22">
        <w:rPr>
          <w:i/>
          <w:snapToGrid w:val="0"/>
          <w:color w:val="0000FF"/>
          <w:lang w:val="en-US"/>
        </w:rPr>
        <w:t xml:space="preserve"> </w:t>
      </w:r>
    </w:p>
    <w:p w14:paraId="5B434F2B" w14:textId="77777777" w:rsidR="002D0009" w:rsidRDefault="002D0009" w:rsidP="002D0009">
      <w:pPr>
        <w:pStyle w:val="Heading3"/>
        <w:spacing w:line="360" w:lineRule="auto"/>
        <w:jc w:val="both"/>
      </w:pPr>
      <w:bookmarkStart w:id="14" w:name="_Hlk73266047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2F4D821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6145236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65CCBD55" w14:textId="6F88F5B1" w:rsidR="00E025FF" w:rsidRDefault="00E025FF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5E71E5">
        <w:rPr>
          <w:lang w:val="en-US"/>
        </w:rPr>
        <w:t>Tra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cứu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7A8855AB" w14:textId="18FE1E1D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5E71E5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 w:rsidR="005E71E5">
        <w:rPr>
          <w:lang w:val="en-US"/>
        </w:rPr>
        <w:t>Nhập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vào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5B4B819F" w14:textId="5D1921CB" w:rsidR="00E025FF" w:rsidRPr="00A456ED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các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có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tương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ứng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được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xuất</w:t>
      </w:r>
      <w:proofErr w:type="spellEnd"/>
      <w:r w:rsidR="005E71E5">
        <w:rPr>
          <w:lang w:val="en-US"/>
        </w:rPr>
        <w:t xml:space="preserve"> ra </w:t>
      </w:r>
      <w:proofErr w:type="spellStart"/>
      <w:r w:rsidR="005E71E5">
        <w:rPr>
          <w:lang w:val="en-US"/>
        </w:rPr>
        <w:t>màn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hình</w:t>
      </w:r>
      <w:proofErr w:type="spellEnd"/>
      <w:r w:rsidRPr="00A456ED">
        <w:rPr>
          <w:i/>
          <w:color w:val="0000FF"/>
          <w:lang w:val="en-US"/>
        </w:rPr>
        <w:t xml:space="preserve"> </w:t>
      </w:r>
    </w:p>
    <w:p w14:paraId="7AB89E61" w14:textId="074961F9" w:rsidR="00E025FF" w:rsidRDefault="00E025FF" w:rsidP="00E025FF">
      <w:pPr>
        <w:pStyle w:val="Heading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5403060" w14:textId="105AB7B3" w:rsidR="005E71E5" w:rsidRPr="005E71E5" w:rsidRDefault="005E71E5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536C599F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EB6FD47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D1F88C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DCFEBA0" w14:textId="770406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3C8F3A15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B4131D" w14:textId="0C8EBA4E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Màn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 w:rsidR="00E025FF">
        <w:rPr>
          <w:iCs/>
          <w:lang w:val="en-US"/>
        </w:rPr>
        <w:t>.</w:t>
      </w:r>
    </w:p>
    <w:p w14:paraId="604E376B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B0F5B0" w14:textId="0BFD13CB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p w14:paraId="26CE3768" w14:textId="77777777" w:rsidR="00E025FF" w:rsidRPr="0037628A" w:rsidRDefault="00E025FF" w:rsidP="00E025FF">
      <w:pPr>
        <w:pStyle w:val="Heading2"/>
        <w:spacing w:line="360" w:lineRule="auto"/>
        <w:jc w:val="both"/>
        <w:rPr>
          <w:lang w:val="en-US"/>
        </w:rPr>
      </w:pPr>
      <w:bookmarkStart w:id="15" w:name="_Toc76469081"/>
      <w:bookmarkEnd w:id="1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5"/>
    </w:p>
    <w:p w14:paraId="50305BC9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A3E010A" w14:textId="77777777" w:rsidR="00E025FF" w:rsidRPr="0037628A" w:rsidRDefault="00E025FF" w:rsidP="00E025FF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</w:p>
    <w:p w14:paraId="67BAC05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728090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7DBAC071" w14:textId="4B2186A4" w:rsidR="00E025FF" w:rsidRPr="00D537ED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>.</w:t>
      </w:r>
    </w:p>
    <w:p w14:paraId="3DBD1A45" w14:textId="1F811588" w:rsidR="00E025FF" w:rsidRPr="00D537ED" w:rsidRDefault="00E025FF" w:rsidP="007B1120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vào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,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của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cần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tìm</w:t>
      </w:r>
      <w:proofErr w:type="spellEnd"/>
      <w:r w:rsidR="007B1120">
        <w:rPr>
          <w:iCs/>
          <w:lang w:val="en-US"/>
        </w:rPr>
        <w:t>.</w:t>
      </w:r>
    </w:p>
    <w:p w14:paraId="1AA596D9" w14:textId="2619F166" w:rsidR="00E025FF" w:rsidRPr="00BE416B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</w:t>
      </w:r>
      <w:r w:rsidR="007B1120">
        <w:rPr>
          <w:iCs/>
          <w:lang w:val="en-US"/>
        </w:rPr>
        <w:t>3</w:t>
      </w:r>
      <w:r w:rsidRPr="00D537ED">
        <w:rPr>
          <w:iCs/>
          <w:lang w:val="en-US"/>
        </w:rPr>
        <w:t>:</w:t>
      </w:r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Trả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về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danh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sách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các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ứng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với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đã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>.</w:t>
      </w:r>
      <w:r w:rsidRPr="00D537ED">
        <w:rPr>
          <w:iCs/>
          <w:lang w:val="en-US"/>
        </w:rPr>
        <w:t xml:space="preserve"> </w:t>
      </w:r>
    </w:p>
    <w:p w14:paraId="5D98B03D" w14:textId="77777777" w:rsidR="00E025FF" w:rsidRDefault="00E025FF" w:rsidP="00E025FF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8E22B8" w14:textId="3FAD807C" w:rsidR="00E025FF" w:rsidRPr="0059047E" w:rsidRDefault="009964C8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</w:p>
    <w:p w14:paraId="3BD6C94E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9F594B8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D573974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643CC1E" w14:textId="7864724E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1FA5E7B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078EBE" w14:textId="0F71D3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học</w:t>
      </w:r>
      <w:proofErr w:type="spellEnd"/>
      <w:r w:rsidR="004E18B6"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5FBE4BF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B831F12" w14:textId="2F567E1A" w:rsidR="00E025FF" w:rsidRPr="0059047E" w:rsidRDefault="00BA1F7E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p w14:paraId="4A61E908" w14:textId="2B42FB2D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6" w:name="_Toc7646908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4B4E92">
        <w:rPr>
          <w:lang w:val="en-US"/>
        </w:rPr>
        <w:t>bảng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điểm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6"/>
    </w:p>
    <w:p w14:paraId="2935B9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5266124" w14:textId="276A4060" w:rsidR="002D0009" w:rsidRPr="0037628A" w:rsidRDefault="00CE6C55" w:rsidP="00F9405B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thêm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xóa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cập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nhật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thông</w:t>
      </w:r>
      <w:proofErr w:type="spellEnd"/>
      <w:r w:rsidR="002D0009">
        <w:rPr>
          <w:lang w:val="en-US"/>
        </w:rPr>
        <w:t xml:space="preserve"> tin </w:t>
      </w:r>
      <w:proofErr w:type="spellStart"/>
      <w:r w:rsidR="00F9405B">
        <w:rPr>
          <w:lang w:val="en-US"/>
        </w:rPr>
        <w:t>điểm</w:t>
      </w:r>
      <w:proofErr w:type="spellEnd"/>
      <w:r w:rsidR="002D0009">
        <w:rPr>
          <w:lang w:val="en-US"/>
        </w:rPr>
        <w:t xml:space="preserve"> </w:t>
      </w:r>
      <w:proofErr w:type="spellStart"/>
      <w:r w:rsidR="00F9405B">
        <w:rPr>
          <w:lang w:val="en-US"/>
        </w:rPr>
        <w:t>môn</w:t>
      </w:r>
      <w:proofErr w:type="spellEnd"/>
      <w:r w:rsidR="00F9405B">
        <w:rPr>
          <w:lang w:val="en-US"/>
        </w:rPr>
        <w:t xml:space="preserve"> </w:t>
      </w:r>
      <w:proofErr w:type="spellStart"/>
      <w:r w:rsidR="00F9405B">
        <w:rPr>
          <w:lang w:val="en-US"/>
        </w:rPr>
        <w:t>học</w:t>
      </w:r>
      <w:proofErr w:type="spellEnd"/>
      <w:r w:rsidR="00F9405B">
        <w:rPr>
          <w:lang w:val="en-US"/>
        </w:rPr>
        <w:t xml:space="preserve"> </w:t>
      </w:r>
      <w:proofErr w:type="spellStart"/>
      <w:r w:rsidR="00F9405B">
        <w:rPr>
          <w:lang w:val="en-US"/>
        </w:rPr>
        <w:t>của</w:t>
      </w:r>
      <w:proofErr w:type="spellEnd"/>
      <w:r w:rsidR="00F9405B">
        <w:rPr>
          <w:lang w:val="en-US"/>
        </w:rPr>
        <w:t xml:space="preserve"> </w:t>
      </w:r>
      <w:r w:rsidR="002D0009">
        <w:rPr>
          <w:lang w:val="en-US"/>
        </w:rPr>
        <w:t xml:space="preserve">1 </w:t>
      </w:r>
      <w:proofErr w:type="spellStart"/>
      <w:r w:rsidR="002D0009">
        <w:rPr>
          <w:lang w:val="en-US"/>
        </w:rPr>
        <w:t>học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sinh</w:t>
      </w:r>
      <w:proofErr w:type="spellEnd"/>
      <w:r w:rsidR="002D0009">
        <w:rPr>
          <w:lang w:val="en-US"/>
        </w:rPr>
        <w:t>.</w:t>
      </w:r>
    </w:p>
    <w:p w14:paraId="3CEDC111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8147A07" w14:textId="77777777" w:rsidR="00F9405B" w:rsidRDefault="00F9405B" w:rsidP="00F9405B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49A11A6" w14:textId="3F374CE5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75A3BC22" w14:textId="107151B6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25755259" w14:textId="77777777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20E4ECB0" w14:textId="48C71FAD" w:rsidR="00F9405B" w:rsidRPr="00A456ED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0958D2F0" w14:textId="77777777" w:rsidR="00F9405B" w:rsidRDefault="00F9405B" w:rsidP="00F9405B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FA1011A" w14:textId="1E8FA5E7" w:rsidR="00F9405B" w:rsidRDefault="00F9405B" w:rsidP="00F9405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 w:rsidR="00EF7CDC">
        <w:rPr>
          <w:iCs/>
          <w:lang w:val="en-US"/>
        </w:rPr>
        <w:t>thông</w:t>
      </w:r>
      <w:proofErr w:type="spellEnd"/>
      <w:r w:rsidR="00EF7CDC">
        <w:rPr>
          <w:iCs/>
          <w:lang w:val="en-US"/>
        </w:rPr>
        <w:t xml:space="preserve"> tin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4EB419F6" w14:textId="77777777" w:rsidR="00F9405B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E54D233" w14:textId="77777777" w:rsidR="00F9405B" w:rsidRPr="0059047E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4710D494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B81AE3" w14:textId="77777777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0EC709A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59A87A6B" w14:textId="3E020AC7" w:rsidR="00F9405B" w:rsidRPr="0059047E" w:rsidRDefault="00CE6C55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 w:rsidR="00F9405B">
        <w:rPr>
          <w:iCs/>
          <w:lang w:val="en-US"/>
        </w:rPr>
        <w:t>.</w:t>
      </w:r>
    </w:p>
    <w:p w14:paraId="2F6D36BC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D9984D" w14:textId="2869064E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bảng</w:t>
      </w:r>
      <w:proofErr w:type="spellEnd"/>
      <w:r w:rsidR="008448A1"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35B478D2" w14:textId="77777777" w:rsidR="00F9405B" w:rsidRDefault="00F9405B" w:rsidP="00F9405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8BE8A1" w14:textId="1579E526" w:rsidR="00F9405B" w:rsidRPr="0059047E" w:rsidRDefault="004B1A02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F9405B">
        <w:rPr>
          <w:iCs/>
          <w:lang w:val="en-US"/>
        </w:rPr>
        <w:t>.</w:t>
      </w:r>
    </w:p>
    <w:p w14:paraId="7647713E" w14:textId="42A92356" w:rsidR="004B4E92" w:rsidRPr="004B4E92" w:rsidRDefault="002D0009" w:rsidP="004B4E92">
      <w:pPr>
        <w:pStyle w:val="Heading2"/>
        <w:spacing w:line="360" w:lineRule="auto"/>
        <w:jc w:val="both"/>
        <w:rPr>
          <w:lang w:val="en-US"/>
        </w:rPr>
      </w:pPr>
      <w:bookmarkStart w:id="17" w:name="_Toc7646908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báo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cáo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tổng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kế</w:t>
      </w:r>
      <w:r w:rsidR="00CE6C55">
        <w:rPr>
          <w:lang w:val="en-US"/>
        </w:rPr>
        <w:t>t</w:t>
      </w:r>
      <w:proofErr w:type="spellEnd"/>
      <w:r>
        <w:rPr>
          <w:lang w:val="en-US"/>
        </w:rPr>
        <w:t>”</w:t>
      </w:r>
      <w:bookmarkEnd w:id="17"/>
    </w:p>
    <w:p w14:paraId="2E257776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71CF1D0" w14:textId="4536B9D3" w:rsidR="002D0009" w:rsidRPr="0037628A" w:rsidRDefault="00CE6C55" w:rsidP="00B97C2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tạo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báo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cáo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tổng</w:t>
      </w:r>
      <w:proofErr w:type="spellEnd"/>
      <w:r w:rsidR="00B97C23">
        <w:rPr>
          <w:lang w:val="en-US"/>
        </w:rPr>
        <w:t xml:space="preserve"> </w:t>
      </w:r>
      <w:proofErr w:type="spellStart"/>
      <w:r w:rsidR="00B97C23">
        <w:rPr>
          <w:lang w:val="en-US"/>
        </w:rPr>
        <w:t>kế</w:t>
      </w:r>
      <w:r>
        <w:rPr>
          <w:lang w:val="en-US"/>
        </w:rPr>
        <w:t>t</w:t>
      </w:r>
      <w:proofErr w:type="spellEnd"/>
      <w:r w:rsidR="00B97C23">
        <w:rPr>
          <w:lang w:val="en-US"/>
        </w:rPr>
        <w:t>.</w:t>
      </w:r>
    </w:p>
    <w:p w14:paraId="2AADCA9C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428654" w14:textId="77777777" w:rsidR="009246F2" w:rsidRDefault="009246F2" w:rsidP="009246F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3D7CE624" w14:textId="5E71166A" w:rsidR="009246F2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r w:rsidR="00CE6C55">
        <w:rPr>
          <w:lang w:val="en-US"/>
        </w:rPr>
        <w:t>t</w:t>
      </w:r>
      <w:proofErr w:type="spellEnd"/>
      <w:r>
        <w:rPr>
          <w:lang w:val="en-US"/>
        </w:rPr>
        <w:t>.</w:t>
      </w:r>
    </w:p>
    <w:p w14:paraId="7B95C56C" w14:textId="3375D253" w:rsidR="009246F2" w:rsidRPr="00A456ED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3BC3B1FA" w14:textId="77777777" w:rsidR="009246F2" w:rsidRDefault="009246F2" w:rsidP="009246F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BABDA70" w14:textId="3E134FBF" w:rsidR="009246F2" w:rsidRPr="0059047E" w:rsidRDefault="00641701" w:rsidP="009246F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9246F2">
        <w:rPr>
          <w:iCs/>
          <w:lang w:val="en-US"/>
        </w:rPr>
        <w:t>.</w:t>
      </w:r>
    </w:p>
    <w:p w14:paraId="7AE7BC52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7309A7D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EA37B44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0BC889E" w14:textId="0D59E3EA" w:rsidR="009246F2" w:rsidRPr="0059047E" w:rsidRDefault="00CE6C55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 w:rsidR="009246F2">
        <w:rPr>
          <w:iCs/>
          <w:lang w:val="en-US"/>
        </w:rPr>
        <w:t>.</w:t>
      </w:r>
    </w:p>
    <w:p w14:paraId="4BD1CF9E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16BF68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B9DEE9" w14:textId="77777777" w:rsidR="009246F2" w:rsidRDefault="009246F2" w:rsidP="009246F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A85559" w14:textId="07EA175B" w:rsidR="00E16B12" w:rsidRPr="00CE6C55" w:rsidRDefault="009246F2" w:rsidP="00CE6C55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7403546E" w14:textId="014C4E01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8" w:name="_Toc7646908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Thay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đổi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quy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định</w:t>
      </w:r>
      <w:proofErr w:type="spellEnd"/>
      <w:r>
        <w:rPr>
          <w:lang w:val="en-US"/>
        </w:rPr>
        <w:t>”</w:t>
      </w:r>
      <w:bookmarkEnd w:id="18"/>
    </w:p>
    <w:p w14:paraId="27C98CBF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A29475C" w14:textId="5CBAAED4" w:rsidR="00325643" w:rsidRPr="0037628A" w:rsidRDefault="00325643" w:rsidP="0032564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1CA39BAC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B97C3B7" w14:textId="77777777" w:rsidR="00325643" w:rsidRDefault="00325643" w:rsidP="0032564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83C2018" w14:textId="14FC7ECC" w:rsidR="00325643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75B0F80B" w14:textId="77777777" w:rsidR="0008738C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08738C">
        <w:rPr>
          <w:lang w:val="en-US"/>
        </w:rPr>
        <w:t>Chọn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cần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056D5A61" w14:textId="77777777" w:rsidR="0008738C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55A7FFAD" w14:textId="54408989" w:rsidR="00325643" w:rsidRPr="00A456ED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325643" w:rsidRPr="00A456ED">
        <w:rPr>
          <w:i/>
          <w:color w:val="0000FF"/>
          <w:lang w:val="en-US"/>
        </w:rPr>
        <w:t xml:space="preserve"> </w:t>
      </w:r>
    </w:p>
    <w:p w14:paraId="29086A37" w14:textId="77777777" w:rsidR="00325643" w:rsidRDefault="00325643" w:rsidP="00325643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2DF75B4" w14:textId="25E96748" w:rsidR="00325643" w:rsidRDefault="00652475" w:rsidP="00652475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quy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:</w:t>
      </w:r>
    </w:p>
    <w:p w14:paraId="389E0955" w14:textId="77777777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1: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báo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người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dùng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những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tin </w:t>
      </w:r>
      <w:proofErr w:type="spellStart"/>
      <w:r w:rsidRPr="00652475">
        <w:rPr>
          <w:iCs/>
          <w:lang w:val="en-US"/>
        </w:rPr>
        <w:t>không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hợp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lệ</w:t>
      </w:r>
      <w:proofErr w:type="spellEnd"/>
      <w:r w:rsidRPr="00652475">
        <w:rPr>
          <w:iCs/>
          <w:lang w:val="en-US"/>
        </w:rPr>
        <w:t>.</w:t>
      </w:r>
    </w:p>
    <w:p w14:paraId="062BF72C" w14:textId="5F7DD5EE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2: Quay </w:t>
      </w:r>
      <w:proofErr w:type="spellStart"/>
      <w:r w:rsidRPr="00652475">
        <w:rPr>
          <w:iCs/>
          <w:lang w:val="en-US"/>
        </w:rPr>
        <w:t>lại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</w:t>
      </w:r>
      <w:r>
        <w:rPr>
          <w:iCs/>
          <w:lang w:val="en-US"/>
        </w:rPr>
        <w:t>3</w:t>
      </w:r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của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dòng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sự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kiện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chính</w:t>
      </w:r>
      <w:proofErr w:type="spellEnd"/>
      <w:r w:rsidRPr="00652475">
        <w:rPr>
          <w:iCs/>
          <w:lang w:val="en-US"/>
        </w:rPr>
        <w:t>.</w:t>
      </w:r>
    </w:p>
    <w:p w14:paraId="11B35D4D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90EFD75" w14:textId="7777777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1E4AF8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 w:rsidRPr="0037628A">
        <w:lastRenderedPageBreak/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082EE14A" w14:textId="33ADAF5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tài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khoản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hợp</w:t>
      </w:r>
      <w:proofErr w:type="spellEnd"/>
      <w:r w:rsidR="00CE6C55">
        <w:rPr>
          <w:iCs/>
          <w:lang w:val="en-US"/>
        </w:rPr>
        <w:t xml:space="preserve"> </w:t>
      </w:r>
      <w:proofErr w:type="spellStart"/>
      <w:r w:rsidR="00CE6C55"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9859B85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5ABE34E" w14:textId="24F1C04B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 w:rsidR="0040786E"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E3C04B3" w14:textId="77777777" w:rsidR="00325643" w:rsidRDefault="00325643" w:rsidP="0032564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0161EDE" w14:textId="3C0584AD" w:rsidR="002D0009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6AA6FBBB" w14:textId="5448D745" w:rsidR="000A1905" w:rsidRPr="0037628A" w:rsidRDefault="000A1905" w:rsidP="000A1905">
      <w:pPr>
        <w:pStyle w:val="Heading2"/>
        <w:spacing w:line="360" w:lineRule="auto"/>
        <w:jc w:val="both"/>
        <w:rPr>
          <w:lang w:val="en-US"/>
        </w:rPr>
      </w:pPr>
      <w:bookmarkStart w:id="19" w:name="_Toc7646908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”</w:t>
      </w:r>
      <w:bookmarkEnd w:id="19"/>
    </w:p>
    <w:p w14:paraId="23141FA2" w14:textId="77777777" w:rsidR="000A1905" w:rsidRDefault="000A1905" w:rsidP="000A1905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560E5681" w14:textId="32FAD5C4" w:rsidR="000A1905" w:rsidRPr="0037628A" w:rsidRDefault="000A1905" w:rsidP="000A1905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7F1965BB" w14:textId="77777777" w:rsidR="000A1905" w:rsidRDefault="000A1905" w:rsidP="000A1905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C60B318" w14:textId="77777777" w:rsidR="000A1905" w:rsidRDefault="000A1905" w:rsidP="000A1905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74C35271" w14:textId="26C7C925" w:rsidR="000A1905" w:rsidRDefault="000A1905" w:rsidP="000A190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DF5BAF">
        <w:rPr>
          <w:lang w:val="en-US"/>
        </w:rPr>
        <w:t>Tra</w:t>
      </w:r>
      <w:proofErr w:type="spellEnd"/>
      <w:r w:rsidR="00DF5BAF">
        <w:rPr>
          <w:lang w:val="en-US"/>
        </w:rPr>
        <w:t xml:space="preserve"> </w:t>
      </w:r>
      <w:proofErr w:type="spellStart"/>
      <w:r w:rsidR="00DF5BAF">
        <w:rPr>
          <w:lang w:val="en-US"/>
        </w:rPr>
        <w:t>cứu</w:t>
      </w:r>
      <w:proofErr w:type="spellEnd"/>
      <w:r w:rsidR="00DF5BAF">
        <w:rPr>
          <w:lang w:val="en-US"/>
        </w:rPr>
        <w:t xml:space="preserve"> </w:t>
      </w:r>
      <w:proofErr w:type="spellStart"/>
      <w:r w:rsidR="00DF5BAF">
        <w:rPr>
          <w:lang w:val="en-US"/>
        </w:rPr>
        <w:t>điểm</w:t>
      </w:r>
      <w:proofErr w:type="spellEnd"/>
    </w:p>
    <w:p w14:paraId="752AA639" w14:textId="5342E4A6" w:rsidR="000A1905" w:rsidRDefault="000A1905" w:rsidP="0095216E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95216E">
        <w:rPr>
          <w:lang w:val="en-US"/>
        </w:rPr>
        <w:t>Chọn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học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sinh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muốn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tra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cứu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bằng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Mã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số</w:t>
      </w:r>
      <w:proofErr w:type="spellEnd"/>
      <w:r w:rsidR="0095216E">
        <w:rPr>
          <w:lang w:val="en-US"/>
        </w:rPr>
        <w:t>/</w:t>
      </w:r>
      <w:proofErr w:type="spellStart"/>
      <w:r w:rsidR="0095216E">
        <w:rPr>
          <w:lang w:val="en-US"/>
        </w:rPr>
        <w:t>Họ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tên</w:t>
      </w:r>
      <w:proofErr w:type="spellEnd"/>
    </w:p>
    <w:p w14:paraId="0037C98E" w14:textId="09CA99E6" w:rsidR="000A1905" w:rsidRPr="00A456ED" w:rsidRDefault="000A1905" w:rsidP="000A190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95216E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 w:rsidR="0095216E">
        <w:rPr>
          <w:lang w:val="en-US"/>
        </w:rPr>
        <w:t>Bấm</w:t>
      </w:r>
      <w:proofErr w:type="spellEnd"/>
      <w:r w:rsidR="0095216E">
        <w:rPr>
          <w:lang w:val="en-US"/>
        </w:rPr>
        <w:t xml:space="preserve"> “</w:t>
      </w:r>
      <w:proofErr w:type="spellStart"/>
      <w:r w:rsidR="0095216E">
        <w:rPr>
          <w:lang w:val="en-US"/>
        </w:rPr>
        <w:t>Tra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cứu</w:t>
      </w:r>
      <w:proofErr w:type="spellEnd"/>
      <w:r w:rsidR="0095216E">
        <w:rPr>
          <w:lang w:val="en-US"/>
        </w:rPr>
        <w:t xml:space="preserve">” </w:t>
      </w:r>
      <w:proofErr w:type="spellStart"/>
      <w:r w:rsidR="0095216E">
        <w:rPr>
          <w:lang w:val="en-US"/>
        </w:rPr>
        <w:t>để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tra</w:t>
      </w:r>
      <w:proofErr w:type="spellEnd"/>
      <w:r w:rsidR="0095216E">
        <w:rPr>
          <w:lang w:val="en-US"/>
        </w:rPr>
        <w:t xml:space="preserve"> </w:t>
      </w:r>
      <w:proofErr w:type="spellStart"/>
      <w:r w:rsidR="0095216E">
        <w:rPr>
          <w:lang w:val="en-US"/>
        </w:rPr>
        <w:t>cứu</w:t>
      </w:r>
      <w:proofErr w:type="spellEnd"/>
      <w:r w:rsidRPr="00A456ED">
        <w:rPr>
          <w:i/>
          <w:color w:val="0000FF"/>
          <w:lang w:val="en-US"/>
        </w:rPr>
        <w:t xml:space="preserve"> </w:t>
      </w:r>
    </w:p>
    <w:p w14:paraId="773BEEFA" w14:textId="77777777" w:rsidR="000A1905" w:rsidRDefault="000A1905" w:rsidP="000A1905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9C634D9" w14:textId="695ECC1D" w:rsidR="000A1905" w:rsidRPr="00652475" w:rsidRDefault="00EB5106" w:rsidP="000A1905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</w:p>
    <w:p w14:paraId="73E666A2" w14:textId="77777777" w:rsidR="000A1905" w:rsidRDefault="000A1905" w:rsidP="000A1905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8FC5414" w14:textId="77777777" w:rsidR="000A1905" w:rsidRPr="0059047E" w:rsidRDefault="000A1905" w:rsidP="000A1905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3326D97" w14:textId="77777777" w:rsidR="000A1905" w:rsidRDefault="000A1905" w:rsidP="000A1905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0A30A08" w14:textId="77777777" w:rsidR="000A1905" w:rsidRPr="0059047E" w:rsidRDefault="000A1905" w:rsidP="000A1905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79C49604" w14:textId="77777777" w:rsidR="000A1905" w:rsidRDefault="000A1905" w:rsidP="000A1905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5BC11BD" w14:textId="75D14D2B" w:rsidR="000A1905" w:rsidRPr="0059047E" w:rsidRDefault="00EB5106" w:rsidP="000A1905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vừa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cứu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cứu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phép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cứu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>
        <w:rPr>
          <w:iCs/>
          <w:lang w:val="en-US"/>
        </w:rPr>
        <w:t>.</w:t>
      </w:r>
    </w:p>
    <w:p w14:paraId="1B0143EC" w14:textId="77777777" w:rsidR="000A1905" w:rsidRDefault="000A1905" w:rsidP="000A190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ABFA568" w14:textId="3CA4B381" w:rsidR="000A1905" w:rsidRPr="000A1905" w:rsidRDefault="000A1905" w:rsidP="000A1905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sectPr w:rsidR="000A1905" w:rsidRPr="000A1905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AEF81" w14:textId="77777777" w:rsidR="00852C0C" w:rsidRDefault="00852C0C">
      <w:r>
        <w:separator/>
      </w:r>
    </w:p>
  </w:endnote>
  <w:endnote w:type="continuationSeparator" w:id="0">
    <w:p w14:paraId="1C7E696A" w14:textId="77777777" w:rsidR="00852C0C" w:rsidRDefault="0085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807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152E4E09" wp14:editId="29BDDFA5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0B419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9D80D5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231A0366" wp14:editId="605D283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645F9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845B73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CF7A" w14:textId="77777777" w:rsidR="00852C0C" w:rsidRDefault="00852C0C">
      <w:r>
        <w:separator/>
      </w:r>
    </w:p>
  </w:footnote>
  <w:footnote w:type="continuationSeparator" w:id="0">
    <w:p w14:paraId="618BA725" w14:textId="77777777" w:rsidR="00852C0C" w:rsidRDefault="0085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C474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520049" wp14:editId="2941EF2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ED28A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2B28A817" wp14:editId="6180EAD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BC5FCC" w14:textId="77777777" w:rsidR="00FC77E2" w:rsidRDefault="00FC77E2" w:rsidP="00FC77E2">
    <w:pPr>
      <w:pStyle w:val="Title"/>
      <w:rPr>
        <w:lang w:val="en-US"/>
      </w:rPr>
    </w:pPr>
  </w:p>
  <w:p w14:paraId="76B3DDC9" w14:textId="77777777" w:rsidR="00FC77E2" w:rsidRPr="003B1A2B" w:rsidRDefault="00FC77E2" w:rsidP="00FC77E2">
    <w:pPr>
      <w:rPr>
        <w:lang w:val="en-US"/>
      </w:rPr>
    </w:pPr>
  </w:p>
  <w:p w14:paraId="6D506F90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1D4D7C8" w14:textId="77777777" w:rsidR="00FC77E2" w:rsidRPr="0040293A" w:rsidRDefault="00FC77E2" w:rsidP="00FC77E2">
    <w:pPr>
      <w:pStyle w:val="Header"/>
      <w:rPr>
        <w:rFonts w:eastAsia="Tahoma"/>
      </w:rPr>
    </w:pPr>
  </w:p>
  <w:p w14:paraId="1D66DFD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2F3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9DFF556" wp14:editId="743996DA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006E9D2" w14:textId="77777777" w:rsidTr="008D3541">
      <w:tc>
        <w:tcPr>
          <w:tcW w:w="6623" w:type="dxa"/>
          <w:shd w:val="clear" w:color="auto" w:fill="auto"/>
        </w:tcPr>
        <w:p w14:paraId="5EAD869B" w14:textId="7C69C4D9" w:rsidR="00E95D0C" w:rsidRPr="003F14AA" w:rsidRDefault="00A74CB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</w:t>
          </w:r>
          <w:r w:rsidR="003F14AA">
            <w:rPr>
              <w:lang w:val="en-US"/>
            </w:rPr>
            <w:t>uản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lý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học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sinh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cấp</w:t>
          </w:r>
          <w:proofErr w:type="spellEnd"/>
          <w:r w:rsidR="003F14AA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211CD89" w14:textId="568B1CF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F14AA">
            <w:rPr>
              <w:lang w:val="en-US"/>
            </w:rPr>
            <w:t>1.</w:t>
          </w:r>
          <w:r w:rsidR="00CE6C55">
            <w:rPr>
              <w:lang w:val="en-US"/>
            </w:rPr>
            <w:t>3</w:t>
          </w:r>
        </w:p>
      </w:tc>
    </w:tr>
    <w:tr w:rsidR="00E95D0C" w14:paraId="0D30F9D0" w14:textId="77777777" w:rsidTr="008D3541">
      <w:tc>
        <w:tcPr>
          <w:tcW w:w="6623" w:type="dxa"/>
          <w:shd w:val="clear" w:color="auto" w:fill="auto"/>
        </w:tcPr>
        <w:p w14:paraId="6444EA17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2D5552A" w14:textId="5E4EB1C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3F14AA">
            <w:rPr>
              <w:lang w:val="en-US"/>
            </w:rPr>
            <w:t>: 29/05/2021</w:t>
          </w:r>
        </w:p>
      </w:tc>
    </w:tr>
  </w:tbl>
  <w:p w14:paraId="2AEC53F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A2C388E"/>
    <w:multiLevelType w:val="hybridMultilevel"/>
    <w:tmpl w:val="A1BC2D6C"/>
    <w:lvl w:ilvl="0" w:tplc="0EE26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62A3"/>
    <w:rsid w:val="000519D9"/>
    <w:rsid w:val="00067664"/>
    <w:rsid w:val="0008738C"/>
    <w:rsid w:val="000A1905"/>
    <w:rsid w:val="000C0CA8"/>
    <w:rsid w:val="000E1E22"/>
    <w:rsid w:val="00185356"/>
    <w:rsid w:val="001B32FA"/>
    <w:rsid w:val="002160F2"/>
    <w:rsid w:val="00221A67"/>
    <w:rsid w:val="002B23DE"/>
    <w:rsid w:val="002D0009"/>
    <w:rsid w:val="00301562"/>
    <w:rsid w:val="0031511D"/>
    <w:rsid w:val="00325643"/>
    <w:rsid w:val="003548A8"/>
    <w:rsid w:val="003701D7"/>
    <w:rsid w:val="003747E6"/>
    <w:rsid w:val="00386CBA"/>
    <w:rsid w:val="003B5D6C"/>
    <w:rsid w:val="003C7381"/>
    <w:rsid w:val="003E6E3E"/>
    <w:rsid w:val="003F14AA"/>
    <w:rsid w:val="0040786E"/>
    <w:rsid w:val="004176B5"/>
    <w:rsid w:val="00435847"/>
    <w:rsid w:val="004A0995"/>
    <w:rsid w:val="004A4932"/>
    <w:rsid w:val="004B1A02"/>
    <w:rsid w:val="004B4E92"/>
    <w:rsid w:val="004B7CC9"/>
    <w:rsid w:val="004D0D34"/>
    <w:rsid w:val="004E18B6"/>
    <w:rsid w:val="004E4257"/>
    <w:rsid w:val="00520365"/>
    <w:rsid w:val="005802A5"/>
    <w:rsid w:val="0059047E"/>
    <w:rsid w:val="005E71E5"/>
    <w:rsid w:val="0060493B"/>
    <w:rsid w:val="006257BE"/>
    <w:rsid w:val="00641701"/>
    <w:rsid w:val="00652475"/>
    <w:rsid w:val="006855DC"/>
    <w:rsid w:val="006B0097"/>
    <w:rsid w:val="006D18F3"/>
    <w:rsid w:val="006E420F"/>
    <w:rsid w:val="006E56E2"/>
    <w:rsid w:val="007338F6"/>
    <w:rsid w:val="00754C73"/>
    <w:rsid w:val="00761E11"/>
    <w:rsid w:val="00791332"/>
    <w:rsid w:val="007A1DE8"/>
    <w:rsid w:val="007B1120"/>
    <w:rsid w:val="007F21C9"/>
    <w:rsid w:val="008243D9"/>
    <w:rsid w:val="008448A1"/>
    <w:rsid w:val="00852C0C"/>
    <w:rsid w:val="00882D3F"/>
    <w:rsid w:val="008D0E27"/>
    <w:rsid w:val="008D3541"/>
    <w:rsid w:val="009246F2"/>
    <w:rsid w:val="00944040"/>
    <w:rsid w:val="0095216E"/>
    <w:rsid w:val="00984338"/>
    <w:rsid w:val="00984E44"/>
    <w:rsid w:val="009964C8"/>
    <w:rsid w:val="0099744F"/>
    <w:rsid w:val="009B2AFC"/>
    <w:rsid w:val="009F47F5"/>
    <w:rsid w:val="00A16F52"/>
    <w:rsid w:val="00A23833"/>
    <w:rsid w:val="00A415AD"/>
    <w:rsid w:val="00A456ED"/>
    <w:rsid w:val="00A544E7"/>
    <w:rsid w:val="00A638EF"/>
    <w:rsid w:val="00A74CBC"/>
    <w:rsid w:val="00AC3388"/>
    <w:rsid w:val="00B07BF9"/>
    <w:rsid w:val="00B1776A"/>
    <w:rsid w:val="00B22204"/>
    <w:rsid w:val="00B871C5"/>
    <w:rsid w:val="00B97C23"/>
    <w:rsid w:val="00BA1F7E"/>
    <w:rsid w:val="00BB5444"/>
    <w:rsid w:val="00BE416B"/>
    <w:rsid w:val="00C645AF"/>
    <w:rsid w:val="00C74D6D"/>
    <w:rsid w:val="00CA52C8"/>
    <w:rsid w:val="00CB738B"/>
    <w:rsid w:val="00CD7739"/>
    <w:rsid w:val="00CE2C9D"/>
    <w:rsid w:val="00CE34AA"/>
    <w:rsid w:val="00CE6C55"/>
    <w:rsid w:val="00D234F3"/>
    <w:rsid w:val="00D50CC8"/>
    <w:rsid w:val="00D532D0"/>
    <w:rsid w:val="00D537ED"/>
    <w:rsid w:val="00DA2A6D"/>
    <w:rsid w:val="00DC363E"/>
    <w:rsid w:val="00DD175E"/>
    <w:rsid w:val="00DD57E3"/>
    <w:rsid w:val="00DF5BAF"/>
    <w:rsid w:val="00E025FF"/>
    <w:rsid w:val="00E16B12"/>
    <w:rsid w:val="00E52F62"/>
    <w:rsid w:val="00E70924"/>
    <w:rsid w:val="00E95D0C"/>
    <w:rsid w:val="00EB5106"/>
    <w:rsid w:val="00EF7CDC"/>
    <w:rsid w:val="00F2706F"/>
    <w:rsid w:val="00F9405B"/>
    <w:rsid w:val="00FA2327"/>
    <w:rsid w:val="00FB3FFD"/>
    <w:rsid w:val="00FC77E2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4F6D8"/>
  <w15:docId w15:val="{63D713BD-26CA-47D3-A781-DFC7D1B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2D0009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2D0009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D0009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D000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F4F3-6040-4F3A-9F97-9C657E4A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158</TotalTime>
  <Pages>9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8327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66</cp:revision>
  <cp:lastPrinted>2013-12-07T15:57:00Z</cp:lastPrinted>
  <dcterms:created xsi:type="dcterms:W3CDTF">2013-10-13T11:06:00Z</dcterms:created>
  <dcterms:modified xsi:type="dcterms:W3CDTF">2021-07-06T06:04:00Z</dcterms:modified>
</cp:coreProperties>
</file>